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E613" w14:textId="77777777" w:rsidR="0082658D" w:rsidRPr="00493B2C" w:rsidRDefault="0082658D" w:rsidP="003712C3">
      <w:bookmarkStart w:id="0" w:name="_Toc39750390"/>
      <w:bookmarkStart w:id="1" w:name="_Toc39750456"/>
    </w:p>
    <w:p w14:paraId="516054D2" w14:textId="77777777" w:rsidR="0071716A" w:rsidRPr="00493B2C" w:rsidRDefault="0071716A" w:rsidP="0071716A"/>
    <w:p w14:paraId="77A2E808" w14:textId="77777777" w:rsidR="00075B04" w:rsidRPr="00493B2C" w:rsidRDefault="00075B04" w:rsidP="00075B04"/>
    <w:p w14:paraId="3FAC82C0" w14:textId="77777777" w:rsidR="00075B04" w:rsidRPr="00493B2C" w:rsidRDefault="00075B04" w:rsidP="00075B04"/>
    <w:p w14:paraId="5820E5BA" w14:textId="77777777" w:rsidR="0043369D" w:rsidRPr="00493B2C" w:rsidRDefault="0043369D" w:rsidP="0043369D">
      <w:pPr>
        <w:rPr>
          <w:rFonts w:cs="Arial"/>
        </w:rPr>
      </w:pPr>
    </w:p>
    <w:p w14:paraId="0119F295" w14:textId="77777777" w:rsidR="0043369D" w:rsidRPr="00493B2C" w:rsidRDefault="0043369D" w:rsidP="0043369D">
      <w:pPr>
        <w:jc w:val="center"/>
        <w:rPr>
          <w:rFonts w:cs="Arial"/>
          <w:b/>
          <w:sz w:val="48"/>
          <w:szCs w:val="48"/>
        </w:rPr>
      </w:pPr>
      <w:r w:rsidRPr="00493B2C">
        <w:rPr>
          <w:rFonts w:cs="Arial"/>
          <w:b/>
          <w:sz w:val="48"/>
          <w:szCs w:val="48"/>
        </w:rPr>
        <w:t>DIPLOMARBEIT</w:t>
      </w:r>
    </w:p>
    <w:p w14:paraId="5B7BE1B8" w14:textId="77777777" w:rsidR="0043369D" w:rsidRPr="00493B2C" w:rsidRDefault="0043369D" w:rsidP="0043369D">
      <w:pPr>
        <w:rPr>
          <w:rFonts w:cs="Arial"/>
          <w:b/>
        </w:rPr>
      </w:pPr>
    </w:p>
    <w:p w14:paraId="3A8F3466" w14:textId="77777777" w:rsidR="0043369D" w:rsidRPr="00493B2C" w:rsidRDefault="0043369D" w:rsidP="0043369D">
      <w:pPr>
        <w:rPr>
          <w:rFonts w:cs="Arial"/>
        </w:rPr>
      </w:pPr>
    </w:p>
    <w:p w14:paraId="22DA0938" w14:textId="77777777" w:rsidR="0043369D" w:rsidRPr="00493B2C" w:rsidRDefault="0043369D" w:rsidP="0043369D">
      <w:pPr>
        <w:jc w:val="center"/>
        <w:rPr>
          <w:rFonts w:cs="Arial"/>
        </w:rPr>
      </w:pPr>
      <w:r w:rsidRPr="00493B2C">
        <w:rPr>
          <w:rFonts w:cs="Arial"/>
        </w:rPr>
        <w:t>Gesamtprojekt</w:t>
      </w:r>
    </w:p>
    <w:p w14:paraId="21A06CDB" w14:textId="71453568" w:rsidR="0043369D" w:rsidRPr="00493B2C" w:rsidRDefault="00F43DEE" w:rsidP="0043369D">
      <w:pPr>
        <w:spacing w:before="120"/>
        <w:jc w:val="center"/>
        <w:rPr>
          <w:rFonts w:cs="Arial"/>
          <w:b/>
          <w:sz w:val="40"/>
          <w:szCs w:val="40"/>
        </w:rPr>
      </w:pPr>
      <w:r w:rsidRPr="00493B2C">
        <w:rPr>
          <w:rFonts w:cs="Arial"/>
          <w:b/>
          <w:sz w:val="40"/>
          <w:szCs w:val="40"/>
        </w:rPr>
        <w:t>Camera Controlled Swarm Robots</w:t>
      </w:r>
    </w:p>
    <w:p w14:paraId="227CDA4A" w14:textId="77777777" w:rsidR="0043369D" w:rsidRPr="00493B2C" w:rsidRDefault="0043369D" w:rsidP="0043369D">
      <w:pPr>
        <w:rPr>
          <w:rFonts w:cs="Arial"/>
        </w:rPr>
      </w:pPr>
    </w:p>
    <w:p w14:paraId="2ACEFC5C" w14:textId="77777777" w:rsidR="0043369D" w:rsidRPr="00493B2C" w:rsidRDefault="0043369D" w:rsidP="0043369D">
      <w:pPr>
        <w:rPr>
          <w:rFonts w:cs="Arial"/>
        </w:rPr>
      </w:pPr>
    </w:p>
    <w:p w14:paraId="61B42718" w14:textId="77777777" w:rsidR="0043369D" w:rsidRPr="00493B2C" w:rsidRDefault="0043369D" w:rsidP="0043369D">
      <w:pPr>
        <w:rPr>
          <w:rFonts w:cs="Arial"/>
        </w:rPr>
      </w:pPr>
    </w:p>
    <w:p w14:paraId="574C9D1B" w14:textId="77777777" w:rsidR="0043369D" w:rsidRPr="00493B2C" w:rsidRDefault="0043369D" w:rsidP="0043369D">
      <w:pPr>
        <w:rPr>
          <w:rFonts w:cs="Arial"/>
        </w:rPr>
      </w:pPr>
    </w:p>
    <w:p w14:paraId="31340966" w14:textId="77777777" w:rsidR="0043369D" w:rsidRPr="00493B2C" w:rsidRDefault="0043369D" w:rsidP="0043369D">
      <w:pPr>
        <w:rPr>
          <w:rFonts w:cs="Arial"/>
        </w:rPr>
      </w:pPr>
    </w:p>
    <w:p w14:paraId="345959CF" w14:textId="6D6239D8" w:rsidR="0043369D" w:rsidRPr="00493B2C" w:rsidRDefault="00F43DEE" w:rsidP="0043369D">
      <w:pPr>
        <w:rPr>
          <w:rFonts w:cs="Arial"/>
          <w:b/>
        </w:rPr>
      </w:pPr>
      <w:r w:rsidRPr="00493B2C">
        <w:rPr>
          <w:rFonts w:cs="Arial"/>
          <w:b/>
        </w:rPr>
        <w:t>Positionserkennung</w:t>
      </w:r>
    </w:p>
    <w:p w14:paraId="62D7262D" w14:textId="13C9CECE" w:rsidR="0043369D" w:rsidRPr="00493B2C" w:rsidRDefault="00F43DEE" w:rsidP="0043369D">
      <w:pPr>
        <w:rPr>
          <w:rFonts w:cs="Arial"/>
        </w:rPr>
      </w:pPr>
      <w:r w:rsidRPr="00493B2C">
        <w:rPr>
          <w:rFonts w:cs="Arial"/>
        </w:rPr>
        <w:t>Mottl Mario</w:t>
      </w:r>
      <w:r w:rsidRPr="00493B2C">
        <w:rPr>
          <w:rFonts w:cs="Arial"/>
        </w:rPr>
        <w:tab/>
      </w:r>
      <w:r w:rsidR="0043369D" w:rsidRPr="00493B2C">
        <w:rPr>
          <w:rFonts w:cs="Arial"/>
        </w:rPr>
        <w:tab/>
      </w:r>
      <w:r w:rsidRPr="00493B2C">
        <w:rPr>
          <w:rFonts w:cs="Arial"/>
        </w:rPr>
        <w:tab/>
      </w:r>
      <w:r w:rsidR="0043369D" w:rsidRPr="00493B2C">
        <w:rPr>
          <w:rFonts w:cs="Arial"/>
        </w:rPr>
        <w:t>5</w:t>
      </w:r>
      <w:r w:rsidRPr="00493B2C">
        <w:rPr>
          <w:rFonts w:cs="Arial"/>
        </w:rPr>
        <w:t>B</w:t>
      </w:r>
      <w:r w:rsidR="0043369D" w:rsidRPr="00493B2C">
        <w:rPr>
          <w:rFonts w:cs="Arial"/>
        </w:rPr>
        <w:t>HEL</w:t>
      </w:r>
      <w:r w:rsidR="0043369D" w:rsidRPr="00493B2C">
        <w:rPr>
          <w:rFonts w:cs="Arial"/>
        </w:rPr>
        <w:tab/>
      </w:r>
      <w:r w:rsidR="0043369D" w:rsidRPr="00493B2C">
        <w:rPr>
          <w:rFonts w:cs="Arial"/>
        </w:rPr>
        <w:tab/>
      </w:r>
      <w:r w:rsidR="0043369D" w:rsidRPr="00493B2C">
        <w:rPr>
          <w:rFonts w:cs="Arial"/>
        </w:rPr>
        <w:tab/>
      </w:r>
      <w:r w:rsidR="0043369D" w:rsidRPr="00493B2C">
        <w:rPr>
          <w:rFonts w:cs="Arial"/>
        </w:rPr>
        <w:tab/>
        <w:t xml:space="preserve">Betreuer: </w:t>
      </w:r>
      <w:r w:rsidR="00943A13" w:rsidRPr="00493B2C">
        <w:rPr>
          <w:rFonts w:cs="Arial"/>
        </w:rPr>
        <w:tab/>
      </w:r>
      <w:r w:rsidRPr="00493B2C">
        <w:rPr>
          <w:rFonts w:cs="Arial"/>
        </w:rPr>
        <w:t>Dipl.-Ing Josef Reisinger</w:t>
      </w:r>
    </w:p>
    <w:p w14:paraId="72E06D3A" w14:textId="77777777" w:rsidR="0043369D" w:rsidRPr="00493B2C" w:rsidRDefault="0043369D" w:rsidP="0043369D">
      <w:pPr>
        <w:rPr>
          <w:rFonts w:cs="Arial"/>
        </w:rPr>
      </w:pPr>
    </w:p>
    <w:p w14:paraId="26CB44F4" w14:textId="0D7168D5" w:rsidR="0043369D" w:rsidRPr="00493B2C" w:rsidRDefault="00F43DEE" w:rsidP="0043369D">
      <w:pPr>
        <w:rPr>
          <w:rFonts w:cs="Arial"/>
          <w:b/>
        </w:rPr>
      </w:pPr>
      <w:r w:rsidRPr="00493B2C">
        <w:rPr>
          <w:rFonts w:cs="Arial"/>
          <w:b/>
        </w:rPr>
        <w:t>Swarm Controll</w:t>
      </w:r>
    </w:p>
    <w:p w14:paraId="5F211A48" w14:textId="2F9FDB62" w:rsidR="0043369D" w:rsidRPr="00493B2C" w:rsidRDefault="00F43DEE" w:rsidP="0043369D">
      <w:pPr>
        <w:rPr>
          <w:rFonts w:cs="Arial"/>
        </w:rPr>
      </w:pPr>
      <w:r w:rsidRPr="00493B2C">
        <w:rPr>
          <w:rFonts w:cs="Arial"/>
        </w:rPr>
        <w:t>Clemens Pruggmayer</w:t>
      </w:r>
      <w:r w:rsidR="0043369D" w:rsidRPr="00493B2C">
        <w:rPr>
          <w:rFonts w:cs="Arial"/>
        </w:rPr>
        <w:tab/>
        <w:t>5</w:t>
      </w:r>
      <w:r w:rsidRPr="00493B2C">
        <w:rPr>
          <w:rFonts w:cs="Arial"/>
        </w:rPr>
        <w:t>B</w:t>
      </w:r>
      <w:r w:rsidR="0043369D" w:rsidRPr="00493B2C">
        <w:rPr>
          <w:rFonts w:cs="Arial"/>
        </w:rPr>
        <w:t>HEL</w:t>
      </w:r>
      <w:r w:rsidR="0043369D" w:rsidRPr="00493B2C">
        <w:rPr>
          <w:rFonts w:cs="Arial"/>
        </w:rPr>
        <w:tab/>
      </w:r>
      <w:r w:rsidR="0043369D" w:rsidRPr="00493B2C">
        <w:rPr>
          <w:rFonts w:cs="Arial"/>
        </w:rPr>
        <w:tab/>
      </w:r>
      <w:r w:rsidR="0043369D" w:rsidRPr="00493B2C">
        <w:rPr>
          <w:rFonts w:cs="Arial"/>
        </w:rPr>
        <w:tab/>
      </w:r>
      <w:r w:rsidR="0043369D" w:rsidRPr="00493B2C">
        <w:rPr>
          <w:rFonts w:cs="Arial"/>
        </w:rPr>
        <w:tab/>
        <w:t xml:space="preserve">Betreuer: </w:t>
      </w:r>
      <w:r w:rsidR="00943A13" w:rsidRPr="00493B2C">
        <w:rPr>
          <w:rFonts w:cs="Arial"/>
        </w:rPr>
        <w:tab/>
      </w:r>
      <w:r w:rsidRPr="00493B2C">
        <w:rPr>
          <w:rFonts w:cs="Arial"/>
        </w:rPr>
        <w:t>Dipl.-Ing Josef Reisinger</w:t>
      </w:r>
    </w:p>
    <w:p w14:paraId="13FA2D9A" w14:textId="77777777" w:rsidR="0043369D" w:rsidRPr="00493B2C" w:rsidRDefault="0043369D" w:rsidP="0043369D">
      <w:pPr>
        <w:rPr>
          <w:rFonts w:cs="Arial"/>
        </w:rPr>
      </w:pPr>
    </w:p>
    <w:p w14:paraId="7FB42091" w14:textId="0A8398DA" w:rsidR="0043369D" w:rsidRPr="00493B2C" w:rsidRDefault="00F43DEE" w:rsidP="0043369D">
      <w:pPr>
        <w:rPr>
          <w:rFonts w:cs="Arial"/>
          <w:b/>
        </w:rPr>
      </w:pPr>
      <w:r w:rsidRPr="00493B2C">
        <w:rPr>
          <w:rFonts w:cs="Arial"/>
          <w:b/>
        </w:rPr>
        <w:t>Visualisierung und Simulation</w:t>
      </w:r>
    </w:p>
    <w:p w14:paraId="5DA2DE1D" w14:textId="25178EB0" w:rsidR="0043369D" w:rsidRPr="00493B2C" w:rsidRDefault="00F43DEE" w:rsidP="00F43DEE">
      <w:pPr>
        <w:rPr>
          <w:rFonts w:cs="Arial"/>
        </w:rPr>
      </w:pPr>
      <w:r w:rsidRPr="00493B2C">
        <w:rPr>
          <w:rFonts w:cs="Arial"/>
        </w:rPr>
        <w:t>Michael reim</w:t>
      </w:r>
      <w:r w:rsidR="0043369D" w:rsidRPr="00493B2C">
        <w:rPr>
          <w:rFonts w:cs="Arial"/>
        </w:rPr>
        <w:tab/>
      </w:r>
      <w:r w:rsidR="0043369D" w:rsidRPr="00493B2C">
        <w:rPr>
          <w:rFonts w:cs="Arial"/>
        </w:rPr>
        <w:tab/>
      </w:r>
      <w:r w:rsidRPr="00493B2C">
        <w:rPr>
          <w:rFonts w:cs="Arial"/>
        </w:rPr>
        <w:tab/>
      </w:r>
      <w:r w:rsidR="0043369D" w:rsidRPr="00493B2C">
        <w:rPr>
          <w:rFonts w:cs="Arial"/>
        </w:rPr>
        <w:t>5</w:t>
      </w:r>
      <w:r w:rsidRPr="00493B2C">
        <w:rPr>
          <w:rFonts w:cs="Arial"/>
        </w:rPr>
        <w:t>B</w:t>
      </w:r>
      <w:r w:rsidR="0043369D" w:rsidRPr="00493B2C">
        <w:rPr>
          <w:rFonts w:cs="Arial"/>
        </w:rPr>
        <w:t>HEL</w:t>
      </w:r>
      <w:r w:rsidR="0043369D" w:rsidRPr="00493B2C">
        <w:rPr>
          <w:rFonts w:cs="Arial"/>
        </w:rPr>
        <w:tab/>
      </w:r>
      <w:r w:rsidR="0043369D" w:rsidRPr="00493B2C">
        <w:rPr>
          <w:rFonts w:cs="Arial"/>
        </w:rPr>
        <w:tab/>
      </w:r>
      <w:r w:rsidR="0043369D" w:rsidRPr="00493B2C">
        <w:rPr>
          <w:rFonts w:cs="Arial"/>
        </w:rPr>
        <w:tab/>
      </w:r>
      <w:r w:rsidR="0043369D" w:rsidRPr="00493B2C">
        <w:rPr>
          <w:rFonts w:cs="Arial"/>
        </w:rPr>
        <w:tab/>
        <w:t xml:space="preserve">Betreuer/in: </w:t>
      </w:r>
      <w:r w:rsidR="0043369D" w:rsidRPr="00493B2C">
        <w:rPr>
          <w:rFonts w:cs="Arial"/>
        </w:rPr>
        <w:tab/>
      </w:r>
      <w:r w:rsidRPr="00493B2C">
        <w:rPr>
          <w:rFonts w:cs="Arial"/>
        </w:rPr>
        <w:t>Dipl.-Ing Josef Reisinger</w:t>
      </w:r>
    </w:p>
    <w:p w14:paraId="4C2FE99B" w14:textId="77777777" w:rsidR="0043369D" w:rsidRPr="00493B2C" w:rsidRDefault="0043369D" w:rsidP="0043369D">
      <w:pPr>
        <w:rPr>
          <w:rFonts w:cs="Arial"/>
        </w:rPr>
      </w:pPr>
    </w:p>
    <w:p w14:paraId="6521CECD" w14:textId="77777777" w:rsidR="0043369D" w:rsidRPr="00493B2C" w:rsidRDefault="0043369D" w:rsidP="0043369D">
      <w:pPr>
        <w:rPr>
          <w:rFonts w:cs="Arial"/>
        </w:rPr>
      </w:pPr>
    </w:p>
    <w:p w14:paraId="5D07731A" w14:textId="77777777" w:rsidR="00075B04" w:rsidRPr="00493B2C" w:rsidRDefault="00075B04" w:rsidP="00075B04">
      <w:pPr>
        <w:rPr>
          <w:rFonts w:cs="Arial"/>
        </w:rPr>
      </w:pPr>
    </w:p>
    <w:p w14:paraId="01D7841E" w14:textId="77777777" w:rsidR="00075B04" w:rsidRPr="00493B2C" w:rsidRDefault="00075B04" w:rsidP="00075B04">
      <w:pPr>
        <w:rPr>
          <w:rFonts w:cs="Arial"/>
        </w:rPr>
      </w:pPr>
    </w:p>
    <w:p w14:paraId="43F413F1" w14:textId="77777777" w:rsidR="00075B04" w:rsidRPr="00493B2C" w:rsidRDefault="00075B04" w:rsidP="00075B04">
      <w:pPr>
        <w:rPr>
          <w:rFonts w:cs="Arial"/>
        </w:rPr>
      </w:pPr>
    </w:p>
    <w:p w14:paraId="05ADE25E" w14:textId="77777777" w:rsidR="00075B04" w:rsidRPr="00493B2C" w:rsidRDefault="00075B04" w:rsidP="00075B04">
      <w:pPr>
        <w:rPr>
          <w:rFonts w:cs="Arial"/>
        </w:rPr>
      </w:pPr>
    </w:p>
    <w:p w14:paraId="7AD1E425" w14:textId="77777777" w:rsidR="0043369D" w:rsidRPr="00493B2C" w:rsidRDefault="0043369D" w:rsidP="00075B04">
      <w:pPr>
        <w:rPr>
          <w:rFonts w:cs="Arial"/>
        </w:rPr>
      </w:pPr>
    </w:p>
    <w:p w14:paraId="612A61E4" w14:textId="77777777" w:rsidR="0043369D" w:rsidRPr="00493B2C" w:rsidRDefault="0043369D" w:rsidP="00075B04">
      <w:pPr>
        <w:rPr>
          <w:rFonts w:cs="Arial"/>
        </w:rPr>
      </w:pPr>
    </w:p>
    <w:p w14:paraId="31FA4ACF" w14:textId="77777777" w:rsidR="00075B04" w:rsidRPr="00493B2C" w:rsidRDefault="00075B04" w:rsidP="00075B04">
      <w:pPr>
        <w:rPr>
          <w:rFonts w:cs="Arial"/>
        </w:rPr>
      </w:pPr>
    </w:p>
    <w:p w14:paraId="6A14BF03" w14:textId="2C2FE361" w:rsidR="00075B04" w:rsidRPr="00493B2C" w:rsidRDefault="00075B04" w:rsidP="00075B04">
      <w:pPr>
        <w:rPr>
          <w:rFonts w:cs="Arial"/>
        </w:rPr>
      </w:pPr>
      <w:r w:rsidRPr="00493B2C">
        <w:rPr>
          <w:rFonts w:cs="Arial"/>
        </w:rPr>
        <w:t>Schuljahr 20</w:t>
      </w:r>
      <w:r w:rsidR="00F43DEE" w:rsidRPr="00493B2C">
        <w:rPr>
          <w:rFonts w:cs="Arial"/>
        </w:rPr>
        <w:t>20/21</w:t>
      </w:r>
    </w:p>
    <w:p w14:paraId="38F0D1CC" w14:textId="77777777" w:rsidR="00075B04" w:rsidRPr="00493B2C" w:rsidRDefault="00075B04" w:rsidP="00075B04">
      <w:pPr>
        <w:rPr>
          <w:rFonts w:cs="Arial"/>
        </w:rPr>
      </w:pPr>
    </w:p>
    <w:p w14:paraId="09AD54AE" w14:textId="77777777" w:rsidR="00075B04" w:rsidRPr="00493B2C" w:rsidRDefault="00075B04" w:rsidP="00075B04">
      <w:pPr>
        <w:tabs>
          <w:tab w:val="left" w:pos="9356"/>
        </w:tabs>
        <w:ind w:right="-2"/>
        <w:rPr>
          <w:rFonts w:cs="Arial"/>
          <w:u w:val="single"/>
        </w:rPr>
      </w:pPr>
      <w:r w:rsidRPr="00493B2C">
        <w:rPr>
          <w:rFonts w:cs="Arial"/>
          <w:u w:val="single"/>
        </w:rPr>
        <w:tab/>
      </w:r>
    </w:p>
    <w:p w14:paraId="59965B52" w14:textId="77777777" w:rsidR="00075B04" w:rsidRPr="00493B2C" w:rsidRDefault="00075B04" w:rsidP="00075B04">
      <w:pPr>
        <w:tabs>
          <w:tab w:val="left" w:pos="9354"/>
        </w:tabs>
        <w:rPr>
          <w:rFonts w:cs="Arial"/>
          <w:u w:val="single"/>
        </w:rPr>
      </w:pPr>
    </w:p>
    <w:p w14:paraId="783A36E5" w14:textId="77777777" w:rsidR="00075B04" w:rsidRPr="00493B2C" w:rsidRDefault="00075B04" w:rsidP="00075B04">
      <w:pPr>
        <w:tabs>
          <w:tab w:val="left" w:pos="9354"/>
        </w:tabs>
        <w:rPr>
          <w:rFonts w:cs="Arial"/>
        </w:rPr>
      </w:pPr>
      <w:r w:rsidRPr="00493B2C">
        <w:rPr>
          <w:rFonts w:cs="Arial"/>
        </w:rPr>
        <w:t>Abgabevermerk:</w:t>
      </w:r>
    </w:p>
    <w:p w14:paraId="6C58F4C9" w14:textId="77777777" w:rsidR="00075B04" w:rsidRPr="00493B2C" w:rsidRDefault="00075B04" w:rsidP="00075B04">
      <w:pPr>
        <w:rPr>
          <w:rFonts w:cs="Arial"/>
        </w:rPr>
      </w:pPr>
    </w:p>
    <w:p w14:paraId="2BB3BE21" w14:textId="77777777" w:rsidR="00075B04" w:rsidRPr="00493B2C" w:rsidRDefault="00075B04" w:rsidP="00075B04">
      <w:pPr>
        <w:rPr>
          <w:rFonts w:cs="Arial"/>
        </w:rPr>
      </w:pPr>
      <w:r w:rsidRPr="00493B2C">
        <w:rPr>
          <w:rFonts w:cs="Arial"/>
        </w:rPr>
        <w:t>Datum: TT.MM.JJJJ</w:t>
      </w:r>
      <w:r w:rsidRPr="00493B2C">
        <w:rPr>
          <w:rFonts w:cs="Arial"/>
        </w:rPr>
        <w:tab/>
      </w:r>
      <w:r w:rsidRPr="00493B2C">
        <w:rPr>
          <w:rFonts w:cs="Arial"/>
        </w:rPr>
        <w:tab/>
      </w:r>
      <w:r w:rsidRPr="00493B2C">
        <w:rPr>
          <w:rFonts w:cs="Arial"/>
        </w:rPr>
        <w:tab/>
      </w:r>
      <w:r w:rsidRPr="00493B2C">
        <w:rPr>
          <w:rFonts w:cs="Arial"/>
        </w:rPr>
        <w:tab/>
        <w:t>übernommen von:</w:t>
      </w:r>
    </w:p>
    <w:p w14:paraId="2991BC40" w14:textId="77777777" w:rsidR="00920EF3" w:rsidRPr="00493B2C" w:rsidRDefault="00920EF3" w:rsidP="004314A5">
      <w:pPr>
        <w:rPr>
          <w:b/>
        </w:rPr>
        <w:sectPr w:rsidR="00920EF3" w:rsidRPr="00493B2C" w:rsidSect="0071716A">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14:paraId="56EFA8EF" w14:textId="77777777" w:rsidR="0057565A" w:rsidRPr="00493B2C" w:rsidRDefault="0057565A" w:rsidP="0057565A">
      <w:pPr>
        <w:autoSpaceDE w:val="0"/>
        <w:autoSpaceDN w:val="0"/>
        <w:adjustRightInd w:val="0"/>
        <w:spacing w:line="240" w:lineRule="auto"/>
        <w:rPr>
          <w:rFonts w:cs="Arial"/>
          <w:b/>
          <w:bCs/>
          <w:sz w:val="38"/>
          <w:szCs w:val="38"/>
        </w:rPr>
      </w:pPr>
      <w:r w:rsidRPr="00493B2C">
        <w:rPr>
          <w:rFonts w:cs="Arial"/>
          <w:b/>
          <w:bCs/>
          <w:noProof/>
          <w:sz w:val="38"/>
          <w:szCs w:val="38"/>
          <w:lang w:eastAsia="de-AT"/>
        </w:rPr>
        <w:lastRenderedPageBreak/>
        <w:drawing>
          <wp:anchor distT="0" distB="0" distL="114300" distR="114300" simplePos="0" relativeHeight="251659264" behindDoc="0" locked="0" layoutInCell="1" allowOverlap="1" wp14:anchorId="3D32D6DD" wp14:editId="6269B346">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0AFD1" w14:textId="77777777" w:rsidR="0057565A" w:rsidRPr="00493B2C" w:rsidRDefault="0057565A" w:rsidP="0057565A">
      <w:pPr>
        <w:autoSpaceDE w:val="0"/>
        <w:autoSpaceDN w:val="0"/>
        <w:adjustRightInd w:val="0"/>
        <w:spacing w:line="240" w:lineRule="auto"/>
        <w:rPr>
          <w:rFonts w:cs="Arial"/>
          <w:b/>
          <w:bCs/>
          <w:sz w:val="38"/>
          <w:szCs w:val="38"/>
        </w:rPr>
      </w:pPr>
    </w:p>
    <w:p w14:paraId="3DD5BA58" w14:textId="77777777" w:rsidR="0057565A" w:rsidRPr="00493B2C" w:rsidRDefault="0057565A" w:rsidP="0057565A">
      <w:pPr>
        <w:autoSpaceDE w:val="0"/>
        <w:autoSpaceDN w:val="0"/>
        <w:adjustRightInd w:val="0"/>
        <w:spacing w:line="240" w:lineRule="auto"/>
        <w:rPr>
          <w:rFonts w:cs="Arial"/>
          <w:b/>
          <w:bCs/>
          <w:sz w:val="38"/>
          <w:szCs w:val="38"/>
        </w:rPr>
      </w:pPr>
    </w:p>
    <w:p w14:paraId="4B5A9E81" w14:textId="77777777" w:rsidR="0057565A" w:rsidRPr="00493B2C" w:rsidRDefault="0057565A" w:rsidP="0057565A">
      <w:pPr>
        <w:autoSpaceDE w:val="0"/>
        <w:autoSpaceDN w:val="0"/>
        <w:adjustRightInd w:val="0"/>
        <w:spacing w:line="240" w:lineRule="auto"/>
        <w:rPr>
          <w:rFonts w:cs="Arial"/>
          <w:b/>
          <w:bCs/>
          <w:sz w:val="38"/>
          <w:szCs w:val="38"/>
        </w:rPr>
      </w:pPr>
    </w:p>
    <w:p w14:paraId="6E7FA136" w14:textId="77777777" w:rsidR="00D01410" w:rsidRPr="00493B2C" w:rsidRDefault="00D01410" w:rsidP="0057565A">
      <w:pPr>
        <w:autoSpaceDE w:val="0"/>
        <w:autoSpaceDN w:val="0"/>
        <w:adjustRightInd w:val="0"/>
        <w:spacing w:line="240" w:lineRule="auto"/>
        <w:rPr>
          <w:rFonts w:cs="Arial"/>
          <w:b/>
          <w:bCs/>
          <w:sz w:val="38"/>
          <w:szCs w:val="38"/>
        </w:rPr>
      </w:pPr>
    </w:p>
    <w:p w14:paraId="31589977" w14:textId="77777777" w:rsidR="0057565A" w:rsidRPr="00493B2C" w:rsidRDefault="0057565A" w:rsidP="0057565A">
      <w:pPr>
        <w:autoSpaceDE w:val="0"/>
        <w:autoSpaceDN w:val="0"/>
        <w:adjustRightInd w:val="0"/>
        <w:jc w:val="center"/>
        <w:rPr>
          <w:rFonts w:cs="Arial"/>
          <w:b/>
          <w:bCs/>
          <w:sz w:val="38"/>
          <w:szCs w:val="38"/>
        </w:rPr>
      </w:pPr>
      <w:r w:rsidRPr="00493B2C">
        <w:rPr>
          <w:rFonts w:cs="Arial"/>
          <w:b/>
          <w:bCs/>
          <w:sz w:val="38"/>
          <w:szCs w:val="38"/>
        </w:rPr>
        <w:t>Höhere Technische Bundeslehranstalt Hollabrunn</w:t>
      </w:r>
    </w:p>
    <w:p w14:paraId="2F044605" w14:textId="77777777" w:rsidR="0043369D" w:rsidRPr="00493B2C" w:rsidRDefault="0043369D" w:rsidP="0043369D">
      <w:pPr>
        <w:autoSpaceDE w:val="0"/>
        <w:autoSpaceDN w:val="0"/>
        <w:adjustRightInd w:val="0"/>
        <w:jc w:val="center"/>
        <w:rPr>
          <w:rFonts w:cs="Arial"/>
          <w:b/>
          <w:bCs/>
          <w:sz w:val="30"/>
          <w:szCs w:val="30"/>
        </w:rPr>
      </w:pPr>
      <w:r w:rsidRPr="00493B2C">
        <w:rPr>
          <w:rFonts w:cs="Arial"/>
          <w:b/>
          <w:bCs/>
          <w:sz w:val="30"/>
          <w:szCs w:val="30"/>
        </w:rPr>
        <w:t>Höhere Lehranstalt für Elektronik und Technische Informatik</w:t>
      </w:r>
    </w:p>
    <w:p w14:paraId="51FEF4D9" w14:textId="77777777" w:rsidR="0057565A" w:rsidRPr="00493B2C" w:rsidRDefault="0057565A" w:rsidP="0057565A">
      <w:pPr>
        <w:autoSpaceDE w:val="0"/>
        <w:autoSpaceDN w:val="0"/>
        <w:adjustRightInd w:val="0"/>
        <w:spacing w:line="240" w:lineRule="auto"/>
        <w:jc w:val="center"/>
        <w:rPr>
          <w:rFonts w:cs="Arial"/>
          <w:b/>
          <w:bCs/>
          <w:sz w:val="28"/>
          <w:szCs w:val="32"/>
        </w:rPr>
      </w:pPr>
    </w:p>
    <w:p w14:paraId="3D040A2A" w14:textId="77777777" w:rsidR="0057565A" w:rsidRPr="00493B2C" w:rsidRDefault="0057565A" w:rsidP="0057565A">
      <w:pPr>
        <w:autoSpaceDE w:val="0"/>
        <w:autoSpaceDN w:val="0"/>
        <w:adjustRightInd w:val="0"/>
        <w:spacing w:line="240" w:lineRule="auto"/>
        <w:jc w:val="center"/>
        <w:rPr>
          <w:rFonts w:cs="Arial"/>
          <w:b/>
          <w:bCs/>
          <w:sz w:val="36"/>
          <w:szCs w:val="38"/>
        </w:rPr>
      </w:pPr>
    </w:p>
    <w:p w14:paraId="5F06C539" w14:textId="77777777" w:rsidR="00A8681B" w:rsidRPr="00493B2C" w:rsidRDefault="00A8681B" w:rsidP="00A8681B">
      <w:pPr>
        <w:autoSpaceDE w:val="0"/>
        <w:autoSpaceDN w:val="0"/>
        <w:adjustRightInd w:val="0"/>
        <w:spacing w:line="360" w:lineRule="auto"/>
        <w:rPr>
          <w:rFonts w:cs="Arial"/>
          <w:b/>
        </w:rPr>
      </w:pPr>
      <w:r w:rsidRPr="00493B2C">
        <w:rPr>
          <w:rFonts w:cs="Arial"/>
          <w:b/>
        </w:rPr>
        <w:t>EIDESSTATTLICHE ERKLÄRUNG</w:t>
      </w:r>
    </w:p>
    <w:p w14:paraId="21C8FEFD" w14:textId="77777777" w:rsidR="0057565A" w:rsidRPr="00493B2C" w:rsidRDefault="0057565A" w:rsidP="0057565A">
      <w:pPr>
        <w:autoSpaceDE w:val="0"/>
        <w:autoSpaceDN w:val="0"/>
        <w:adjustRightInd w:val="0"/>
        <w:rPr>
          <w:rFonts w:cs="Arial"/>
          <w:b/>
          <w:bCs/>
        </w:rPr>
      </w:pPr>
      <w:r w:rsidRPr="00493B2C">
        <w:rPr>
          <w:rFonts w:cs="Arial"/>
          <w:b/>
          <w:bCs/>
        </w:rPr>
        <w:t xml:space="preserve">Ich erkläre an Eides statt, dass ich die vorliegende </w:t>
      </w:r>
      <w:r w:rsidR="0028648A" w:rsidRPr="00493B2C">
        <w:rPr>
          <w:rFonts w:cs="Arial"/>
          <w:b/>
          <w:bCs/>
        </w:rPr>
        <w:t>Diplomarbeit</w:t>
      </w:r>
      <w:r w:rsidR="00BE4132" w:rsidRPr="00493B2C">
        <w:rPr>
          <w:rFonts w:cs="Arial"/>
          <w:b/>
          <w:bCs/>
        </w:rPr>
        <w:t xml:space="preserve"> </w:t>
      </w:r>
      <w:r w:rsidRPr="00493B2C">
        <w:rPr>
          <w:rFonts w:cs="Arial"/>
          <w:b/>
          <w:bCs/>
        </w:rPr>
        <w:t>selbständig und ohne fremde Hilfe verfasst, andere als die angegebenen Quellen und Hilfsmittel nicht benutzt und die den benutzten Quellen wörtlich und inhaltlich entnommenen Stellen als solche erkenntlich gemacht habe.</w:t>
      </w:r>
    </w:p>
    <w:p w14:paraId="36EAFD3D" w14:textId="77777777" w:rsidR="0057565A" w:rsidRPr="00493B2C" w:rsidRDefault="0057565A" w:rsidP="0057565A">
      <w:pPr>
        <w:autoSpaceDE w:val="0"/>
        <w:autoSpaceDN w:val="0"/>
        <w:adjustRightInd w:val="0"/>
        <w:rPr>
          <w:rFonts w:cs="Arial"/>
          <w:b/>
          <w:bCs/>
        </w:rPr>
      </w:pPr>
    </w:p>
    <w:p w14:paraId="7001D204" w14:textId="77777777" w:rsidR="0057565A" w:rsidRPr="00493B2C" w:rsidRDefault="0057565A" w:rsidP="0057565A">
      <w:pPr>
        <w:autoSpaceDE w:val="0"/>
        <w:autoSpaceDN w:val="0"/>
        <w:adjustRightInd w:val="0"/>
        <w:rPr>
          <w:rFonts w:cs="Arial"/>
          <w:b/>
          <w:bCs/>
        </w:rPr>
      </w:pPr>
    </w:p>
    <w:p w14:paraId="10E2E0E3" w14:textId="77777777" w:rsidR="0057565A" w:rsidRPr="00493B2C" w:rsidRDefault="0057565A" w:rsidP="0057565A">
      <w:pPr>
        <w:autoSpaceDE w:val="0"/>
        <w:autoSpaceDN w:val="0"/>
        <w:adjustRightInd w:val="0"/>
        <w:rPr>
          <w:rFonts w:cs="Arial"/>
          <w:b/>
          <w:bCs/>
        </w:rPr>
      </w:pPr>
    </w:p>
    <w:p w14:paraId="6ADA1AA3" w14:textId="0403649E" w:rsidR="0057565A" w:rsidRPr="00493B2C" w:rsidRDefault="00A70C88" w:rsidP="0057565A">
      <w:pPr>
        <w:pStyle w:val="Default"/>
        <w:rPr>
          <w:b/>
          <w:bCs/>
          <w:sz w:val="36"/>
          <w:szCs w:val="38"/>
        </w:rPr>
      </w:pPr>
      <w:r w:rsidRPr="00493B2C">
        <w:rPr>
          <w:b/>
          <w:bCs/>
          <w:sz w:val="36"/>
          <w:szCs w:val="38"/>
        </w:rPr>
        <w:t>Mario Mottl</w:t>
      </w:r>
    </w:p>
    <w:p w14:paraId="4C3CC591" w14:textId="77777777" w:rsidR="0057565A" w:rsidRPr="00493B2C" w:rsidRDefault="0057565A" w:rsidP="0057565A">
      <w:pPr>
        <w:pStyle w:val="Default"/>
        <w:rPr>
          <w:b/>
          <w:bCs/>
          <w:sz w:val="36"/>
          <w:szCs w:val="38"/>
        </w:rPr>
      </w:pPr>
      <w:r w:rsidRPr="00493B2C">
        <w:rPr>
          <w:b/>
          <w:bCs/>
          <w:noProof/>
          <w:sz w:val="36"/>
          <w:szCs w:val="38"/>
          <w:lang w:eastAsia="de-AT"/>
        </w:rPr>
        <mc:AlternateContent>
          <mc:Choice Requires="wps">
            <w:drawing>
              <wp:anchor distT="0" distB="0" distL="114300" distR="114300" simplePos="0" relativeHeight="251660288" behindDoc="0" locked="0" layoutInCell="1" allowOverlap="1" wp14:anchorId="0C0F8037" wp14:editId="49B67427">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425781" id="Gerade Verbindung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" strokecolor="black [3213]"/>
            </w:pict>
          </mc:Fallback>
        </mc:AlternateContent>
      </w:r>
    </w:p>
    <w:p w14:paraId="52742A4F" w14:textId="77777777" w:rsidR="0057565A" w:rsidRPr="00493B2C" w:rsidRDefault="0057565A" w:rsidP="0057565A">
      <w:pPr>
        <w:pStyle w:val="Default"/>
        <w:rPr>
          <w:b/>
          <w:bCs/>
          <w:sz w:val="36"/>
          <w:szCs w:val="38"/>
        </w:rPr>
      </w:pPr>
    </w:p>
    <w:p w14:paraId="4D880259" w14:textId="77777777" w:rsidR="0057565A" w:rsidRPr="00493B2C" w:rsidRDefault="0057565A" w:rsidP="0057565A">
      <w:pPr>
        <w:autoSpaceDE w:val="0"/>
        <w:autoSpaceDN w:val="0"/>
        <w:adjustRightInd w:val="0"/>
        <w:rPr>
          <w:rFonts w:cs="Arial"/>
          <w:b/>
          <w:bCs/>
        </w:rPr>
      </w:pPr>
    </w:p>
    <w:p w14:paraId="75CEEE84" w14:textId="09F86F6F" w:rsidR="0057565A" w:rsidRPr="00493B2C" w:rsidRDefault="00A70C88" w:rsidP="0057565A">
      <w:pPr>
        <w:pStyle w:val="Default"/>
        <w:rPr>
          <w:b/>
          <w:bCs/>
          <w:sz w:val="36"/>
          <w:szCs w:val="38"/>
        </w:rPr>
      </w:pPr>
      <w:r w:rsidRPr="00493B2C">
        <w:rPr>
          <w:b/>
          <w:bCs/>
          <w:sz w:val="36"/>
          <w:szCs w:val="38"/>
        </w:rPr>
        <w:t>Clemens Pruggmayer</w:t>
      </w:r>
    </w:p>
    <w:p w14:paraId="1EA12428" w14:textId="77777777" w:rsidR="0057565A" w:rsidRPr="00493B2C" w:rsidRDefault="0057565A" w:rsidP="0057565A">
      <w:pPr>
        <w:pStyle w:val="Default"/>
        <w:rPr>
          <w:b/>
          <w:bCs/>
          <w:sz w:val="36"/>
          <w:szCs w:val="38"/>
        </w:rPr>
      </w:pPr>
      <w:r w:rsidRPr="00493B2C">
        <w:rPr>
          <w:b/>
          <w:bCs/>
          <w:noProof/>
          <w:sz w:val="36"/>
          <w:szCs w:val="38"/>
          <w:lang w:eastAsia="de-AT"/>
        </w:rPr>
        <mc:AlternateContent>
          <mc:Choice Requires="wps">
            <w:drawing>
              <wp:anchor distT="0" distB="0" distL="114300" distR="114300" simplePos="0" relativeHeight="251661312" behindDoc="0" locked="0" layoutInCell="1" allowOverlap="1" wp14:anchorId="7792E284" wp14:editId="5908E6CD">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1E0149" id="Gerade Verbindung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JbSce3PAQAAAgQAAA4A&#10;AAAAAAAAAAAAAAAALgIAAGRycy9lMm9Eb2MueG1sUEsBAi0AFAAGAAgAAAAhAIZRM77cAAAACAEA&#10;AA8AAAAAAAAAAAAAAAAAKQQAAGRycy9kb3ducmV2LnhtbFBLBQYAAAAABAAEAPMAAAAyBQAAAAA=&#10;" strokecolor="black [3213]"/>
            </w:pict>
          </mc:Fallback>
        </mc:AlternateContent>
      </w:r>
    </w:p>
    <w:p w14:paraId="26F4E315" w14:textId="77777777" w:rsidR="0057565A" w:rsidRPr="00493B2C" w:rsidRDefault="0057565A" w:rsidP="0057565A">
      <w:pPr>
        <w:pStyle w:val="Default"/>
        <w:rPr>
          <w:b/>
          <w:bCs/>
          <w:sz w:val="36"/>
          <w:szCs w:val="38"/>
        </w:rPr>
      </w:pPr>
    </w:p>
    <w:p w14:paraId="1BB85A39" w14:textId="77777777" w:rsidR="0057565A" w:rsidRPr="00493B2C" w:rsidRDefault="0057565A" w:rsidP="0057565A">
      <w:pPr>
        <w:autoSpaceDE w:val="0"/>
        <w:autoSpaceDN w:val="0"/>
        <w:adjustRightInd w:val="0"/>
        <w:rPr>
          <w:rFonts w:cs="Arial"/>
          <w:b/>
          <w:bCs/>
        </w:rPr>
      </w:pPr>
    </w:p>
    <w:p w14:paraId="0A69FC06" w14:textId="128808B9" w:rsidR="0057565A" w:rsidRPr="00493B2C" w:rsidRDefault="00A70C88" w:rsidP="0057565A">
      <w:pPr>
        <w:pStyle w:val="Default"/>
        <w:rPr>
          <w:b/>
          <w:bCs/>
          <w:sz w:val="36"/>
          <w:szCs w:val="38"/>
        </w:rPr>
      </w:pPr>
      <w:r w:rsidRPr="00493B2C">
        <w:rPr>
          <w:b/>
          <w:bCs/>
          <w:sz w:val="36"/>
          <w:szCs w:val="38"/>
        </w:rPr>
        <w:t>Michael Reim</w:t>
      </w:r>
    </w:p>
    <w:p w14:paraId="1EF63851" w14:textId="77777777" w:rsidR="0057565A" w:rsidRPr="00493B2C" w:rsidRDefault="0057565A" w:rsidP="0057565A">
      <w:pPr>
        <w:pStyle w:val="Default"/>
        <w:rPr>
          <w:b/>
          <w:bCs/>
          <w:sz w:val="36"/>
          <w:szCs w:val="38"/>
        </w:rPr>
      </w:pPr>
      <w:r w:rsidRPr="00493B2C">
        <w:rPr>
          <w:b/>
          <w:bCs/>
          <w:noProof/>
          <w:sz w:val="36"/>
          <w:szCs w:val="38"/>
          <w:lang w:eastAsia="de-AT"/>
        </w:rPr>
        <mc:AlternateContent>
          <mc:Choice Requires="wps">
            <w:drawing>
              <wp:anchor distT="0" distB="0" distL="114300" distR="114300" simplePos="0" relativeHeight="251662336" behindDoc="0" locked="0" layoutInCell="1" allowOverlap="1" wp14:anchorId="458B2243" wp14:editId="05AE2B60">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91EEAF" id="Gerade Verbindung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MhgSZjPAQAAAgQAAA4A&#10;AAAAAAAAAAAAAAAALgIAAGRycy9lMm9Eb2MueG1sUEsBAi0AFAAGAAgAAAAhAIZRM77cAAAACAEA&#10;AA8AAAAAAAAAAAAAAAAAKQQAAGRycy9kb3ducmV2LnhtbFBLBQYAAAAABAAEAPMAAAAyBQAAAAA=&#10;" strokecolor="black [3213]"/>
            </w:pict>
          </mc:Fallback>
        </mc:AlternateContent>
      </w:r>
    </w:p>
    <w:p w14:paraId="66DB2F80" w14:textId="77777777" w:rsidR="0057565A" w:rsidRPr="00493B2C" w:rsidRDefault="0057565A" w:rsidP="0057565A">
      <w:pPr>
        <w:pStyle w:val="Default"/>
        <w:rPr>
          <w:b/>
          <w:bCs/>
          <w:sz w:val="36"/>
          <w:szCs w:val="38"/>
        </w:rPr>
      </w:pPr>
    </w:p>
    <w:p w14:paraId="5D193A5E" w14:textId="5F342F5C" w:rsidR="0057565A" w:rsidRPr="00493B2C" w:rsidRDefault="0057565A" w:rsidP="0057565A">
      <w:pPr>
        <w:pStyle w:val="Default"/>
        <w:rPr>
          <w:b/>
          <w:bCs/>
          <w:sz w:val="36"/>
          <w:szCs w:val="38"/>
        </w:rPr>
      </w:pPr>
    </w:p>
    <w:p w14:paraId="768B5C3D" w14:textId="77777777" w:rsidR="0057565A" w:rsidRPr="00493B2C" w:rsidRDefault="0057565A" w:rsidP="0057565A">
      <w:pPr>
        <w:pStyle w:val="Default"/>
        <w:rPr>
          <w:b/>
          <w:bCs/>
          <w:sz w:val="36"/>
          <w:szCs w:val="38"/>
        </w:rPr>
      </w:pPr>
    </w:p>
    <w:p w14:paraId="5B5E9468" w14:textId="77777777" w:rsidR="0057565A" w:rsidRPr="00493B2C" w:rsidRDefault="0057565A" w:rsidP="0057565A">
      <w:pPr>
        <w:autoSpaceDE w:val="0"/>
        <w:autoSpaceDN w:val="0"/>
        <w:adjustRightInd w:val="0"/>
        <w:spacing w:line="240" w:lineRule="auto"/>
        <w:rPr>
          <w:rFonts w:cs="Arial"/>
          <w:b/>
          <w:bCs/>
          <w:sz w:val="38"/>
          <w:szCs w:val="38"/>
        </w:rPr>
      </w:pPr>
    </w:p>
    <w:p w14:paraId="56704A8C" w14:textId="7009C2EC" w:rsidR="0057565A" w:rsidRPr="00493B2C" w:rsidRDefault="0057565A" w:rsidP="0057565A">
      <w:pPr>
        <w:autoSpaceDE w:val="0"/>
        <w:autoSpaceDN w:val="0"/>
        <w:adjustRightInd w:val="0"/>
        <w:spacing w:line="240" w:lineRule="auto"/>
        <w:rPr>
          <w:rFonts w:cs="Arial"/>
          <w:b/>
          <w:bCs/>
          <w:sz w:val="38"/>
          <w:szCs w:val="38"/>
        </w:rPr>
      </w:pPr>
    </w:p>
    <w:p w14:paraId="4187C428" w14:textId="107D0614" w:rsidR="00A70C88" w:rsidRPr="00493B2C" w:rsidRDefault="00A70C88" w:rsidP="0057565A">
      <w:pPr>
        <w:autoSpaceDE w:val="0"/>
        <w:autoSpaceDN w:val="0"/>
        <w:adjustRightInd w:val="0"/>
        <w:spacing w:line="240" w:lineRule="auto"/>
        <w:rPr>
          <w:rFonts w:cs="Arial"/>
          <w:b/>
          <w:bCs/>
          <w:sz w:val="38"/>
          <w:szCs w:val="38"/>
        </w:rPr>
      </w:pPr>
    </w:p>
    <w:p w14:paraId="275EF50C" w14:textId="00EBA7A7" w:rsidR="00A70C88" w:rsidRPr="00493B2C" w:rsidRDefault="00A70C88" w:rsidP="0057565A">
      <w:pPr>
        <w:autoSpaceDE w:val="0"/>
        <w:autoSpaceDN w:val="0"/>
        <w:adjustRightInd w:val="0"/>
        <w:spacing w:line="240" w:lineRule="auto"/>
        <w:rPr>
          <w:rFonts w:cs="Arial"/>
          <w:b/>
          <w:bCs/>
          <w:sz w:val="38"/>
          <w:szCs w:val="38"/>
        </w:rPr>
      </w:pPr>
    </w:p>
    <w:p w14:paraId="3C3A446D" w14:textId="77777777" w:rsidR="00A70C88" w:rsidRPr="00493B2C" w:rsidRDefault="00A70C88" w:rsidP="0057565A">
      <w:pPr>
        <w:autoSpaceDE w:val="0"/>
        <w:autoSpaceDN w:val="0"/>
        <w:adjustRightInd w:val="0"/>
        <w:spacing w:line="240" w:lineRule="auto"/>
        <w:rPr>
          <w:rFonts w:cs="Arial"/>
          <w:b/>
          <w:bCs/>
          <w:sz w:val="38"/>
          <w:szCs w:val="38"/>
        </w:rPr>
      </w:pPr>
    </w:p>
    <w:p w14:paraId="2CE8C4DD" w14:textId="77777777" w:rsidR="0057565A" w:rsidRPr="00493B2C" w:rsidRDefault="0057565A" w:rsidP="0057565A">
      <w:pPr>
        <w:autoSpaceDE w:val="0"/>
        <w:autoSpaceDN w:val="0"/>
        <w:adjustRightInd w:val="0"/>
        <w:spacing w:line="240" w:lineRule="auto"/>
        <w:rPr>
          <w:rFonts w:cs="Arial"/>
          <w:b/>
          <w:bCs/>
          <w:sz w:val="38"/>
          <w:szCs w:val="38"/>
        </w:rPr>
      </w:pPr>
    </w:p>
    <w:p w14:paraId="78D50A41" w14:textId="77777777" w:rsidR="00BA043C" w:rsidRPr="00493B2C" w:rsidRDefault="0057565A" w:rsidP="0057565A">
      <w:r w:rsidRPr="00493B2C">
        <w:rPr>
          <w:rFonts w:cs="Arial"/>
          <w:sz w:val="24"/>
        </w:rPr>
        <w:t xml:space="preserve">Hollabrunn, am </w:t>
      </w:r>
      <w:r w:rsidR="00306AEA" w:rsidRPr="00493B2C">
        <w:rPr>
          <w:rFonts w:cs="Arial"/>
          <w:sz w:val="24"/>
        </w:rPr>
        <w:t>5</w:t>
      </w:r>
      <w:r w:rsidRPr="00493B2C">
        <w:rPr>
          <w:rFonts w:cs="Arial"/>
          <w:sz w:val="24"/>
        </w:rPr>
        <w:t>. April 201</w:t>
      </w:r>
      <w:r w:rsidR="00306AEA" w:rsidRPr="00493B2C">
        <w:rPr>
          <w:rFonts w:cs="Arial"/>
          <w:sz w:val="24"/>
        </w:rPr>
        <w:t>9</w:t>
      </w:r>
    </w:p>
    <w:p w14:paraId="1FF753C1" w14:textId="77777777" w:rsidR="00BA043C" w:rsidRPr="00493B2C" w:rsidRDefault="00BA043C" w:rsidP="00BA043C"/>
    <w:p w14:paraId="6E54DB91" w14:textId="77777777" w:rsidR="00BE4132" w:rsidRPr="00493B2C" w:rsidRDefault="00BE4132">
      <w:pPr>
        <w:spacing w:line="240" w:lineRule="auto"/>
        <w:rPr>
          <w:rStyle w:val="Fett"/>
          <w:sz w:val="28"/>
        </w:rPr>
      </w:pPr>
      <w:r w:rsidRPr="00493B2C">
        <w:rPr>
          <w:rStyle w:val="Fett"/>
          <w:sz w:val="28"/>
        </w:rPr>
        <w:br w:type="page"/>
      </w:r>
    </w:p>
    <w:p w14:paraId="19B8ED8A" w14:textId="77777777" w:rsidR="00FC3AA4" w:rsidRPr="00493B2C" w:rsidRDefault="00FC3AA4" w:rsidP="00FC3AA4">
      <w:pPr>
        <w:rPr>
          <w:rStyle w:val="Fett"/>
          <w:sz w:val="28"/>
        </w:rPr>
        <w:sectPr w:rsidR="00FC3AA4" w:rsidRPr="00493B2C" w:rsidSect="00E30A0A">
          <w:headerReference w:type="even" r:id="rId11"/>
          <w:headerReference w:type="default" r:id="rId12"/>
          <w:footerReference w:type="default" r:id="rId13"/>
          <w:pgSz w:w="11906" w:h="16838" w:code="9"/>
          <w:pgMar w:top="1213" w:right="1418" w:bottom="1134" w:left="1418" w:header="709" w:footer="709" w:gutter="0"/>
          <w:cols w:space="708"/>
          <w:docGrid w:linePitch="360"/>
        </w:sectPr>
      </w:pPr>
    </w:p>
    <w:p w14:paraId="667D8300" w14:textId="77777777" w:rsidR="00E81B6D" w:rsidRPr="00493B2C" w:rsidRDefault="00E81B6D" w:rsidP="00E81B6D">
      <w:pPr>
        <w:jc w:val="center"/>
        <w:rPr>
          <w:rFonts w:cs="Arial"/>
          <w:b/>
          <w:sz w:val="36"/>
          <w:szCs w:val="36"/>
        </w:rPr>
      </w:pPr>
      <w:r w:rsidRPr="00493B2C">
        <w:rPr>
          <w:rFonts w:cs="Arial"/>
          <w:b/>
          <w:sz w:val="36"/>
          <w:szCs w:val="36"/>
        </w:rPr>
        <w:lastRenderedPageBreak/>
        <w:t>DIPLOMARBEIT</w:t>
      </w:r>
    </w:p>
    <w:p w14:paraId="781775DB" w14:textId="77777777" w:rsidR="00144D02" w:rsidRPr="00493B2C" w:rsidRDefault="00144D02" w:rsidP="00144D02">
      <w:pPr>
        <w:jc w:val="center"/>
        <w:rPr>
          <w:rFonts w:cs="Arial"/>
          <w:b/>
          <w:sz w:val="28"/>
          <w:szCs w:val="28"/>
        </w:rPr>
      </w:pPr>
      <w:r w:rsidRPr="00493B2C">
        <w:rPr>
          <w:rFonts w:cs="Arial"/>
          <w:b/>
          <w:sz w:val="28"/>
          <w:szCs w:val="28"/>
        </w:rPr>
        <w:t>DOKUMENTATION</w:t>
      </w:r>
    </w:p>
    <w:p w14:paraId="3711511D" w14:textId="77777777" w:rsidR="00144D02" w:rsidRPr="00493B2C" w:rsidRDefault="00144D02" w:rsidP="00144D02">
      <w:pPr>
        <w:jc w:val="center"/>
        <w:rPr>
          <w:rFonts w:cs="Arial"/>
          <w:b/>
          <w:sz w:val="28"/>
          <w:szCs w:val="28"/>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493B2C" w14:paraId="25F89690" w14:textId="77777777" w:rsidTr="00501B04">
        <w:trPr>
          <w:cantSplit/>
          <w:trHeight w:val="680"/>
        </w:trPr>
        <w:tc>
          <w:tcPr>
            <w:tcW w:w="3124" w:type="dxa"/>
            <w:shd w:val="clear" w:color="auto" w:fill="auto"/>
            <w:vAlign w:val="center"/>
          </w:tcPr>
          <w:p w14:paraId="2E61976F" w14:textId="77777777" w:rsidR="00144D02" w:rsidRPr="00493B2C" w:rsidRDefault="00144D02" w:rsidP="00F87778">
            <w:pPr>
              <w:spacing w:line="240" w:lineRule="auto"/>
              <w:rPr>
                <w:rFonts w:cs="Arial"/>
                <w:szCs w:val="22"/>
              </w:rPr>
            </w:pPr>
            <w:r w:rsidRPr="00493B2C">
              <w:rPr>
                <w:rFonts w:cs="Arial"/>
                <w:szCs w:val="22"/>
              </w:rPr>
              <w:t>Namen der</w:t>
            </w:r>
          </w:p>
          <w:p w14:paraId="70FB4541" w14:textId="77777777" w:rsidR="00144D02" w:rsidRPr="00493B2C" w:rsidRDefault="00144D02" w:rsidP="00F87778">
            <w:pPr>
              <w:spacing w:line="240" w:lineRule="auto"/>
              <w:rPr>
                <w:rFonts w:cs="Arial"/>
                <w:szCs w:val="22"/>
              </w:rPr>
            </w:pPr>
            <w:r w:rsidRPr="00493B2C">
              <w:rPr>
                <w:rFonts w:cs="Arial"/>
                <w:szCs w:val="22"/>
              </w:rPr>
              <w:t>Verfasser/innen</w:t>
            </w:r>
          </w:p>
        </w:tc>
        <w:tc>
          <w:tcPr>
            <w:tcW w:w="6521" w:type="dxa"/>
            <w:shd w:val="clear" w:color="auto" w:fill="auto"/>
            <w:vAlign w:val="center"/>
          </w:tcPr>
          <w:p w14:paraId="729CB6D6" w14:textId="77777777" w:rsidR="001344B3" w:rsidRPr="00493B2C" w:rsidRDefault="001344B3" w:rsidP="00501B04">
            <w:pPr>
              <w:rPr>
                <w:rFonts w:cs="Arial"/>
              </w:rPr>
            </w:pPr>
          </w:p>
          <w:p w14:paraId="011F2310" w14:textId="2D10F45A" w:rsidR="001344B3" w:rsidRPr="00493B2C" w:rsidRDefault="00A70C88" w:rsidP="00A70C88">
            <w:pPr>
              <w:rPr>
                <w:rFonts w:cs="Arial"/>
              </w:rPr>
            </w:pPr>
            <w:r w:rsidRPr="00493B2C">
              <w:rPr>
                <w:rFonts w:cs="Arial"/>
              </w:rPr>
              <w:t>Michael Reim, Clemens Pruggmayer, Mario Mottl</w:t>
            </w:r>
          </w:p>
          <w:p w14:paraId="2290BEE8" w14:textId="77777777" w:rsidR="00144D02" w:rsidRPr="00493B2C" w:rsidRDefault="00144D02" w:rsidP="00501B04">
            <w:pPr>
              <w:spacing w:line="240" w:lineRule="auto"/>
              <w:rPr>
                <w:rFonts w:cs="Arial"/>
                <w:szCs w:val="22"/>
              </w:rPr>
            </w:pPr>
          </w:p>
        </w:tc>
      </w:tr>
      <w:tr w:rsidR="00F816C9" w:rsidRPr="00493B2C" w14:paraId="1B2549D6" w14:textId="77777777" w:rsidTr="00501B04">
        <w:trPr>
          <w:cantSplit/>
          <w:trHeight w:val="680"/>
        </w:trPr>
        <w:tc>
          <w:tcPr>
            <w:tcW w:w="3124" w:type="dxa"/>
            <w:shd w:val="clear" w:color="auto" w:fill="auto"/>
            <w:vAlign w:val="center"/>
          </w:tcPr>
          <w:p w14:paraId="4CB4CDD8" w14:textId="77777777" w:rsidR="00144D02" w:rsidRPr="00493B2C" w:rsidRDefault="00E81B6D" w:rsidP="00F87778">
            <w:pPr>
              <w:spacing w:line="240" w:lineRule="auto"/>
              <w:rPr>
                <w:rFonts w:cs="Arial"/>
                <w:szCs w:val="22"/>
              </w:rPr>
            </w:pPr>
            <w:r w:rsidRPr="00493B2C">
              <w:rPr>
                <w:rFonts w:cs="Arial"/>
                <w:szCs w:val="22"/>
              </w:rPr>
              <w:t>Jahrgang</w:t>
            </w:r>
          </w:p>
          <w:p w14:paraId="4F49AA27" w14:textId="77777777" w:rsidR="00144D02" w:rsidRPr="00493B2C" w:rsidRDefault="00144D02" w:rsidP="00F87778">
            <w:pPr>
              <w:spacing w:line="240" w:lineRule="auto"/>
              <w:rPr>
                <w:rFonts w:cs="Arial"/>
                <w:szCs w:val="22"/>
              </w:rPr>
            </w:pPr>
            <w:r w:rsidRPr="00493B2C">
              <w:rPr>
                <w:rFonts w:cs="Arial"/>
                <w:szCs w:val="22"/>
              </w:rPr>
              <w:t>Schuljahr</w:t>
            </w:r>
          </w:p>
        </w:tc>
        <w:tc>
          <w:tcPr>
            <w:tcW w:w="6521" w:type="dxa"/>
            <w:shd w:val="clear" w:color="auto" w:fill="auto"/>
            <w:vAlign w:val="center"/>
          </w:tcPr>
          <w:p w14:paraId="30432669" w14:textId="1D8726F8" w:rsidR="001344B3" w:rsidRPr="00493B2C" w:rsidRDefault="00A70C88" w:rsidP="00501B04">
            <w:pPr>
              <w:spacing w:line="240" w:lineRule="auto"/>
              <w:rPr>
                <w:rFonts w:cs="Arial"/>
                <w:szCs w:val="22"/>
              </w:rPr>
            </w:pPr>
            <w:r w:rsidRPr="00493B2C">
              <w:rPr>
                <w:rFonts w:cs="Arial"/>
                <w:szCs w:val="22"/>
              </w:rPr>
              <w:t>5BHEL</w:t>
            </w:r>
          </w:p>
        </w:tc>
      </w:tr>
      <w:tr w:rsidR="00F816C9" w:rsidRPr="00493B2C" w14:paraId="3402EAE9" w14:textId="77777777" w:rsidTr="00501B04">
        <w:trPr>
          <w:cantSplit/>
          <w:trHeight w:val="680"/>
        </w:trPr>
        <w:tc>
          <w:tcPr>
            <w:tcW w:w="3124" w:type="dxa"/>
            <w:shd w:val="clear" w:color="auto" w:fill="auto"/>
            <w:vAlign w:val="center"/>
          </w:tcPr>
          <w:p w14:paraId="008E595C" w14:textId="77777777" w:rsidR="00144D02" w:rsidRPr="00493B2C" w:rsidRDefault="00144D02" w:rsidP="00F87778">
            <w:pPr>
              <w:spacing w:line="240" w:lineRule="auto"/>
              <w:rPr>
                <w:rFonts w:cs="Arial"/>
                <w:szCs w:val="22"/>
              </w:rPr>
            </w:pPr>
            <w:r w:rsidRPr="00493B2C">
              <w:rPr>
                <w:rFonts w:cs="Arial"/>
                <w:szCs w:val="22"/>
              </w:rPr>
              <w:t xml:space="preserve">Thema der </w:t>
            </w:r>
            <w:r w:rsidR="00E81B6D" w:rsidRPr="00493B2C">
              <w:rPr>
                <w:rFonts w:cs="Arial"/>
                <w:szCs w:val="22"/>
              </w:rPr>
              <w:t>Diplomarbeit</w:t>
            </w:r>
          </w:p>
        </w:tc>
        <w:tc>
          <w:tcPr>
            <w:tcW w:w="6521" w:type="dxa"/>
            <w:shd w:val="clear" w:color="auto" w:fill="auto"/>
            <w:vAlign w:val="center"/>
          </w:tcPr>
          <w:p w14:paraId="7006BDE4" w14:textId="77777777" w:rsidR="00144D02" w:rsidRPr="00493B2C" w:rsidRDefault="00144D02" w:rsidP="00501B04">
            <w:pPr>
              <w:spacing w:line="240" w:lineRule="auto"/>
              <w:rPr>
                <w:rFonts w:cs="Arial"/>
                <w:szCs w:val="22"/>
              </w:rPr>
            </w:pPr>
          </w:p>
          <w:p w14:paraId="4DAFB8C2" w14:textId="5708D493" w:rsidR="001344B3" w:rsidRPr="00493B2C" w:rsidRDefault="00A70C88" w:rsidP="00501B04">
            <w:pPr>
              <w:spacing w:line="240" w:lineRule="auto"/>
              <w:rPr>
                <w:rFonts w:cs="Arial"/>
                <w:szCs w:val="22"/>
              </w:rPr>
            </w:pPr>
            <w:r w:rsidRPr="00493B2C">
              <w:rPr>
                <w:rFonts w:cs="Arial"/>
                <w:szCs w:val="22"/>
              </w:rPr>
              <w:t>Camera Controlled Swarm Robots</w:t>
            </w:r>
          </w:p>
          <w:p w14:paraId="694FC344" w14:textId="77777777" w:rsidR="001344B3" w:rsidRPr="00493B2C" w:rsidRDefault="001344B3" w:rsidP="00501B04">
            <w:pPr>
              <w:spacing w:line="240" w:lineRule="auto"/>
              <w:rPr>
                <w:rFonts w:cs="Arial"/>
                <w:szCs w:val="22"/>
              </w:rPr>
            </w:pPr>
          </w:p>
        </w:tc>
      </w:tr>
      <w:tr w:rsidR="00F816C9" w:rsidRPr="00493B2C" w14:paraId="7ADC470A" w14:textId="77777777" w:rsidTr="00501B04">
        <w:trPr>
          <w:cantSplit/>
          <w:trHeight w:val="680"/>
        </w:trPr>
        <w:tc>
          <w:tcPr>
            <w:tcW w:w="3124" w:type="dxa"/>
            <w:shd w:val="clear" w:color="auto" w:fill="auto"/>
            <w:vAlign w:val="center"/>
          </w:tcPr>
          <w:p w14:paraId="6EFAB300" w14:textId="77777777" w:rsidR="00144D02" w:rsidRPr="00493B2C" w:rsidRDefault="00144D02" w:rsidP="00F87778">
            <w:pPr>
              <w:spacing w:line="240" w:lineRule="auto"/>
              <w:rPr>
                <w:rFonts w:cs="Arial"/>
                <w:szCs w:val="22"/>
              </w:rPr>
            </w:pPr>
            <w:r w:rsidRPr="00493B2C">
              <w:rPr>
                <w:rFonts w:cs="Arial"/>
                <w:szCs w:val="22"/>
              </w:rPr>
              <w:t>Kooperationspartner</w:t>
            </w:r>
          </w:p>
        </w:tc>
        <w:tc>
          <w:tcPr>
            <w:tcW w:w="6521" w:type="dxa"/>
            <w:shd w:val="clear" w:color="auto" w:fill="auto"/>
            <w:vAlign w:val="center"/>
          </w:tcPr>
          <w:p w14:paraId="204464D0" w14:textId="29D11640" w:rsidR="001344B3" w:rsidRPr="00493B2C" w:rsidRDefault="00A70C88" w:rsidP="00501B04">
            <w:pPr>
              <w:spacing w:line="240" w:lineRule="auto"/>
              <w:rPr>
                <w:rFonts w:cs="Arial"/>
                <w:szCs w:val="22"/>
              </w:rPr>
            </w:pPr>
            <w:r w:rsidRPr="00493B2C">
              <w:rPr>
                <w:rFonts w:cs="Arial"/>
                <w:szCs w:val="22"/>
              </w:rPr>
              <w:t>-</w:t>
            </w:r>
          </w:p>
        </w:tc>
      </w:tr>
    </w:tbl>
    <w:p w14:paraId="6F9E55C6" w14:textId="77777777" w:rsidR="00144D02" w:rsidRPr="00493B2C" w:rsidRDefault="00144D02" w:rsidP="00075B04">
      <w:pPr>
        <w:spacing w:line="240" w:lineRule="auto"/>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493B2C" w14:paraId="76B892B8" w14:textId="77777777" w:rsidTr="00F87778">
        <w:trPr>
          <w:trHeight w:val="2691"/>
        </w:trPr>
        <w:tc>
          <w:tcPr>
            <w:tcW w:w="3119" w:type="dxa"/>
            <w:shd w:val="clear" w:color="auto" w:fill="auto"/>
            <w:vAlign w:val="center"/>
          </w:tcPr>
          <w:p w14:paraId="284D729C" w14:textId="77777777" w:rsidR="00144D02" w:rsidRPr="00493B2C" w:rsidRDefault="00144D02" w:rsidP="00F87778">
            <w:pPr>
              <w:spacing w:line="240" w:lineRule="auto"/>
              <w:rPr>
                <w:rFonts w:cs="Arial"/>
                <w:szCs w:val="22"/>
              </w:rPr>
            </w:pPr>
            <w:r w:rsidRPr="00493B2C">
              <w:rPr>
                <w:rFonts w:cs="Arial"/>
                <w:szCs w:val="22"/>
              </w:rPr>
              <w:t>Aufgabenstellung</w:t>
            </w:r>
          </w:p>
        </w:tc>
        <w:tc>
          <w:tcPr>
            <w:tcW w:w="6521" w:type="dxa"/>
            <w:shd w:val="clear" w:color="auto" w:fill="auto"/>
            <w:vAlign w:val="center"/>
          </w:tcPr>
          <w:p w14:paraId="74302998" w14:textId="66DCD1D3" w:rsidR="00144D02" w:rsidRPr="00493B2C" w:rsidRDefault="00A70C88" w:rsidP="00A70C88">
            <w:pPr>
              <w:rPr>
                <w:rFonts w:cs="Arial"/>
                <w:sz w:val="20"/>
                <w:szCs w:val="22"/>
              </w:rPr>
            </w:pPr>
            <w:r w:rsidRPr="00493B2C">
              <w:rPr>
                <w:rFonts w:cs="Arial"/>
                <w:sz w:val="20"/>
                <w:szCs w:val="22"/>
              </w:rPr>
              <w:t>Es sollen mehrere 1 bis n viele autonome Fahrzeuge (STM32F107RB + MDDS Board) über eine 1,5m erhöhten Kamera erfasst werden. Positionen der Fahrzeuge sollen in (x/y) Koordinaten verwandelt werden. Diese Daten sollen an die Visualisierung und Simulation geschickt. Diese erzeugt über selbst gezeichnete Bilder einen Weg für die Fahrzeuge. Der Weg soll an das Swarm Controll weitergeschickt werden welche die Positionsdaten mithilfe der Kamera in Fahrkommandos umwandelt.</w:t>
            </w:r>
          </w:p>
        </w:tc>
      </w:tr>
    </w:tbl>
    <w:p w14:paraId="21E18944" w14:textId="77777777" w:rsidR="00144D02" w:rsidRPr="00493B2C" w:rsidRDefault="00144D02" w:rsidP="00075B04">
      <w:pPr>
        <w:spacing w:line="240" w:lineRule="auto"/>
        <w:jc w:val="center"/>
        <w:rPr>
          <w:rFonts w:cs="Arial"/>
          <w:sz w:val="16"/>
          <w:szCs w:val="22"/>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493B2C" w14:paraId="45D32FD8" w14:textId="77777777" w:rsidTr="00F87778">
        <w:trPr>
          <w:trHeight w:val="2542"/>
        </w:trPr>
        <w:tc>
          <w:tcPr>
            <w:tcW w:w="3119" w:type="dxa"/>
            <w:shd w:val="clear" w:color="auto" w:fill="auto"/>
            <w:vAlign w:val="center"/>
          </w:tcPr>
          <w:p w14:paraId="645BC93F" w14:textId="77777777" w:rsidR="00144D02" w:rsidRPr="00493B2C" w:rsidRDefault="00144D02" w:rsidP="00F87778">
            <w:pPr>
              <w:spacing w:line="240" w:lineRule="auto"/>
              <w:rPr>
                <w:rFonts w:cs="Arial"/>
                <w:szCs w:val="22"/>
              </w:rPr>
            </w:pPr>
            <w:r w:rsidRPr="00493B2C">
              <w:rPr>
                <w:rFonts w:cs="Arial"/>
                <w:szCs w:val="22"/>
              </w:rPr>
              <w:t>Realisierung</w:t>
            </w:r>
          </w:p>
        </w:tc>
        <w:tc>
          <w:tcPr>
            <w:tcW w:w="6521" w:type="dxa"/>
            <w:shd w:val="clear" w:color="auto" w:fill="auto"/>
            <w:vAlign w:val="center"/>
          </w:tcPr>
          <w:p w14:paraId="4773BF85" w14:textId="77777777" w:rsidR="00A70C88" w:rsidRPr="00493B2C" w:rsidRDefault="00A70C88" w:rsidP="00A70C88">
            <w:pPr>
              <w:rPr>
                <w:rFonts w:cs="Arial"/>
                <w:sz w:val="20"/>
                <w:szCs w:val="22"/>
              </w:rPr>
            </w:pPr>
            <w:r w:rsidRPr="00493B2C">
              <w:rPr>
                <w:rFonts w:cs="Arial"/>
                <w:sz w:val="20"/>
                <w:szCs w:val="22"/>
              </w:rPr>
              <w:t>Zur Erfassung der Autos wurde eine „DFK 33UX273“ von ImagingSource verwendet. Diese wird per USB an einen Laptop/Computer angeschlossen. Für die Visualisierung und Simulation wurde eine 3D Visualisierungssoftware in C++ geschrieben. Welche die Autos in Echtzeit am Bildschirm anzeigt.</w:t>
            </w:r>
          </w:p>
          <w:p w14:paraId="3E872B28" w14:textId="168E0187" w:rsidR="00A70C88" w:rsidRPr="00493B2C" w:rsidRDefault="00A70C88" w:rsidP="00A70C88">
            <w:pPr>
              <w:rPr>
                <w:rFonts w:cs="Arial"/>
                <w:sz w:val="20"/>
                <w:szCs w:val="22"/>
              </w:rPr>
            </w:pPr>
            <w:r w:rsidRPr="00493B2C">
              <w:rPr>
                <w:rFonts w:cs="Arial"/>
                <w:sz w:val="20"/>
                <w:szCs w:val="22"/>
              </w:rPr>
              <w:t xml:space="preserve">Swarm Controll wurde mithilfe des SvVis Protokoll realisiert. Auf den Autos(Cortex M4) läuft eine selbstgeschrieben </w:t>
            </w:r>
            <w:r w:rsidR="00493B2C" w:rsidRPr="00493B2C">
              <w:rPr>
                <w:rFonts w:cs="Arial"/>
                <w:sz w:val="20"/>
                <w:szCs w:val="22"/>
              </w:rPr>
              <w:t>RTOS-Software,</w:t>
            </w:r>
            <w:r w:rsidRPr="00493B2C">
              <w:rPr>
                <w:rFonts w:cs="Arial"/>
                <w:sz w:val="20"/>
                <w:szCs w:val="22"/>
              </w:rPr>
              <w:t xml:space="preserve"> die die Kommandos des SVIS Protokoll in Bewegungen umwandelt.</w:t>
            </w:r>
          </w:p>
          <w:p w14:paraId="4CB1388C" w14:textId="77777777" w:rsidR="001344B3" w:rsidRPr="00493B2C" w:rsidRDefault="001344B3" w:rsidP="00501B04">
            <w:pPr>
              <w:spacing w:line="240" w:lineRule="auto"/>
              <w:rPr>
                <w:rFonts w:cs="Arial"/>
                <w:szCs w:val="22"/>
              </w:rPr>
            </w:pPr>
          </w:p>
        </w:tc>
      </w:tr>
    </w:tbl>
    <w:p w14:paraId="51DF5B44" w14:textId="77777777" w:rsidR="00E32F03" w:rsidRPr="00493B2C" w:rsidRDefault="00E32F03" w:rsidP="00075B04">
      <w:pPr>
        <w:jc w:val="center"/>
        <w:rPr>
          <w:rFonts w:cs="Arial"/>
          <w:sz w:val="16"/>
          <w:szCs w:val="22"/>
        </w:rPr>
      </w:pPr>
    </w:p>
    <w:tbl>
      <w:tblPr>
        <w:tblpPr w:leftFromText="141" w:rightFromText="141" w:vertAnchor="text" w:horzAnchor="margin" w:tblpX="108" w:tblpY="36"/>
        <w:tblW w:w="16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gridCol w:w="6520"/>
      </w:tblGrid>
      <w:tr w:rsidR="00A70C88" w:rsidRPr="00493B2C" w14:paraId="00683E6F" w14:textId="77777777" w:rsidTr="0032136E">
        <w:trPr>
          <w:trHeight w:val="2683"/>
        </w:trPr>
        <w:tc>
          <w:tcPr>
            <w:tcW w:w="3119" w:type="dxa"/>
            <w:shd w:val="clear" w:color="auto" w:fill="auto"/>
            <w:vAlign w:val="center"/>
          </w:tcPr>
          <w:p w14:paraId="00BD2BD4" w14:textId="77777777" w:rsidR="00A70C88" w:rsidRPr="00493B2C" w:rsidRDefault="00A70C88" w:rsidP="00A70C88">
            <w:pPr>
              <w:spacing w:line="240" w:lineRule="auto"/>
              <w:rPr>
                <w:rFonts w:cs="Arial"/>
                <w:szCs w:val="22"/>
              </w:rPr>
            </w:pPr>
            <w:r w:rsidRPr="00493B2C">
              <w:rPr>
                <w:rFonts w:cs="Arial"/>
                <w:szCs w:val="22"/>
              </w:rPr>
              <w:t>Ergebnisse</w:t>
            </w:r>
          </w:p>
        </w:tc>
        <w:tc>
          <w:tcPr>
            <w:tcW w:w="6520" w:type="dxa"/>
            <w:vAlign w:val="center"/>
          </w:tcPr>
          <w:p w14:paraId="4EE84708" w14:textId="406A705B" w:rsidR="00A70C88" w:rsidRPr="00493B2C" w:rsidRDefault="00A70C88" w:rsidP="00A70C88">
            <w:pPr>
              <w:rPr>
                <w:rFonts w:cs="Arial"/>
                <w:sz w:val="20"/>
                <w:szCs w:val="22"/>
              </w:rPr>
            </w:pPr>
            <w:r w:rsidRPr="00493B2C">
              <w:rPr>
                <w:rFonts w:cs="Arial"/>
                <w:sz w:val="20"/>
                <w:szCs w:val="22"/>
              </w:rPr>
              <w:t>Eine alte Version des SvVis Protokolls wurde abgeändert und verbessert. Eine Teststrecke wurde aufgebaut und mit einer Halterung für die Kamera erweitert. Positionserkennung wurde mithilfe von Python realisiert. Die Autosteuerungssoftware wurde selbständig mit RTOS realisiert. Visualisierung wurde von Grund auf in C++ + OpenGL geschrieben für den speziellen Anwendungsfall.</w:t>
            </w:r>
          </w:p>
        </w:tc>
        <w:tc>
          <w:tcPr>
            <w:tcW w:w="6520" w:type="dxa"/>
            <w:shd w:val="clear" w:color="auto" w:fill="auto"/>
            <w:vAlign w:val="center"/>
          </w:tcPr>
          <w:p w14:paraId="74471B9C" w14:textId="32750908" w:rsidR="00A70C88" w:rsidRPr="00493B2C" w:rsidRDefault="00A70C88" w:rsidP="00A70C88">
            <w:pPr>
              <w:rPr>
                <w:rFonts w:cs="Arial"/>
              </w:rPr>
            </w:pPr>
          </w:p>
          <w:p w14:paraId="66FB2755" w14:textId="77777777" w:rsidR="00A70C88" w:rsidRPr="00493B2C" w:rsidRDefault="00A70C88" w:rsidP="00A70C88">
            <w:pPr>
              <w:rPr>
                <w:rFonts w:cs="Arial"/>
              </w:rPr>
            </w:pPr>
          </w:p>
          <w:p w14:paraId="4C20D067" w14:textId="77777777" w:rsidR="00A70C88" w:rsidRPr="00493B2C" w:rsidRDefault="00A70C88" w:rsidP="00A70C88">
            <w:pPr>
              <w:rPr>
                <w:rFonts w:cs="Arial"/>
              </w:rPr>
            </w:pPr>
          </w:p>
          <w:p w14:paraId="21E7E82B" w14:textId="77777777" w:rsidR="00A70C88" w:rsidRPr="00493B2C" w:rsidRDefault="00A70C88" w:rsidP="00A70C88">
            <w:pPr>
              <w:rPr>
                <w:rFonts w:cs="Arial"/>
              </w:rPr>
            </w:pPr>
          </w:p>
          <w:p w14:paraId="58C290E9" w14:textId="77777777" w:rsidR="00A70C88" w:rsidRPr="00493B2C" w:rsidRDefault="00A70C88" w:rsidP="00A70C88">
            <w:pPr>
              <w:rPr>
                <w:rFonts w:cs="Arial"/>
              </w:rPr>
            </w:pPr>
          </w:p>
          <w:p w14:paraId="3B3E2BF0" w14:textId="77777777" w:rsidR="00A70C88" w:rsidRPr="00493B2C" w:rsidRDefault="00A70C88" w:rsidP="00A70C88">
            <w:pPr>
              <w:rPr>
                <w:rFonts w:cs="Arial"/>
              </w:rPr>
            </w:pPr>
          </w:p>
          <w:p w14:paraId="5B28623D" w14:textId="77777777" w:rsidR="00A70C88" w:rsidRPr="00493B2C" w:rsidRDefault="00A70C88" w:rsidP="00A70C88">
            <w:pPr>
              <w:rPr>
                <w:rFonts w:cs="Arial"/>
              </w:rPr>
            </w:pPr>
          </w:p>
          <w:p w14:paraId="374DA603" w14:textId="77777777" w:rsidR="00A70C88" w:rsidRPr="00493B2C" w:rsidRDefault="00A70C88" w:rsidP="00A70C88">
            <w:pPr>
              <w:rPr>
                <w:rFonts w:cs="Arial"/>
              </w:rPr>
            </w:pPr>
          </w:p>
          <w:p w14:paraId="38E6917D" w14:textId="77777777" w:rsidR="00A70C88" w:rsidRPr="00493B2C" w:rsidRDefault="00A70C88" w:rsidP="00A70C88">
            <w:pPr>
              <w:spacing w:line="240" w:lineRule="auto"/>
              <w:rPr>
                <w:rFonts w:cs="Arial"/>
                <w:szCs w:val="22"/>
              </w:rPr>
            </w:pPr>
          </w:p>
        </w:tc>
      </w:tr>
    </w:tbl>
    <w:p w14:paraId="3A2FC985" w14:textId="77777777" w:rsidR="00C470C5" w:rsidRPr="00493B2C" w:rsidRDefault="00C470C5" w:rsidP="00F816C9">
      <w:pPr>
        <w:rPr>
          <w:vanish/>
        </w:rPr>
      </w:pPr>
    </w:p>
    <w:p w14:paraId="5652B8B3" w14:textId="77777777" w:rsidR="00112A61" w:rsidRPr="00493B2C" w:rsidRDefault="00112A61" w:rsidP="00075B04">
      <w:pPr>
        <w:jc w:val="cente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493B2C" w14:paraId="70B27A57" w14:textId="77777777" w:rsidTr="000D102E">
        <w:trPr>
          <w:trHeight w:val="7497"/>
        </w:trPr>
        <w:tc>
          <w:tcPr>
            <w:tcW w:w="3119" w:type="dxa"/>
            <w:shd w:val="clear" w:color="auto" w:fill="auto"/>
            <w:vAlign w:val="center"/>
          </w:tcPr>
          <w:p w14:paraId="3E849AE5" w14:textId="77777777" w:rsidR="00F87778" w:rsidRPr="00493B2C" w:rsidRDefault="00F87778" w:rsidP="00F87778">
            <w:pPr>
              <w:rPr>
                <w:rFonts w:cs="Arial"/>
                <w:szCs w:val="22"/>
              </w:rPr>
            </w:pPr>
            <w:r w:rsidRPr="00493B2C">
              <w:rPr>
                <w:rFonts w:cs="Arial"/>
                <w:szCs w:val="22"/>
              </w:rPr>
              <w:lastRenderedPageBreak/>
              <w:t>Typische Grafik, Foto etc.</w:t>
            </w:r>
          </w:p>
          <w:p w14:paraId="0037244D" w14:textId="77777777" w:rsidR="00E32F03" w:rsidRPr="00493B2C" w:rsidRDefault="00F87778" w:rsidP="00F87778">
            <w:pPr>
              <w:rPr>
                <w:rFonts w:cs="Arial"/>
                <w:i/>
                <w:szCs w:val="22"/>
              </w:rPr>
            </w:pPr>
            <w:r w:rsidRPr="00493B2C">
              <w:rPr>
                <w:rFonts w:cs="Arial"/>
                <w:szCs w:val="22"/>
              </w:rPr>
              <w:t>(mit Erläuterung)</w:t>
            </w:r>
          </w:p>
        </w:tc>
        <w:tc>
          <w:tcPr>
            <w:tcW w:w="6515" w:type="dxa"/>
            <w:shd w:val="clear" w:color="auto" w:fill="auto"/>
            <w:vAlign w:val="center"/>
          </w:tcPr>
          <w:p w14:paraId="5BAB8096" w14:textId="77777777" w:rsidR="00A70C88" w:rsidRPr="00493B2C" w:rsidRDefault="00A70C88" w:rsidP="00A70C88">
            <w:pPr>
              <w:rPr>
                <w:rFonts w:cs="Arial"/>
              </w:rPr>
            </w:pPr>
            <w:r w:rsidRPr="00493B2C">
              <w:rPr>
                <w:rFonts w:cs="Arial"/>
                <w:noProof/>
              </w:rPr>
              <w:drawing>
                <wp:inline distT="0" distB="0" distL="0" distR="0" wp14:anchorId="5DA5219C" wp14:editId="23074586">
                  <wp:extent cx="4025700" cy="3133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p>
          <w:p w14:paraId="5D70E33E" w14:textId="77777777" w:rsidR="00A70C88" w:rsidRPr="00493B2C" w:rsidRDefault="00A70C88" w:rsidP="00A70C88">
            <w:pPr>
              <w:rPr>
                <w:rFonts w:cs="Arial"/>
              </w:rPr>
            </w:pPr>
          </w:p>
          <w:p w14:paraId="4ECA98D0" w14:textId="77777777" w:rsidR="00A70C88" w:rsidRPr="00493B2C" w:rsidRDefault="00A70C88" w:rsidP="00A70C88">
            <w:pPr>
              <w:rPr>
                <w:rFonts w:cs="Arial"/>
              </w:rPr>
            </w:pPr>
          </w:p>
          <w:p w14:paraId="73717ECF" w14:textId="788B6CEF" w:rsidR="00E32F03" w:rsidRPr="00493B2C" w:rsidRDefault="00A70C88" w:rsidP="00A70C88">
            <w:pPr>
              <w:rPr>
                <w:rFonts w:cs="Arial"/>
                <w:sz w:val="20"/>
                <w:szCs w:val="22"/>
              </w:rPr>
            </w:pPr>
            <w:r w:rsidRPr="00493B2C">
              <w:rPr>
                <w:rFonts w:cs="Arial"/>
                <w:sz w:val="20"/>
                <w:szCs w:val="22"/>
              </w:rPr>
              <w:t>Die obige Grafik stellt den Aufbau des Gesamtsystems dar. Darin sieht man die 3 Hauptkomponenten Kamera + Kamerasoftware, Visualisierung und Swarm Controll. Daten zwischen den einzelnen Blöcken wir über TCP bereitgestellt. Verbindung zu den Autos kann auf zwei Wege bereitgestellt werden Bluetooth, Wlan.</w:t>
            </w:r>
          </w:p>
          <w:p w14:paraId="641ABC30" w14:textId="77777777" w:rsidR="00E32F03" w:rsidRPr="00493B2C" w:rsidRDefault="00E32F03" w:rsidP="00201BE2">
            <w:pPr>
              <w:rPr>
                <w:rFonts w:cs="Arial"/>
                <w:i/>
              </w:rPr>
            </w:pPr>
          </w:p>
        </w:tc>
      </w:tr>
    </w:tbl>
    <w:p w14:paraId="0A0C53F2" w14:textId="77777777" w:rsidR="00F87778" w:rsidRPr="00493B2C" w:rsidRDefault="00F87778" w:rsidP="00F87778">
      <w:pPr>
        <w:jc w:val="center"/>
        <w:rPr>
          <w:rFonts w:cs="Arial"/>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493B2C" w14:paraId="6D74E50E" w14:textId="77777777" w:rsidTr="000D102E">
        <w:trPr>
          <w:trHeight w:val="1269"/>
        </w:trPr>
        <w:tc>
          <w:tcPr>
            <w:tcW w:w="3119" w:type="dxa"/>
            <w:shd w:val="clear" w:color="auto" w:fill="auto"/>
            <w:vAlign w:val="center"/>
          </w:tcPr>
          <w:p w14:paraId="15FD139A" w14:textId="77777777" w:rsidR="00F87778" w:rsidRPr="00493B2C" w:rsidRDefault="00F87778" w:rsidP="00F87778">
            <w:pPr>
              <w:rPr>
                <w:rFonts w:cs="Arial"/>
                <w:szCs w:val="22"/>
              </w:rPr>
            </w:pPr>
            <w:r w:rsidRPr="00493B2C">
              <w:rPr>
                <w:rFonts w:cs="Arial"/>
                <w:szCs w:val="22"/>
              </w:rPr>
              <w:t>Teilnahme an Wettbewerben,</w:t>
            </w:r>
          </w:p>
          <w:p w14:paraId="28E5C6A0" w14:textId="77777777" w:rsidR="00F87778" w:rsidRPr="00493B2C" w:rsidRDefault="00F87778" w:rsidP="00F87778">
            <w:pPr>
              <w:rPr>
                <w:rFonts w:cs="Arial"/>
                <w:i/>
                <w:szCs w:val="22"/>
              </w:rPr>
            </w:pPr>
            <w:r w:rsidRPr="00493B2C">
              <w:rPr>
                <w:rFonts w:cs="Arial"/>
                <w:szCs w:val="22"/>
              </w:rPr>
              <w:t>Auszeichnungen</w:t>
            </w:r>
          </w:p>
        </w:tc>
        <w:tc>
          <w:tcPr>
            <w:tcW w:w="6515" w:type="dxa"/>
            <w:shd w:val="clear" w:color="auto" w:fill="auto"/>
            <w:vAlign w:val="center"/>
          </w:tcPr>
          <w:p w14:paraId="1201AD23" w14:textId="77777777" w:rsidR="00F87778" w:rsidRPr="00493B2C" w:rsidRDefault="00F87778" w:rsidP="006A7DFC">
            <w:pPr>
              <w:rPr>
                <w:rFonts w:cs="Arial"/>
              </w:rPr>
            </w:pPr>
          </w:p>
          <w:p w14:paraId="655BD65A" w14:textId="77777777" w:rsidR="00F87778" w:rsidRPr="00493B2C" w:rsidRDefault="00F87778" w:rsidP="006A7DFC">
            <w:pPr>
              <w:rPr>
                <w:rFonts w:cs="Arial"/>
              </w:rPr>
            </w:pPr>
          </w:p>
          <w:p w14:paraId="0F3B3535" w14:textId="77777777" w:rsidR="00F87778" w:rsidRPr="00493B2C" w:rsidRDefault="00F87778" w:rsidP="006A7DFC">
            <w:pPr>
              <w:rPr>
                <w:rFonts w:cs="Arial"/>
                <w:i/>
              </w:rPr>
            </w:pPr>
          </w:p>
        </w:tc>
      </w:tr>
    </w:tbl>
    <w:p w14:paraId="388429C5" w14:textId="77777777" w:rsidR="00E32F03" w:rsidRPr="00493B2C" w:rsidRDefault="00E32F03" w:rsidP="00E81B6D">
      <w:pPr>
        <w:rPr>
          <w:rFonts w:cs="Arial"/>
          <w:i/>
          <w:sz w:val="16"/>
          <w:szCs w:val="16"/>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493B2C" w14:paraId="67F27D7C" w14:textId="77777777" w:rsidTr="00F87778">
        <w:trPr>
          <w:trHeight w:val="846"/>
        </w:trPr>
        <w:tc>
          <w:tcPr>
            <w:tcW w:w="3119" w:type="dxa"/>
            <w:shd w:val="clear" w:color="auto" w:fill="auto"/>
            <w:vAlign w:val="center"/>
          </w:tcPr>
          <w:p w14:paraId="414342C2" w14:textId="77777777" w:rsidR="00E32F03" w:rsidRPr="00493B2C" w:rsidRDefault="00E32F03" w:rsidP="00F87778">
            <w:pPr>
              <w:rPr>
                <w:rFonts w:cs="Arial"/>
                <w:szCs w:val="22"/>
              </w:rPr>
            </w:pPr>
            <w:r w:rsidRPr="00493B2C">
              <w:rPr>
                <w:rFonts w:cs="Arial"/>
                <w:szCs w:val="22"/>
              </w:rPr>
              <w:t>Möglichkeiten der Einsichtnahme in die Arbeit</w:t>
            </w:r>
          </w:p>
        </w:tc>
        <w:tc>
          <w:tcPr>
            <w:tcW w:w="6515" w:type="dxa"/>
            <w:shd w:val="clear" w:color="auto" w:fill="auto"/>
            <w:vAlign w:val="center"/>
          </w:tcPr>
          <w:p w14:paraId="4C64DE4C" w14:textId="77777777" w:rsidR="00D02DCF" w:rsidRPr="00493B2C" w:rsidRDefault="00D02DCF" w:rsidP="00D02DCF">
            <w:pPr>
              <w:autoSpaceDE w:val="0"/>
              <w:autoSpaceDN w:val="0"/>
              <w:adjustRightInd w:val="0"/>
              <w:spacing w:line="240" w:lineRule="auto"/>
              <w:rPr>
                <w:rFonts w:cs="Arial"/>
                <w:sz w:val="20"/>
                <w:szCs w:val="20"/>
                <w:lang w:eastAsia="de-AT"/>
              </w:rPr>
            </w:pPr>
            <w:r w:rsidRPr="00493B2C">
              <w:rPr>
                <w:rFonts w:cs="Arial"/>
                <w:sz w:val="20"/>
                <w:szCs w:val="20"/>
                <w:lang w:eastAsia="de-AT"/>
              </w:rPr>
              <w:t>HTL Hollabrunn</w:t>
            </w:r>
          </w:p>
          <w:p w14:paraId="54B0F0EF" w14:textId="77777777" w:rsidR="00D02DCF" w:rsidRPr="00493B2C" w:rsidRDefault="00D02DCF" w:rsidP="00D02DCF">
            <w:pPr>
              <w:autoSpaceDE w:val="0"/>
              <w:autoSpaceDN w:val="0"/>
              <w:adjustRightInd w:val="0"/>
              <w:spacing w:line="240" w:lineRule="auto"/>
              <w:rPr>
                <w:rFonts w:cs="Arial"/>
                <w:sz w:val="20"/>
                <w:szCs w:val="20"/>
                <w:lang w:eastAsia="de-AT"/>
              </w:rPr>
            </w:pPr>
            <w:r w:rsidRPr="00493B2C">
              <w:rPr>
                <w:rFonts w:cs="Arial"/>
                <w:sz w:val="20"/>
                <w:szCs w:val="20"/>
                <w:lang w:eastAsia="de-AT"/>
              </w:rPr>
              <w:t>Anton Ehrenfriedstraße 10</w:t>
            </w:r>
          </w:p>
          <w:p w14:paraId="2317ED2C" w14:textId="77777777" w:rsidR="00E32F03" w:rsidRPr="00493B2C" w:rsidRDefault="00D02DCF" w:rsidP="00D02DCF">
            <w:pPr>
              <w:rPr>
                <w:rFonts w:cs="Arial"/>
              </w:rPr>
            </w:pPr>
            <w:r w:rsidRPr="00493B2C">
              <w:rPr>
                <w:rFonts w:cs="Arial"/>
                <w:sz w:val="20"/>
                <w:szCs w:val="20"/>
                <w:lang w:eastAsia="de-AT"/>
              </w:rPr>
              <w:t>2020 Hollabrunn</w:t>
            </w:r>
          </w:p>
        </w:tc>
      </w:tr>
    </w:tbl>
    <w:p w14:paraId="5CC4E958" w14:textId="77777777" w:rsidR="00F816C9" w:rsidRPr="00493B2C" w:rsidRDefault="00F816C9" w:rsidP="00F816C9">
      <w:pPr>
        <w:rPr>
          <w:vanish/>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rsidRPr="00493B2C" w14:paraId="1C972F5D" w14:textId="77777777" w:rsidTr="0095417B">
        <w:trPr>
          <w:trHeight w:val="680"/>
        </w:trPr>
        <w:tc>
          <w:tcPr>
            <w:tcW w:w="3085" w:type="dxa"/>
            <w:shd w:val="clear" w:color="auto" w:fill="auto"/>
          </w:tcPr>
          <w:p w14:paraId="0938B302" w14:textId="77777777" w:rsidR="00E81B6D" w:rsidRPr="00493B2C" w:rsidRDefault="00E81B6D" w:rsidP="00E81B6D">
            <w:pPr>
              <w:rPr>
                <w:rFonts w:cs="Arial"/>
                <w:szCs w:val="22"/>
              </w:rPr>
            </w:pPr>
            <w:r w:rsidRPr="00493B2C">
              <w:rPr>
                <w:rFonts w:cs="Arial"/>
                <w:szCs w:val="22"/>
              </w:rPr>
              <w:t>Approbation</w:t>
            </w:r>
          </w:p>
          <w:p w14:paraId="5F3805A1" w14:textId="77777777" w:rsidR="00E81B6D" w:rsidRPr="00493B2C" w:rsidRDefault="00E81B6D" w:rsidP="00E81B6D">
            <w:pPr>
              <w:rPr>
                <w:rFonts w:cs="Arial"/>
                <w:szCs w:val="22"/>
              </w:rPr>
            </w:pPr>
            <w:r w:rsidRPr="00493B2C">
              <w:rPr>
                <w:rFonts w:cs="Arial"/>
              </w:rPr>
              <w:t>(Datum / Unterschrift)</w:t>
            </w:r>
          </w:p>
        </w:tc>
        <w:tc>
          <w:tcPr>
            <w:tcW w:w="3146" w:type="dxa"/>
            <w:shd w:val="clear" w:color="auto" w:fill="auto"/>
          </w:tcPr>
          <w:p w14:paraId="033CCA48" w14:textId="77777777" w:rsidR="00E81B6D" w:rsidRPr="00493B2C" w:rsidRDefault="00E81B6D" w:rsidP="00D02DCF">
            <w:pPr>
              <w:spacing w:line="240" w:lineRule="auto"/>
              <w:rPr>
                <w:rFonts w:cs="Arial"/>
                <w:sz w:val="16"/>
                <w:szCs w:val="16"/>
              </w:rPr>
            </w:pPr>
            <w:r w:rsidRPr="00493B2C">
              <w:rPr>
                <w:rFonts w:cs="Arial"/>
                <w:sz w:val="16"/>
                <w:szCs w:val="16"/>
              </w:rPr>
              <w:t>Prüfer/Prüferin</w:t>
            </w:r>
          </w:p>
          <w:p w14:paraId="4E28E8FF" w14:textId="77777777" w:rsidR="00E81B6D" w:rsidRPr="00493B2C" w:rsidRDefault="00E81B6D" w:rsidP="00E81B6D">
            <w:pPr>
              <w:rPr>
                <w:rFonts w:cs="Arial"/>
              </w:rPr>
            </w:pPr>
          </w:p>
          <w:p w14:paraId="127F6B5D" w14:textId="77777777" w:rsidR="00E81B6D" w:rsidRPr="00493B2C" w:rsidRDefault="00E81B6D" w:rsidP="00E81B6D">
            <w:pPr>
              <w:rPr>
                <w:rFonts w:cs="Arial"/>
              </w:rPr>
            </w:pPr>
          </w:p>
          <w:p w14:paraId="3D468868" w14:textId="77777777" w:rsidR="00E81B6D" w:rsidRPr="00493B2C" w:rsidRDefault="00E81B6D" w:rsidP="00E81B6D">
            <w:pPr>
              <w:rPr>
                <w:rFonts w:cs="Arial"/>
              </w:rPr>
            </w:pPr>
          </w:p>
        </w:tc>
        <w:tc>
          <w:tcPr>
            <w:tcW w:w="3375" w:type="dxa"/>
            <w:shd w:val="clear" w:color="auto" w:fill="auto"/>
          </w:tcPr>
          <w:p w14:paraId="55EBCB68" w14:textId="77777777" w:rsidR="00E81B6D" w:rsidRPr="00493B2C" w:rsidRDefault="00E81B6D" w:rsidP="00E81B6D">
            <w:pPr>
              <w:spacing w:line="240" w:lineRule="auto"/>
              <w:rPr>
                <w:rFonts w:cs="Arial"/>
                <w:sz w:val="16"/>
                <w:szCs w:val="16"/>
              </w:rPr>
            </w:pPr>
            <w:r w:rsidRPr="00493B2C">
              <w:rPr>
                <w:rFonts w:cs="Arial"/>
                <w:sz w:val="16"/>
                <w:szCs w:val="16"/>
              </w:rPr>
              <w:t>Direktor/Direktorin</w:t>
            </w:r>
          </w:p>
          <w:p w14:paraId="51E73583" w14:textId="77777777" w:rsidR="00E81B6D" w:rsidRPr="00493B2C" w:rsidRDefault="00E81B6D" w:rsidP="00E81B6D">
            <w:pPr>
              <w:spacing w:line="240" w:lineRule="auto"/>
              <w:rPr>
                <w:rFonts w:cs="Arial"/>
                <w:sz w:val="16"/>
                <w:szCs w:val="16"/>
              </w:rPr>
            </w:pPr>
            <w:r w:rsidRPr="00493B2C">
              <w:rPr>
                <w:rFonts w:cs="Arial"/>
                <w:sz w:val="16"/>
                <w:szCs w:val="16"/>
              </w:rPr>
              <w:t>Abteilungsvorstand/Abteilungsvorständin</w:t>
            </w:r>
          </w:p>
          <w:p w14:paraId="2DFCCF89" w14:textId="77777777" w:rsidR="00E81B6D" w:rsidRPr="00493B2C" w:rsidRDefault="00E81B6D" w:rsidP="00E81B6D">
            <w:pPr>
              <w:rPr>
                <w:rFonts w:cs="Arial"/>
              </w:rPr>
            </w:pPr>
          </w:p>
          <w:p w14:paraId="56B298A7" w14:textId="77777777" w:rsidR="00E81B6D" w:rsidRPr="00493B2C" w:rsidRDefault="00E81B6D" w:rsidP="00E81B6D">
            <w:pPr>
              <w:rPr>
                <w:rFonts w:cs="Arial"/>
              </w:rPr>
            </w:pPr>
          </w:p>
        </w:tc>
      </w:tr>
    </w:tbl>
    <w:p w14:paraId="6F00BD74" w14:textId="77777777" w:rsidR="00E81B6D" w:rsidRPr="00493B2C" w:rsidRDefault="00E81B6D" w:rsidP="00F816C9">
      <w:pPr>
        <w:rPr>
          <w:vanish/>
        </w:rPr>
      </w:pPr>
    </w:p>
    <w:p w14:paraId="0A70ED9A" w14:textId="77777777" w:rsidR="001344B3" w:rsidRPr="00493B2C" w:rsidRDefault="001344B3" w:rsidP="00112A61">
      <w:pPr>
        <w:rPr>
          <w:rFonts w:cs="Arial"/>
          <w:b/>
          <w:sz w:val="36"/>
          <w:szCs w:val="36"/>
        </w:rPr>
        <w:sectPr w:rsidR="001344B3" w:rsidRPr="00493B2C" w:rsidSect="00075B04">
          <w:headerReference w:type="default" r:id="rId16"/>
          <w:footerReference w:type="default" r:id="rId17"/>
          <w:pgSz w:w="11906" w:h="16838" w:code="9"/>
          <w:pgMar w:top="1134" w:right="1134" w:bottom="1134" w:left="1134" w:header="709" w:footer="709" w:gutter="0"/>
          <w:cols w:space="708"/>
          <w:docGrid w:linePitch="360"/>
        </w:sectPr>
      </w:pPr>
    </w:p>
    <w:p w14:paraId="2957D422" w14:textId="77777777" w:rsidR="00EE5BFF" w:rsidRPr="00493B2C" w:rsidRDefault="00EE5BFF" w:rsidP="00EE5BFF">
      <w:pPr>
        <w:jc w:val="center"/>
        <w:rPr>
          <w:rFonts w:cs="Arial"/>
          <w:b/>
          <w:sz w:val="36"/>
          <w:szCs w:val="36"/>
        </w:rPr>
      </w:pPr>
      <w:r w:rsidRPr="00493B2C">
        <w:rPr>
          <w:rFonts w:cs="Arial"/>
          <w:b/>
          <w:sz w:val="36"/>
          <w:szCs w:val="36"/>
        </w:rPr>
        <w:lastRenderedPageBreak/>
        <w:t>DIPLOMA THESIS</w:t>
      </w:r>
    </w:p>
    <w:p w14:paraId="2971F61E" w14:textId="77777777" w:rsidR="00E32F03" w:rsidRPr="00493B2C" w:rsidRDefault="00E32F03" w:rsidP="00E32F03">
      <w:pPr>
        <w:jc w:val="center"/>
        <w:rPr>
          <w:rFonts w:cs="Arial"/>
          <w:b/>
          <w:sz w:val="28"/>
          <w:szCs w:val="28"/>
        </w:rPr>
      </w:pPr>
      <w:r w:rsidRPr="00493B2C">
        <w:rPr>
          <w:rFonts w:cs="Arial"/>
          <w:b/>
          <w:sz w:val="28"/>
          <w:szCs w:val="28"/>
        </w:rPr>
        <w:t>Documentation</w:t>
      </w:r>
    </w:p>
    <w:p w14:paraId="13FBA79B" w14:textId="77777777" w:rsidR="00E32F03" w:rsidRPr="00493B2C" w:rsidRDefault="00E32F03" w:rsidP="00E32F03">
      <w:pPr>
        <w:jc w:val="center"/>
        <w:rPr>
          <w:rFonts w:cs="Arial"/>
          <w:b/>
          <w:sz w:val="28"/>
          <w:szCs w:val="28"/>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493B2C" w14:paraId="11B2D181" w14:textId="77777777" w:rsidTr="00523F21">
        <w:trPr>
          <w:trHeight w:val="680"/>
        </w:trPr>
        <w:tc>
          <w:tcPr>
            <w:tcW w:w="3110" w:type="dxa"/>
            <w:shd w:val="clear" w:color="auto" w:fill="auto"/>
            <w:vAlign w:val="center"/>
          </w:tcPr>
          <w:p w14:paraId="38599C75" w14:textId="77777777" w:rsidR="00E32F03" w:rsidRPr="00493B2C" w:rsidRDefault="00E32F03" w:rsidP="00523F21">
            <w:pPr>
              <w:rPr>
                <w:rFonts w:cs="Arial"/>
                <w:szCs w:val="22"/>
              </w:rPr>
            </w:pPr>
            <w:r w:rsidRPr="00493B2C">
              <w:rPr>
                <w:rFonts w:cs="Arial"/>
                <w:szCs w:val="22"/>
              </w:rPr>
              <w:t>Author(s)</w:t>
            </w:r>
          </w:p>
        </w:tc>
        <w:tc>
          <w:tcPr>
            <w:tcW w:w="6529" w:type="dxa"/>
            <w:shd w:val="clear" w:color="auto" w:fill="auto"/>
            <w:vAlign w:val="center"/>
          </w:tcPr>
          <w:p w14:paraId="7EEB514D" w14:textId="77777777" w:rsidR="00A70C88" w:rsidRPr="00493B2C" w:rsidRDefault="00A70C88" w:rsidP="00A70C88">
            <w:pPr>
              <w:rPr>
                <w:rFonts w:cs="Arial"/>
              </w:rPr>
            </w:pPr>
          </w:p>
          <w:p w14:paraId="6A909976" w14:textId="45F5E7ED" w:rsidR="00E32F03" w:rsidRPr="00493B2C" w:rsidRDefault="00A70C88" w:rsidP="00A70C88">
            <w:pPr>
              <w:rPr>
                <w:rFonts w:cs="Arial"/>
              </w:rPr>
            </w:pPr>
            <w:r w:rsidRPr="00493B2C">
              <w:rPr>
                <w:rFonts w:cs="Arial"/>
              </w:rPr>
              <w:t>Michael Reim, Clemens Pruggmayer, Mario Mottl</w:t>
            </w:r>
          </w:p>
          <w:p w14:paraId="485C22E0" w14:textId="77777777" w:rsidR="00E32F03" w:rsidRPr="00493B2C" w:rsidRDefault="00E32F03" w:rsidP="00523F21">
            <w:pPr>
              <w:rPr>
                <w:rFonts w:cs="Arial"/>
              </w:rPr>
            </w:pPr>
          </w:p>
        </w:tc>
      </w:tr>
      <w:tr w:rsidR="00F816C9" w:rsidRPr="00493B2C" w14:paraId="6C95C994" w14:textId="77777777" w:rsidTr="00523F21">
        <w:trPr>
          <w:trHeight w:val="680"/>
        </w:trPr>
        <w:tc>
          <w:tcPr>
            <w:tcW w:w="3110" w:type="dxa"/>
            <w:shd w:val="clear" w:color="auto" w:fill="auto"/>
            <w:vAlign w:val="center"/>
          </w:tcPr>
          <w:p w14:paraId="141C0B72" w14:textId="77777777" w:rsidR="00E32F03" w:rsidRPr="00493B2C" w:rsidRDefault="00E32F03" w:rsidP="00523F21">
            <w:pPr>
              <w:rPr>
                <w:rFonts w:cs="Arial"/>
                <w:szCs w:val="22"/>
              </w:rPr>
            </w:pPr>
            <w:r w:rsidRPr="00493B2C">
              <w:rPr>
                <w:rFonts w:cs="Arial"/>
                <w:szCs w:val="22"/>
              </w:rPr>
              <w:t>Form</w:t>
            </w:r>
          </w:p>
          <w:p w14:paraId="12EFD621" w14:textId="77777777" w:rsidR="00E32F03" w:rsidRPr="00493B2C" w:rsidRDefault="00E32F03" w:rsidP="00523F21">
            <w:pPr>
              <w:spacing w:before="120"/>
              <w:rPr>
                <w:rFonts w:cs="Arial"/>
                <w:szCs w:val="22"/>
              </w:rPr>
            </w:pPr>
            <w:r w:rsidRPr="00493B2C">
              <w:rPr>
                <w:rFonts w:cs="Arial"/>
                <w:szCs w:val="22"/>
              </w:rPr>
              <w:t>Academic year</w:t>
            </w:r>
          </w:p>
        </w:tc>
        <w:tc>
          <w:tcPr>
            <w:tcW w:w="6529" w:type="dxa"/>
            <w:shd w:val="clear" w:color="auto" w:fill="auto"/>
            <w:vAlign w:val="center"/>
          </w:tcPr>
          <w:p w14:paraId="2A0A6A1E" w14:textId="20179D93" w:rsidR="00E32F03" w:rsidRPr="00493B2C" w:rsidRDefault="00A70C88" w:rsidP="00523F21">
            <w:pPr>
              <w:rPr>
                <w:rFonts w:cs="Arial"/>
              </w:rPr>
            </w:pPr>
            <w:r w:rsidRPr="00493B2C">
              <w:rPr>
                <w:rFonts w:cs="Arial"/>
              </w:rPr>
              <w:t>5BHEL</w:t>
            </w:r>
          </w:p>
        </w:tc>
      </w:tr>
      <w:tr w:rsidR="00F816C9" w:rsidRPr="00493B2C" w14:paraId="3570E8B4" w14:textId="77777777" w:rsidTr="00523F21">
        <w:trPr>
          <w:trHeight w:val="680"/>
        </w:trPr>
        <w:tc>
          <w:tcPr>
            <w:tcW w:w="3110" w:type="dxa"/>
            <w:shd w:val="clear" w:color="auto" w:fill="auto"/>
            <w:vAlign w:val="center"/>
          </w:tcPr>
          <w:p w14:paraId="496313F3" w14:textId="77777777" w:rsidR="00E32F03" w:rsidRPr="00493B2C" w:rsidRDefault="00E32F03" w:rsidP="00523F21">
            <w:pPr>
              <w:rPr>
                <w:rFonts w:cs="Arial"/>
                <w:szCs w:val="22"/>
              </w:rPr>
            </w:pPr>
            <w:r w:rsidRPr="00493B2C">
              <w:rPr>
                <w:rFonts w:cs="Arial"/>
                <w:szCs w:val="22"/>
              </w:rPr>
              <w:t>Topic</w:t>
            </w:r>
          </w:p>
        </w:tc>
        <w:tc>
          <w:tcPr>
            <w:tcW w:w="6529" w:type="dxa"/>
            <w:shd w:val="clear" w:color="auto" w:fill="auto"/>
            <w:vAlign w:val="center"/>
          </w:tcPr>
          <w:p w14:paraId="5A02B89B" w14:textId="30E05A29" w:rsidR="00E32F03" w:rsidRPr="00493B2C" w:rsidRDefault="00A70C88" w:rsidP="00523F21">
            <w:pPr>
              <w:rPr>
                <w:rFonts w:cs="Arial"/>
              </w:rPr>
            </w:pPr>
            <w:r w:rsidRPr="00493B2C">
              <w:rPr>
                <w:rFonts w:cs="Arial"/>
              </w:rPr>
              <w:t>Camera Controlled Swarm Robots</w:t>
            </w:r>
          </w:p>
        </w:tc>
      </w:tr>
      <w:tr w:rsidR="00F816C9" w:rsidRPr="00493B2C" w14:paraId="209DD7AE" w14:textId="77777777" w:rsidTr="00523F21">
        <w:trPr>
          <w:trHeight w:val="680"/>
        </w:trPr>
        <w:tc>
          <w:tcPr>
            <w:tcW w:w="3110" w:type="dxa"/>
            <w:shd w:val="clear" w:color="auto" w:fill="auto"/>
            <w:vAlign w:val="center"/>
          </w:tcPr>
          <w:p w14:paraId="479C13D0" w14:textId="77777777" w:rsidR="00E32F03" w:rsidRPr="00493B2C" w:rsidRDefault="00E32F03" w:rsidP="00523F21">
            <w:pPr>
              <w:rPr>
                <w:rFonts w:cs="Arial"/>
                <w:szCs w:val="22"/>
              </w:rPr>
            </w:pPr>
            <w:r w:rsidRPr="00493B2C">
              <w:rPr>
                <w:rFonts w:cs="Arial"/>
                <w:szCs w:val="22"/>
              </w:rPr>
              <w:t>Co-operation partners</w:t>
            </w:r>
          </w:p>
        </w:tc>
        <w:tc>
          <w:tcPr>
            <w:tcW w:w="6529" w:type="dxa"/>
            <w:shd w:val="clear" w:color="auto" w:fill="auto"/>
            <w:vAlign w:val="center"/>
          </w:tcPr>
          <w:p w14:paraId="224A8A06" w14:textId="29EFA8F1" w:rsidR="00E32F03" w:rsidRPr="00493B2C" w:rsidRDefault="00A70C88" w:rsidP="00523F21">
            <w:pPr>
              <w:rPr>
                <w:rFonts w:cs="Arial"/>
              </w:rPr>
            </w:pPr>
            <w:r w:rsidRPr="00493B2C">
              <w:rPr>
                <w:rFonts w:cs="Arial"/>
              </w:rPr>
              <w:t>-</w:t>
            </w:r>
          </w:p>
        </w:tc>
      </w:tr>
    </w:tbl>
    <w:p w14:paraId="6267FD55" w14:textId="77777777" w:rsidR="00E32F03" w:rsidRPr="00493B2C" w:rsidRDefault="00E32F03" w:rsidP="00075B04">
      <w:pPr>
        <w:jc w:val="center"/>
        <w:rPr>
          <w:rFonts w:cs="Arial"/>
          <w:sz w:val="16"/>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493B2C" w14:paraId="25FC374B" w14:textId="77777777" w:rsidTr="00523F21">
        <w:trPr>
          <w:trHeight w:val="680"/>
        </w:trPr>
        <w:tc>
          <w:tcPr>
            <w:tcW w:w="3110" w:type="dxa"/>
            <w:shd w:val="clear" w:color="auto" w:fill="auto"/>
            <w:vAlign w:val="center"/>
          </w:tcPr>
          <w:p w14:paraId="4A6E9EE3" w14:textId="77777777" w:rsidR="00E32F03" w:rsidRPr="00493B2C" w:rsidRDefault="00E32F03" w:rsidP="00523F21">
            <w:pPr>
              <w:rPr>
                <w:rFonts w:cs="Arial"/>
                <w:szCs w:val="22"/>
              </w:rPr>
            </w:pPr>
            <w:r w:rsidRPr="00493B2C">
              <w:rPr>
                <w:rFonts w:cs="Arial"/>
                <w:szCs w:val="22"/>
              </w:rPr>
              <w:t>Assignment of tasks</w:t>
            </w:r>
          </w:p>
        </w:tc>
        <w:tc>
          <w:tcPr>
            <w:tcW w:w="6529" w:type="dxa"/>
            <w:shd w:val="clear" w:color="auto" w:fill="auto"/>
            <w:vAlign w:val="center"/>
          </w:tcPr>
          <w:p w14:paraId="3F39C30A" w14:textId="433FB70E" w:rsidR="00E32F03" w:rsidRPr="00493B2C" w:rsidRDefault="00A70C88" w:rsidP="00A70C88">
            <w:pPr>
              <w:rPr>
                <w:rFonts w:cs="Arial"/>
                <w:sz w:val="20"/>
                <w:szCs w:val="22"/>
              </w:rPr>
            </w:pPr>
            <w:r w:rsidRPr="00975AD4">
              <w:rPr>
                <w:rFonts w:cs="Arial"/>
                <w:sz w:val="20"/>
                <w:szCs w:val="22"/>
                <w:lang w:val="en-GB"/>
              </w:rPr>
              <w:t xml:space="preserve">One or more autonomous vehicle (powered by an STM32F107RB + MDDS Board) should get detected by a camera that is attached 1,5 metres above the table. The positions of the vehicles should be converted into an x-y coordinate grid. The produced data should then be sent to our visualisation and simulation for correction purposes. A picture of a path should be drawn. The generated path should then be sent of to the Swarm Controll. </w:t>
            </w:r>
            <w:r w:rsidRPr="00493B2C">
              <w:rPr>
                <w:rFonts w:cs="Arial"/>
                <w:sz w:val="20"/>
                <w:szCs w:val="22"/>
              </w:rPr>
              <w:t>Where the path will be transformed into vehicle commandos.</w:t>
            </w:r>
          </w:p>
        </w:tc>
      </w:tr>
    </w:tbl>
    <w:p w14:paraId="57E1F7DC" w14:textId="77777777" w:rsidR="00E32F03" w:rsidRPr="00493B2C" w:rsidRDefault="00E32F03" w:rsidP="00075B04">
      <w:pPr>
        <w:jc w:val="center"/>
        <w:rPr>
          <w:rFonts w:cs="Arial"/>
          <w:sz w:val="16"/>
        </w:rPr>
      </w:pPr>
    </w:p>
    <w:tbl>
      <w:tblPr>
        <w:tblpPr w:leftFromText="141" w:rightFromText="141" w:vertAnchor="text" w:horzAnchor="margin" w:tblpX="69" w:tblpY="36"/>
        <w:tblW w:w="16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gridCol w:w="6529"/>
      </w:tblGrid>
      <w:tr w:rsidR="00A70C88" w:rsidRPr="00975AD4" w14:paraId="44A20820" w14:textId="77777777" w:rsidTr="0032136E">
        <w:trPr>
          <w:trHeight w:val="680"/>
        </w:trPr>
        <w:tc>
          <w:tcPr>
            <w:tcW w:w="3110" w:type="dxa"/>
            <w:shd w:val="clear" w:color="auto" w:fill="auto"/>
            <w:vAlign w:val="center"/>
          </w:tcPr>
          <w:p w14:paraId="12EE94EE" w14:textId="77777777" w:rsidR="00A70C88" w:rsidRPr="00493B2C" w:rsidRDefault="00A70C88" w:rsidP="00A70C88">
            <w:pPr>
              <w:rPr>
                <w:rFonts w:cs="Arial"/>
                <w:szCs w:val="22"/>
              </w:rPr>
            </w:pPr>
            <w:r w:rsidRPr="00493B2C">
              <w:rPr>
                <w:rFonts w:cs="Arial"/>
                <w:szCs w:val="22"/>
              </w:rPr>
              <w:t>Realisation</w:t>
            </w:r>
          </w:p>
        </w:tc>
        <w:tc>
          <w:tcPr>
            <w:tcW w:w="6529" w:type="dxa"/>
            <w:vAlign w:val="center"/>
          </w:tcPr>
          <w:p w14:paraId="0A850877" w14:textId="2053A077" w:rsidR="00A70C88" w:rsidRPr="00975AD4" w:rsidRDefault="00A70C88" w:rsidP="00A70C88">
            <w:pPr>
              <w:rPr>
                <w:rFonts w:cs="Arial"/>
                <w:sz w:val="20"/>
                <w:szCs w:val="22"/>
                <w:lang w:val="en-GB"/>
              </w:rPr>
            </w:pPr>
            <w:r w:rsidRPr="00975AD4">
              <w:rPr>
                <w:rFonts w:cs="Arial"/>
                <w:sz w:val="20"/>
                <w:szCs w:val="22"/>
                <w:lang w:val="en-GB"/>
              </w:rPr>
              <w:t>For proper detection an “DFK 33UX273” from ImagingSource was used. It’s connected via USB to a Laptop. The visualisation and simulation was programmed in “C++” + “OpenGl” which draws the cars onto the screen in Realtime. Swarm Controll uses a technology called “SvVis”. The vehicles run on an self-implemented RTOS-Software (Real Time Operating System) which  transforms the vehicle commandos into engine movement.</w:t>
            </w:r>
          </w:p>
        </w:tc>
        <w:tc>
          <w:tcPr>
            <w:tcW w:w="6529" w:type="dxa"/>
            <w:shd w:val="clear" w:color="auto" w:fill="auto"/>
            <w:vAlign w:val="center"/>
          </w:tcPr>
          <w:p w14:paraId="65D4386A" w14:textId="2E97A440" w:rsidR="00A70C88" w:rsidRPr="00975AD4" w:rsidRDefault="00A70C88" w:rsidP="00A70C88">
            <w:pPr>
              <w:rPr>
                <w:rFonts w:cs="Arial"/>
                <w:lang w:val="en-GB"/>
              </w:rPr>
            </w:pPr>
          </w:p>
          <w:p w14:paraId="19851F10" w14:textId="77777777" w:rsidR="00A70C88" w:rsidRPr="00975AD4" w:rsidRDefault="00A70C88" w:rsidP="00A70C88">
            <w:pPr>
              <w:rPr>
                <w:rFonts w:cs="Arial"/>
                <w:lang w:val="en-GB"/>
              </w:rPr>
            </w:pPr>
          </w:p>
          <w:p w14:paraId="23057983" w14:textId="77777777" w:rsidR="00A70C88" w:rsidRPr="00975AD4" w:rsidRDefault="00A70C88" w:rsidP="00A70C88">
            <w:pPr>
              <w:rPr>
                <w:rFonts w:cs="Arial"/>
                <w:lang w:val="en-GB"/>
              </w:rPr>
            </w:pPr>
          </w:p>
          <w:p w14:paraId="2413621F" w14:textId="77777777" w:rsidR="00A70C88" w:rsidRPr="00975AD4" w:rsidRDefault="00A70C88" w:rsidP="00A70C88">
            <w:pPr>
              <w:rPr>
                <w:rFonts w:cs="Arial"/>
                <w:lang w:val="en-GB"/>
              </w:rPr>
            </w:pPr>
          </w:p>
          <w:p w14:paraId="16A7F656" w14:textId="77777777" w:rsidR="00A70C88" w:rsidRPr="00975AD4" w:rsidRDefault="00A70C88" w:rsidP="00A70C88">
            <w:pPr>
              <w:rPr>
                <w:rFonts w:cs="Arial"/>
                <w:lang w:val="en-GB"/>
              </w:rPr>
            </w:pPr>
          </w:p>
        </w:tc>
      </w:tr>
    </w:tbl>
    <w:p w14:paraId="171E8706" w14:textId="77777777" w:rsidR="00E32F03" w:rsidRPr="00975AD4" w:rsidRDefault="00E32F03" w:rsidP="00D02DCF">
      <w:pPr>
        <w:rPr>
          <w:rFonts w:cs="Arial"/>
          <w:sz w:val="16"/>
          <w:lang w:val="en-GB"/>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975AD4" w14:paraId="46DCD944" w14:textId="77777777" w:rsidTr="00523F21">
        <w:trPr>
          <w:trHeight w:val="680"/>
        </w:trPr>
        <w:tc>
          <w:tcPr>
            <w:tcW w:w="3110" w:type="dxa"/>
            <w:shd w:val="clear" w:color="auto" w:fill="auto"/>
            <w:vAlign w:val="center"/>
          </w:tcPr>
          <w:p w14:paraId="092EAB07" w14:textId="77777777" w:rsidR="00E32F03" w:rsidRPr="00493B2C" w:rsidRDefault="00E32F03" w:rsidP="00D02DCF">
            <w:pPr>
              <w:rPr>
                <w:rFonts w:cs="Arial"/>
                <w:szCs w:val="22"/>
              </w:rPr>
            </w:pPr>
            <w:r w:rsidRPr="00493B2C">
              <w:rPr>
                <w:rFonts w:cs="Arial"/>
                <w:szCs w:val="22"/>
              </w:rPr>
              <w:t>Results</w:t>
            </w:r>
          </w:p>
        </w:tc>
        <w:tc>
          <w:tcPr>
            <w:tcW w:w="6529" w:type="dxa"/>
            <w:shd w:val="clear" w:color="auto" w:fill="auto"/>
            <w:vAlign w:val="center"/>
          </w:tcPr>
          <w:p w14:paraId="3CDB5F1E" w14:textId="20738B24" w:rsidR="00E32F03" w:rsidRPr="00975AD4" w:rsidRDefault="00A70C88" w:rsidP="00A70C88">
            <w:pPr>
              <w:rPr>
                <w:rFonts w:cs="Arial"/>
                <w:sz w:val="20"/>
                <w:szCs w:val="22"/>
                <w:lang w:val="en-GB"/>
              </w:rPr>
            </w:pPr>
            <w:r w:rsidRPr="00975AD4">
              <w:rPr>
                <w:rFonts w:cs="Arial"/>
                <w:sz w:val="20"/>
                <w:szCs w:val="22"/>
                <w:lang w:val="en-GB"/>
              </w:rPr>
              <w:t>An older version of the “SvVis” was used and altered to fit our purposes. A test track with a bracket for the camera was built. The tracking software was programmed in python. Vehicle Controll software was written with RTOS. The visualisation and simulation was programmed in “C++” + “OpenGl” for out specific purpose.</w:t>
            </w:r>
          </w:p>
        </w:tc>
      </w:tr>
    </w:tbl>
    <w:p w14:paraId="2187D79A" w14:textId="77777777" w:rsidR="00E32F03" w:rsidRPr="00975AD4" w:rsidRDefault="00E32F03" w:rsidP="00075B04">
      <w:pPr>
        <w:jc w:val="center"/>
        <w:rPr>
          <w:rFonts w:cs="Arial"/>
          <w:sz w:val="16"/>
          <w:lang w:val="en-GB"/>
        </w:rPr>
      </w:pPr>
    </w:p>
    <w:p w14:paraId="7366F6E0" w14:textId="1B303CF4" w:rsidR="00E32F03" w:rsidRPr="00975AD4" w:rsidRDefault="00E32F03" w:rsidP="00075B04">
      <w:pPr>
        <w:jc w:val="center"/>
        <w:rPr>
          <w:rFonts w:cs="Arial"/>
          <w:sz w:val="16"/>
          <w:lang w:val="en-GB"/>
        </w:rPr>
      </w:pPr>
    </w:p>
    <w:p w14:paraId="249F1477" w14:textId="05E0D913" w:rsidR="00A70C88" w:rsidRPr="00975AD4" w:rsidRDefault="00A70C88" w:rsidP="00075B04">
      <w:pPr>
        <w:jc w:val="center"/>
        <w:rPr>
          <w:rFonts w:cs="Arial"/>
          <w:sz w:val="16"/>
          <w:lang w:val="en-GB"/>
        </w:rPr>
      </w:pPr>
    </w:p>
    <w:p w14:paraId="1DF45817" w14:textId="41E427F2" w:rsidR="00A70C88" w:rsidRPr="00975AD4" w:rsidRDefault="00A70C88" w:rsidP="00075B04">
      <w:pPr>
        <w:jc w:val="center"/>
        <w:rPr>
          <w:rFonts w:cs="Arial"/>
          <w:sz w:val="16"/>
          <w:lang w:val="en-GB"/>
        </w:rPr>
      </w:pPr>
    </w:p>
    <w:p w14:paraId="68DD5497" w14:textId="77777777" w:rsidR="00A70C88" w:rsidRPr="00975AD4" w:rsidRDefault="00A70C88" w:rsidP="00075B04">
      <w:pPr>
        <w:jc w:val="center"/>
        <w:rPr>
          <w:rFonts w:cs="Arial"/>
          <w:sz w:val="16"/>
          <w:lang w:val="en-GB"/>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975AD4" w14:paraId="0628FDA4" w14:textId="77777777" w:rsidTr="00F816C9">
        <w:trPr>
          <w:trHeight w:val="680"/>
        </w:trPr>
        <w:tc>
          <w:tcPr>
            <w:tcW w:w="3266" w:type="dxa"/>
            <w:shd w:val="clear" w:color="auto" w:fill="auto"/>
            <w:vAlign w:val="center"/>
          </w:tcPr>
          <w:p w14:paraId="5019D799" w14:textId="77777777" w:rsidR="00112A61" w:rsidRPr="00975AD4" w:rsidRDefault="00112A61" w:rsidP="004D1F77">
            <w:pPr>
              <w:rPr>
                <w:rFonts w:cs="Arial"/>
                <w:szCs w:val="22"/>
                <w:lang w:val="en-GB"/>
              </w:rPr>
            </w:pPr>
            <w:r w:rsidRPr="00975AD4">
              <w:rPr>
                <w:rFonts w:cs="Arial"/>
                <w:szCs w:val="22"/>
                <w:lang w:val="en-GB"/>
              </w:rPr>
              <w:lastRenderedPageBreak/>
              <w:t>Illustrative graph, photo</w:t>
            </w:r>
          </w:p>
          <w:p w14:paraId="0A70FBE6" w14:textId="77777777" w:rsidR="00112A61" w:rsidRPr="00975AD4" w:rsidRDefault="00112A61" w:rsidP="004D1F77">
            <w:pPr>
              <w:rPr>
                <w:rFonts w:cs="Arial"/>
                <w:szCs w:val="22"/>
                <w:lang w:val="en-GB"/>
              </w:rPr>
            </w:pPr>
            <w:r w:rsidRPr="00975AD4">
              <w:rPr>
                <w:rFonts w:cs="Arial"/>
                <w:szCs w:val="22"/>
                <w:lang w:val="en-GB"/>
              </w:rPr>
              <w:t>(incl. explanation)</w:t>
            </w:r>
          </w:p>
        </w:tc>
        <w:tc>
          <w:tcPr>
            <w:tcW w:w="6521" w:type="dxa"/>
            <w:shd w:val="clear" w:color="auto" w:fill="auto"/>
            <w:vAlign w:val="center"/>
          </w:tcPr>
          <w:p w14:paraId="2B7C6EF0" w14:textId="77777777" w:rsidR="00112A61" w:rsidRPr="00975AD4" w:rsidRDefault="00112A61" w:rsidP="00201BE2">
            <w:pPr>
              <w:rPr>
                <w:rFonts w:cs="Arial"/>
                <w:sz w:val="20"/>
                <w:szCs w:val="22"/>
                <w:lang w:val="en-GB"/>
              </w:rPr>
            </w:pPr>
          </w:p>
          <w:p w14:paraId="640DF2D0" w14:textId="3AD8B624" w:rsidR="00112A61" w:rsidRPr="00975AD4" w:rsidRDefault="00A70C88" w:rsidP="00A70C88">
            <w:pPr>
              <w:rPr>
                <w:rFonts w:cs="Arial"/>
                <w:sz w:val="20"/>
                <w:szCs w:val="22"/>
                <w:lang w:val="en-GB"/>
              </w:rPr>
            </w:pPr>
            <w:r w:rsidRPr="00493B2C">
              <w:rPr>
                <w:rFonts w:cs="Arial"/>
                <w:noProof/>
                <w:sz w:val="20"/>
                <w:szCs w:val="22"/>
              </w:rPr>
              <w:drawing>
                <wp:inline distT="0" distB="0" distL="0" distR="0" wp14:anchorId="2C9DCDE1" wp14:editId="3CEFFE5D">
                  <wp:extent cx="4025700" cy="31337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r w:rsidRPr="00975AD4">
              <w:rPr>
                <w:rFonts w:cs="Arial"/>
                <w:sz w:val="20"/>
                <w:szCs w:val="22"/>
                <w:lang w:val="en-GB"/>
              </w:rPr>
              <w:t>The graph above pictures the whole System. There you can see the three main components. Tracking, Swarm Controll and Visualisation and Simulation. The communication between the individual blocks is realised in TCP. The communication between laptop and cars can be established in two ways WLAN, Bluetooth.</w:t>
            </w:r>
          </w:p>
        </w:tc>
      </w:tr>
    </w:tbl>
    <w:p w14:paraId="6D973B84" w14:textId="77777777" w:rsidR="00112A61" w:rsidRPr="00975AD4" w:rsidRDefault="00112A61" w:rsidP="00075B04">
      <w:pPr>
        <w:jc w:val="center"/>
        <w:rPr>
          <w:rFonts w:cs="Arial"/>
          <w:sz w:val="16"/>
          <w:lang w:val="en-GB"/>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493B2C" w14:paraId="68F00CB2" w14:textId="77777777" w:rsidTr="00F816C9">
        <w:trPr>
          <w:trHeight w:val="680"/>
        </w:trPr>
        <w:tc>
          <w:tcPr>
            <w:tcW w:w="3218" w:type="dxa"/>
            <w:shd w:val="clear" w:color="auto" w:fill="auto"/>
            <w:vAlign w:val="center"/>
          </w:tcPr>
          <w:p w14:paraId="5DD326F8" w14:textId="77777777" w:rsidR="00E32F03" w:rsidRPr="00493B2C" w:rsidRDefault="00E32F03" w:rsidP="004D1F77">
            <w:pPr>
              <w:rPr>
                <w:rFonts w:cs="Arial"/>
                <w:szCs w:val="22"/>
              </w:rPr>
            </w:pPr>
            <w:r w:rsidRPr="00493B2C">
              <w:rPr>
                <w:rFonts w:cs="Arial"/>
                <w:szCs w:val="22"/>
              </w:rPr>
              <w:t>Participation in competitions</w:t>
            </w:r>
          </w:p>
          <w:p w14:paraId="088AE737" w14:textId="77777777" w:rsidR="00E32F03" w:rsidRPr="00493B2C" w:rsidRDefault="00E32F03" w:rsidP="004D1F77">
            <w:pPr>
              <w:spacing w:before="120"/>
              <w:rPr>
                <w:rFonts w:cs="Arial"/>
                <w:szCs w:val="22"/>
              </w:rPr>
            </w:pPr>
            <w:r w:rsidRPr="00493B2C">
              <w:rPr>
                <w:rFonts w:cs="Arial"/>
                <w:szCs w:val="22"/>
              </w:rPr>
              <w:t>Awards</w:t>
            </w:r>
          </w:p>
        </w:tc>
        <w:tc>
          <w:tcPr>
            <w:tcW w:w="6421" w:type="dxa"/>
            <w:shd w:val="clear" w:color="auto" w:fill="auto"/>
            <w:vAlign w:val="center"/>
          </w:tcPr>
          <w:p w14:paraId="6BEFC89C" w14:textId="2335ED49" w:rsidR="00E32F03" w:rsidRPr="00493B2C" w:rsidRDefault="00A70C88" w:rsidP="00201BE2">
            <w:pPr>
              <w:rPr>
                <w:rFonts w:cs="Arial"/>
              </w:rPr>
            </w:pPr>
            <w:r w:rsidRPr="00493B2C">
              <w:rPr>
                <w:rFonts w:cs="Arial"/>
              </w:rPr>
              <w:t>-</w:t>
            </w:r>
          </w:p>
        </w:tc>
      </w:tr>
    </w:tbl>
    <w:p w14:paraId="5C23E49A" w14:textId="77777777" w:rsidR="00E32F03" w:rsidRPr="00493B2C" w:rsidRDefault="00E32F03" w:rsidP="00075B04">
      <w:pPr>
        <w:jc w:val="center"/>
        <w:rPr>
          <w:rFonts w:cs="Arial"/>
          <w:sz w:val="16"/>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493B2C" w14:paraId="1AFE7AD6" w14:textId="77777777" w:rsidTr="00F816C9">
        <w:trPr>
          <w:trHeight w:val="680"/>
        </w:trPr>
        <w:tc>
          <w:tcPr>
            <w:tcW w:w="3266" w:type="dxa"/>
            <w:shd w:val="clear" w:color="auto" w:fill="auto"/>
            <w:vAlign w:val="center"/>
          </w:tcPr>
          <w:p w14:paraId="6805BCE9" w14:textId="77777777" w:rsidR="00E32F03" w:rsidRPr="00493B2C" w:rsidRDefault="00E32F03" w:rsidP="004D1F77">
            <w:pPr>
              <w:rPr>
                <w:rFonts w:cs="Arial"/>
                <w:szCs w:val="22"/>
              </w:rPr>
            </w:pPr>
            <w:r w:rsidRPr="00493B2C">
              <w:rPr>
                <w:rFonts w:cs="Arial"/>
                <w:szCs w:val="22"/>
              </w:rPr>
              <w:t>Accessibility of</w:t>
            </w:r>
          </w:p>
          <w:p w14:paraId="3F2D3619" w14:textId="77777777" w:rsidR="00E32F03" w:rsidRPr="00493B2C" w:rsidRDefault="00E32F03" w:rsidP="004D1F77">
            <w:pPr>
              <w:rPr>
                <w:rFonts w:cs="Arial"/>
                <w:szCs w:val="22"/>
              </w:rPr>
            </w:pPr>
            <w:r w:rsidRPr="00493B2C">
              <w:rPr>
                <w:rFonts w:cs="Arial"/>
                <w:szCs w:val="22"/>
              </w:rPr>
              <w:t>final project thesis</w:t>
            </w:r>
          </w:p>
          <w:p w14:paraId="448135CC" w14:textId="77777777" w:rsidR="00E32F03" w:rsidRPr="00493B2C" w:rsidRDefault="00E32F03" w:rsidP="004D1F77">
            <w:pPr>
              <w:rPr>
                <w:rFonts w:cs="Arial"/>
                <w:szCs w:val="22"/>
              </w:rPr>
            </w:pPr>
          </w:p>
        </w:tc>
        <w:tc>
          <w:tcPr>
            <w:tcW w:w="6521" w:type="dxa"/>
            <w:shd w:val="clear" w:color="auto" w:fill="auto"/>
            <w:vAlign w:val="center"/>
          </w:tcPr>
          <w:p w14:paraId="2BF9AF59" w14:textId="77777777" w:rsidR="00D02DCF" w:rsidRPr="00493B2C" w:rsidRDefault="00D02DCF" w:rsidP="00D02DCF">
            <w:pPr>
              <w:autoSpaceDE w:val="0"/>
              <w:autoSpaceDN w:val="0"/>
              <w:adjustRightInd w:val="0"/>
              <w:spacing w:line="240" w:lineRule="auto"/>
              <w:rPr>
                <w:rFonts w:cs="Arial"/>
                <w:sz w:val="20"/>
                <w:szCs w:val="20"/>
                <w:lang w:eastAsia="de-AT"/>
              </w:rPr>
            </w:pPr>
            <w:r w:rsidRPr="00493B2C">
              <w:rPr>
                <w:rFonts w:cs="Arial"/>
                <w:sz w:val="20"/>
                <w:szCs w:val="20"/>
                <w:lang w:eastAsia="de-AT"/>
              </w:rPr>
              <w:t>HTL Hollabrunn</w:t>
            </w:r>
          </w:p>
          <w:p w14:paraId="24C8B3D0" w14:textId="77777777" w:rsidR="00D02DCF" w:rsidRPr="00493B2C" w:rsidRDefault="00D02DCF" w:rsidP="00D02DCF">
            <w:pPr>
              <w:autoSpaceDE w:val="0"/>
              <w:autoSpaceDN w:val="0"/>
              <w:adjustRightInd w:val="0"/>
              <w:spacing w:line="240" w:lineRule="auto"/>
              <w:rPr>
                <w:rFonts w:cs="Arial"/>
                <w:sz w:val="20"/>
                <w:szCs w:val="20"/>
                <w:lang w:eastAsia="de-AT"/>
              </w:rPr>
            </w:pPr>
            <w:r w:rsidRPr="00493B2C">
              <w:rPr>
                <w:rFonts w:cs="Arial"/>
                <w:sz w:val="20"/>
                <w:szCs w:val="20"/>
                <w:lang w:eastAsia="de-AT"/>
              </w:rPr>
              <w:t>Anton Ehrenfriedstraße 10</w:t>
            </w:r>
          </w:p>
          <w:p w14:paraId="42A6FB2B" w14:textId="77777777" w:rsidR="00E32F03" w:rsidRPr="00493B2C" w:rsidRDefault="00D02DCF" w:rsidP="00D02DCF">
            <w:pPr>
              <w:rPr>
                <w:rFonts w:cs="Arial"/>
              </w:rPr>
            </w:pPr>
            <w:r w:rsidRPr="00493B2C">
              <w:rPr>
                <w:rFonts w:cs="Arial"/>
                <w:sz w:val="20"/>
                <w:szCs w:val="20"/>
                <w:lang w:eastAsia="de-AT"/>
              </w:rPr>
              <w:t>2020 Hollabrunn</w:t>
            </w:r>
          </w:p>
        </w:tc>
      </w:tr>
    </w:tbl>
    <w:p w14:paraId="2FBB31E5" w14:textId="77777777" w:rsidR="00E32F03" w:rsidRPr="00493B2C" w:rsidRDefault="00E32F03" w:rsidP="00075B04">
      <w:pPr>
        <w:jc w:val="center"/>
        <w:rPr>
          <w:rFonts w:cs="Arial"/>
          <w:sz w:val="16"/>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493B2C" w14:paraId="1E1F5549" w14:textId="77777777" w:rsidTr="00F816C9">
        <w:trPr>
          <w:trHeight w:val="680"/>
        </w:trPr>
        <w:tc>
          <w:tcPr>
            <w:tcW w:w="3266" w:type="dxa"/>
            <w:shd w:val="clear" w:color="auto" w:fill="auto"/>
            <w:vAlign w:val="center"/>
          </w:tcPr>
          <w:p w14:paraId="3B75E2FA" w14:textId="77777777" w:rsidR="00E32F03" w:rsidRPr="00493B2C" w:rsidRDefault="00E32F03" w:rsidP="004D1F77">
            <w:pPr>
              <w:rPr>
                <w:rFonts w:cs="Arial"/>
                <w:szCs w:val="22"/>
              </w:rPr>
            </w:pPr>
            <w:r w:rsidRPr="00493B2C">
              <w:rPr>
                <w:rFonts w:cs="Arial"/>
                <w:szCs w:val="22"/>
              </w:rPr>
              <w:t>Approval</w:t>
            </w:r>
          </w:p>
          <w:p w14:paraId="349160EB" w14:textId="77777777" w:rsidR="00E32F03" w:rsidRPr="00493B2C" w:rsidRDefault="00E32F03" w:rsidP="004D1F77">
            <w:pPr>
              <w:rPr>
                <w:rFonts w:cs="Arial"/>
                <w:szCs w:val="22"/>
              </w:rPr>
            </w:pPr>
            <w:r w:rsidRPr="00493B2C">
              <w:rPr>
                <w:rFonts w:cs="Arial"/>
              </w:rPr>
              <w:t>(Date / Signature)</w:t>
            </w:r>
          </w:p>
        </w:tc>
        <w:tc>
          <w:tcPr>
            <w:tcW w:w="3260" w:type="dxa"/>
            <w:shd w:val="clear" w:color="auto" w:fill="auto"/>
          </w:tcPr>
          <w:p w14:paraId="483FF7E1" w14:textId="77777777" w:rsidR="00E32F03" w:rsidRPr="00493B2C" w:rsidRDefault="00E32F03" w:rsidP="00F816C9">
            <w:pPr>
              <w:jc w:val="center"/>
              <w:rPr>
                <w:rFonts w:cs="Arial"/>
              </w:rPr>
            </w:pPr>
            <w:r w:rsidRPr="00493B2C">
              <w:rPr>
                <w:rFonts w:cs="Arial"/>
              </w:rPr>
              <w:t>Examiner/s</w:t>
            </w:r>
          </w:p>
          <w:p w14:paraId="59154AC7" w14:textId="77777777" w:rsidR="00E32F03" w:rsidRPr="00493B2C" w:rsidRDefault="00E32F03" w:rsidP="00F816C9">
            <w:pPr>
              <w:jc w:val="center"/>
              <w:rPr>
                <w:rFonts w:cs="Arial"/>
              </w:rPr>
            </w:pPr>
          </w:p>
          <w:p w14:paraId="20E29E8B" w14:textId="77777777" w:rsidR="00E32F03" w:rsidRPr="00493B2C" w:rsidRDefault="00E32F03" w:rsidP="00F816C9">
            <w:pPr>
              <w:jc w:val="center"/>
              <w:rPr>
                <w:rFonts w:cs="Arial"/>
              </w:rPr>
            </w:pPr>
          </w:p>
          <w:p w14:paraId="30E903B4" w14:textId="77777777" w:rsidR="00E32F03" w:rsidRPr="00493B2C" w:rsidRDefault="00E32F03" w:rsidP="00F816C9">
            <w:pPr>
              <w:jc w:val="center"/>
              <w:rPr>
                <w:rFonts w:cs="Arial"/>
              </w:rPr>
            </w:pPr>
          </w:p>
        </w:tc>
        <w:tc>
          <w:tcPr>
            <w:tcW w:w="3260" w:type="dxa"/>
            <w:shd w:val="clear" w:color="auto" w:fill="auto"/>
          </w:tcPr>
          <w:p w14:paraId="763FD59F" w14:textId="77777777" w:rsidR="00E32F03" w:rsidRPr="00493B2C" w:rsidRDefault="00E32F03" w:rsidP="00F816C9">
            <w:pPr>
              <w:jc w:val="center"/>
              <w:rPr>
                <w:rFonts w:cs="Arial"/>
              </w:rPr>
            </w:pPr>
            <w:r w:rsidRPr="00493B2C">
              <w:rPr>
                <w:rFonts w:cs="Arial"/>
              </w:rPr>
              <w:t>Head of Department / College</w:t>
            </w:r>
          </w:p>
          <w:p w14:paraId="09F32EAC" w14:textId="77777777" w:rsidR="00E32F03" w:rsidRPr="00493B2C" w:rsidRDefault="00E32F03" w:rsidP="00F816C9">
            <w:pPr>
              <w:jc w:val="center"/>
              <w:rPr>
                <w:rFonts w:cs="Arial"/>
              </w:rPr>
            </w:pPr>
          </w:p>
          <w:p w14:paraId="51524457" w14:textId="77777777" w:rsidR="00E32F03" w:rsidRPr="00493B2C" w:rsidRDefault="00E32F03" w:rsidP="00F816C9">
            <w:pPr>
              <w:jc w:val="center"/>
              <w:rPr>
                <w:rFonts w:cs="Arial"/>
              </w:rPr>
            </w:pPr>
          </w:p>
          <w:p w14:paraId="5C149EDC" w14:textId="77777777" w:rsidR="00E32F03" w:rsidRPr="00493B2C" w:rsidRDefault="00E32F03" w:rsidP="00F816C9">
            <w:pPr>
              <w:jc w:val="center"/>
              <w:rPr>
                <w:rFonts w:cs="Arial"/>
              </w:rPr>
            </w:pPr>
          </w:p>
        </w:tc>
      </w:tr>
    </w:tbl>
    <w:p w14:paraId="3317928F" w14:textId="77777777" w:rsidR="00144D02" w:rsidRPr="00493B2C" w:rsidRDefault="00144D02" w:rsidP="00224972">
      <w:pPr>
        <w:spacing w:line="240" w:lineRule="auto"/>
      </w:pPr>
    </w:p>
    <w:p w14:paraId="2A5E44E7" w14:textId="77777777" w:rsidR="00FC3AA4" w:rsidRPr="00493B2C" w:rsidRDefault="00FC3AA4" w:rsidP="00075B04">
      <w:pPr>
        <w:pStyle w:val="Headline"/>
        <w:framePr w:w="9380" w:wrap="auto" w:hAnchor="text" w:x="1276"/>
        <w:sectPr w:rsidR="00FC3AA4" w:rsidRPr="00493B2C" w:rsidSect="008C02F5">
          <w:headerReference w:type="default" r:id="rId18"/>
          <w:pgSz w:w="11906" w:h="16838" w:code="9"/>
          <w:pgMar w:top="1134" w:right="1134" w:bottom="1134" w:left="1134" w:header="709" w:footer="709" w:gutter="0"/>
          <w:cols w:space="708"/>
          <w:docGrid w:linePitch="360"/>
        </w:sectPr>
      </w:pPr>
    </w:p>
    <w:p w14:paraId="7D861A4C" w14:textId="77777777" w:rsidR="00D02DCF" w:rsidRPr="00493B2C" w:rsidRDefault="00D02DCF">
      <w:pPr>
        <w:spacing w:line="240" w:lineRule="auto"/>
      </w:pPr>
      <w:r w:rsidRPr="00493B2C">
        <w:rPr>
          <w:highlight w:val="yellow"/>
        </w:rPr>
        <w:lastRenderedPageBreak/>
        <w:t xml:space="preserve">DA Antrag und </w:t>
      </w:r>
      <w:r w:rsidR="0095417B" w:rsidRPr="00493B2C">
        <w:rPr>
          <w:highlight w:val="yellow"/>
        </w:rPr>
        <w:t xml:space="preserve">unterschriebene </w:t>
      </w:r>
      <w:r w:rsidRPr="00493B2C">
        <w:rPr>
          <w:highlight w:val="yellow"/>
        </w:rPr>
        <w:t>Erklärung aus der Diplomarbeitsdatenbank einfügen</w:t>
      </w:r>
    </w:p>
    <w:p w14:paraId="1CABC149" w14:textId="77777777" w:rsidR="00D02DCF" w:rsidRPr="00493B2C" w:rsidRDefault="00D02DCF">
      <w:pPr>
        <w:spacing w:line="240" w:lineRule="auto"/>
        <w:rPr>
          <w:b/>
          <w:sz w:val="32"/>
        </w:rPr>
      </w:pPr>
      <w:r w:rsidRPr="00493B2C">
        <w:br w:type="page"/>
      </w:r>
    </w:p>
    <w:p w14:paraId="0422C1C0" w14:textId="77777777" w:rsidR="00501EDC" w:rsidRPr="00493B2C" w:rsidRDefault="00501EDC" w:rsidP="00CB4FB6">
      <w:pPr>
        <w:pStyle w:val="Headline"/>
      </w:pPr>
      <w:r w:rsidRPr="00493B2C">
        <w:lastRenderedPageBreak/>
        <w:t>Inhaltsverzeichnis</w:t>
      </w:r>
      <w:bookmarkEnd w:id="0"/>
      <w:bookmarkEnd w:id="1"/>
    </w:p>
    <w:p w14:paraId="2EE894DD" w14:textId="5A2CEBD2" w:rsidR="000269BD" w:rsidRPr="00493B2C" w:rsidRDefault="00F27725">
      <w:pPr>
        <w:pStyle w:val="Verzeichnis1"/>
        <w:tabs>
          <w:tab w:val="left" w:pos="680"/>
        </w:tabs>
        <w:rPr>
          <w:rFonts w:asciiTheme="minorHAnsi" w:eastAsiaTheme="minorEastAsia" w:hAnsiTheme="minorHAnsi" w:cstheme="minorBidi"/>
          <w:bCs w:val="0"/>
        </w:rPr>
      </w:pPr>
      <w:r w:rsidRPr="00493B2C">
        <w:rPr>
          <w:rFonts w:cs="Courier New"/>
          <w:b/>
          <w:caps/>
        </w:rPr>
        <w:fldChar w:fldCharType="begin"/>
      </w:r>
      <w:r w:rsidRPr="00493B2C">
        <w:rPr>
          <w:rFonts w:cs="Courier New"/>
          <w:b/>
          <w:caps/>
        </w:rPr>
        <w:instrText xml:space="preserve"> TOC \o "2-9" \h \z \t "Überschrift 1;1;Überschrift 3;3" </w:instrText>
      </w:r>
      <w:r w:rsidRPr="00493B2C">
        <w:rPr>
          <w:rFonts w:cs="Courier New"/>
          <w:b/>
          <w:caps/>
        </w:rPr>
        <w:fldChar w:fldCharType="separate"/>
      </w:r>
      <w:hyperlink w:anchor="_Toc64022130" w:history="1">
        <w:r w:rsidR="000269BD" w:rsidRPr="00493B2C">
          <w:rPr>
            <w:rStyle w:val="Hyperlink"/>
          </w:rPr>
          <w:t>1</w:t>
        </w:r>
        <w:r w:rsidR="000269BD" w:rsidRPr="00493B2C">
          <w:rPr>
            <w:rFonts w:asciiTheme="minorHAnsi" w:eastAsiaTheme="minorEastAsia" w:hAnsiTheme="minorHAnsi" w:cstheme="minorBidi"/>
            <w:bCs w:val="0"/>
          </w:rPr>
          <w:tab/>
        </w:r>
        <w:r w:rsidR="000269BD" w:rsidRPr="00493B2C">
          <w:rPr>
            <w:rStyle w:val="Hyperlink"/>
          </w:rPr>
          <w:t>Camera Controlled Swarm Robots</w:t>
        </w:r>
        <w:r w:rsidR="000269BD" w:rsidRPr="00493B2C">
          <w:rPr>
            <w:webHidden/>
          </w:rPr>
          <w:tab/>
        </w:r>
        <w:r w:rsidR="000269BD" w:rsidRPr="00493B2C">
          <w:rPr>
            <w:webHidden/>
          </w:rPr>
          <w:fldChar w:fldCharType="begin"/>
        </w:r>
        <w:r w:rsidR="000269BD" w:rsidRPr="00493B2C">
          <w:rPr>
            <w:webHidden/>
          </w:rPr>
          <w:instrText xml:space="preserve"> PAGEREF _Toc64022130 \h </w:instrText>
        </w:r>
        <w:r w:rsidR="000269BD" w:rsidRPr="00493B2C">
          <w:rPr>
            <w:webHidden/>
          </w:rPr>
        </w:r>
        <w:r w:rsidR="000269BD" w:rsidRPr="00493B2C">
          <w:rPr>
            <w:webHidden/>
          </w:rPr>
          <w:fldChar w:fldCharType="separate"/>
        </w:r>
        <w:r w:rsidR="000269BD" w:rsidRPr="00493B2C">
          <w:rPr>
            <w:webHidden/>
          </w:rPr>
          <w:t>12</w:t>
        </w:r>
        <w:r w:rsidR="000269BD" w:rsidRPr="00493B2C">
          <w:rPr>
            <w:webHidden/>
          </w:rPr>
          <w:fldChar w:fldCharType="end"/>
        </w:r>
      </w:hyperlink>
    </w:p>
    <w:p w14:paraId="2BA3B887" w14:textId="65CEC8C3" w:rsidR="000269BD" w:rsidRPr="00493B2C" w:rsidRDefault="007E59EA">
      <w:pPr>
        <w:pStyle w:val="Verzeichnis2"/>
        <w:rPr>
          <w:rFonts w:asciiTheme="minorHAnsi" w:eastAsiaTheme="minorEastAsia" w:hAnsiTheme="minorHAnsi" w:cstheme="minorBidi"/>
          <w:bCs w:val="0"/>
          <w:szCs w:val="22"/>
        </w:rPr>
      </w:pPr>
      <w:hyperlink w:anchor="_Toc64022131" w:history="1">
        <w:r w:rsidR="000269BD" w:rsidRPr="00493B2C">
          <w:rPr>
            <w:rStyle w:val="Hyperlink"/>
          </w:rPr>
          <w:t>1.1 Blockschaltbild</w:t>
        </w:r>
        <w:r w:rsidR="000269BD" w:rsidRPr="00493B2C">
          <w:rPr>
            <w:webHidden/>
          </w:rPr>
          <w:tab/>
        </w:r>
        <w:r w:rsidR="000269BD" w:rsidRPr="00493B2C">
          <w:rPr>
            <w:webHidden/>
          </w:rPr>
          <w:fldChar w:fldCharType="begin"/>
        </w:r>
        <w:r w:rsidR="000269BD" w:rsidRPr="00493B2C">
          <w:rPr>
            <w:webHidden/>
          </w:rPr>
          <w:instrText xml:space="preserve"> PAGEREF _Toc64022131 \h </w:instrText>
        </w:r>
        <w:r w:rsidR="000269BD" w:rsidRPr="00493B2C">
          <w:rPr>
            <w:webHidden/>
          </w:rPr>
        </w:r>
        <w:r w:rsidR="000269BD" w:rsidRPr="00493B2C">
          <w:rPr>
            <w:webHidden/>
          </w:rPr>
          <w:fldChar w:fldCharType="separate"/>
        </w:r>
        <w:r w:rsidR="000269BD" w:rsidRPr="00493B2C">
          <w:rPr>
            <w:webHidden/>
          </w:rPr>
          <w:t>12</w:t>
        </w:r>
        <w:r w:rsidR="000269BD" w:rsidRPr="00493B2C">
          <w:rPr>
            <w:webHidden/>
          </w:rPr>
          <w:fldChar w:fldCharType="end"/>
        </w:r>
      </w:hyperlink>
    </w:p>
    <w:p w14:paraId="42EAEF81" w14:textId="3F44A5CB" w:rsidR="000269BD" w:rsidRPr="00493B2C" w:rsidRDefault="007E59EA">
      <w:pPr>
        <w:pStyle w:val="Verzeichnis2"/>
        <w:rPr>
          <w:rFonts w:asciiTheme="minorHAnsi" w:eastAsiaTheme="minorEastAsia" w:hAnsiTheme="minorHAnsi" w:cstheme="minorBidi"/>
          <w:bCs w:val="0"/>
          <w:szCs w:val="22"/>
        </w:rPr>
      </w:pPr>
      <w:hyperlink w:anchor="_Toc64022132" w:history="1">
        <w:r w:rsidR="000269BD" w:rsidRPr="00493B2C">
          <w:rPr>
            <w:rStyle w:val="Hyperlink"/>
          </w:rPr>
          <w:t>1.2 Funktionsbeschreibung</w:t>
        </w:r>
        <w:r w:rsidR="000269BD" w:rsidRPr="00493B2C">
          <w:rPr>
            <w:webHidden/>
          </w:rPr>
          <w:tab/>
        </w:r>
        <w:r w:rsidR="000269BD" w:rsidRPr="00493B2C">
          <w:rPr>
            <w:webHidden/>
          </w:rPr>
          <w:fldChar w:fldCharType="begin"/>
        </w:r>
        <w:r w:rsidR="000269BD" w:rsidRPr="00493B2C">
          <w:rPr>
            <w:webHidden/>
          </w:rPr>
          <w:instrText xml:space="preserve"> PAGEREF _Toc64022132 \h </w:instrText>
        </w:r>
        <w:r w:rsidR="000269BD" w:rsidRPr="00493B2C">
          <w:rPr>
            <w:webHidden/>
          </w:rPr>
        </w:r>
        <w:r w:rsidR="000269BD" w:rsidRPr="00493B2C">
          <w:rPr>
            <w:webHidden/>
          </w:rPr>
          <w:fldChar w:fldCharType="separate"/>
        </w:r>
        <w:r w:rsidR="000269BD" w:rsidRPr="00493B2C">
          <w:rPr>
            <w:webHidden/>
          </w:rPr>
          <w:t>12</w:t>
        </w:r>
        <w:r w:rsidR="000269BD" w:rsidRPr="00493B2C">
          <w:rPr>
            <w:webHidden/>
          </w:rPr>
          <w:fldChar w:fldCharType="end"/>
        </w:r>
      </w:hyperlink>
    </w:p>
    <w:p w14:paraId="49F3073F" w14:textId="5F50F49A" w:rsidR="000269BD" w:rsidRPr="00493B2C" w:rsidRDefault="007E59EA">
      <w:pPr>
        <w:pStyle w:val="Verzeichnis1"/>
        <w:tabs>
          <w:tab w:val="left" w:pos="680"/>
        </w:tabs>
        <w:rPr>
          <w:rFonts w:asciiTheme="minorHAnsi" w:eastAsiaTheme="minorEastAsia" w:hAnsiTheme="minorHAnsi" w:cstheme="minorBidi"/>
          <w:bCs w:val="0"/>
        </w:rPr>
      </w:pPr>
      <w:hyperlink w:anchor="_Toc64022133" w:history="1">
        <w:r w:rsidR="000269BD" w:rsidRPr="00493B2C">
          <w:rPr>
            <w:rStyle w:val="Hyperlink"/>
          </w:rPr>
          <w:t>2</w:t>
        </w:r>
        <w:r w:rsidR="000269BD" w:rsidRPr="00493B2C">
          <w:rPr>
            <w:rFonts w:asciiTheme="minorHAnsi" w:eastAsiaTheme="minorEastAsia" w:hAnsiTheme="minorHAnsi" w:cstheme="minorBidi"/>
            <w:bCs w:val="0"/>
          </w:rPr>
          <w:tab/>
        </w:r>
        <w:r w:rsidR="000269BD" w:rsidRPr="00493B2C">
          <w:rPr>
            <w:rStyle w:val="Hyperlink"/>
          </w:rPr>
          <w:t>Positionserkennung</w:t>
        </w:r>
        <w:r w:rsidR="000269BD" w:rsidRPr="00493B2C">
          <w:rPr>
            <w:webHidden/>
          </w:rPr>
          <w:tab/>
        </w:r>
        <w:r w:rsidR="000269BD" w:rsidRPr="00493B2C">
          <w:rPr>
            <w:webHidden/>
          </w:rPr>
          <w:fldChar w:fldCharType="begin"/>
        </w:r>
        <w:r w:rsidR="000269BD" w:rsidRPr="00493B2C">
          <w:rPr>
            <w:webHidden/>
          </w:rPr>
          <w:instrText xml:space="preserve"> PAGEREF _Toc64022133 \h </w:instrText>
        </w:r>
        <w:r w:rsidR="000269BD" w:rsidRPr="00493B2C">
          <w:rPr>
            <w:webHidden/>
          </w:rPr>
        </w:r>
        <w:r w:rsidR="000269BD" w:rsidRPr="00493B2C">
          <w:rPr>
            <w:webHidden/>
          </w:rPr>
          <w:fldChar w:fldCharType="separate"/>
        </w:r>
        <w:r w:rsidR="000269BD" w:rsidRPr="00493B2C">
          <w:rPr>
            <w:webHidden/>
          </w:rPr>
          <w:t>13</w:t>
        </w:r>
        <w:r w:rsidR="000269BD" w:rsidRPr="00493B2C">
          <w:rPr>
            <w:webHidden/>
          </w:rPr>
          <w:fldChar w:fldCharType="end"/>
        </w:r>
      </w:hyperlink>
    </w:p>
    <w:p w14:paraId="0B69DE7F" w14:textId="105BD35E" w:rsidR="000269BD" w:rsidRPr="00493B2C" w:rsidRDefault="007E59EA">
      <w:pPr>
        <w:pStyle w:val="Verzeichnis2"/>
        <w:rPr>
          <w:rFonts w:asciiTheme="minorHAnsi" w:eastAsiaTheme="minorEastAsia" w:hAnsiTheme="minorHAnsi" w:cstheme="minorBidi"/>
          <w:bCs w:val="0"/>
          <w:szCs w:val="22"/>
        </w:rPr>
      </w:pPr>
      <w:hyperlink w:anchor="_Toc64022134" w:history="1">
        <w:r w:rsidR="000269BD" w:rsidRPr="00493B2C">
          <w:rPr>
            <w:rStyle w:val="Hyperlink"/>
          </w:rPr>
          <w:t>2.1 Übersicht</w:t>
        </w:r>
        <w:r w:rsidR="000269BD" w:rsidRPr="00493B2C">
          <w:rPr>
            <w:webHidden/>
          </w:rPr>
          <w:tab/>
        </w:r>
        <w:r w:rsidR="000269BD" w:rsidRPr="00493B2C">
          <w:rPr>
            <w:webHidden/>
          </w:rPr>
          <w:fldChar w:fldCharType="begin"/>
        </w:r>
        <w:r w:rsidR="000269BD" w:rsidRPr="00493B2C">
          <w:rPr>
            <w:webHidden/>
          </w:rPr>
          <w:instrText xml:space="preserve"> PAGEREF _Toc64022134 \h </w:instrText>
        </w:r>
        <w:r w:rsidR="000269BD" w:rsidRPr="00493B2C">
          <w:rPr>
            <w:webHidden/>
          </w:rPr>
        </w:r>
        <w:r w:rsidR="000269BD" w:rsidRPr="00493B2C">
          <w:rPr>
            <w:webHidden/>
          </w:rPr>
          <w:fldChar w:fldCharType="separate"/>
        </w:r>
        <w:r w:rsidR="000269BD" w:rsidRPr="00493B2C">
          <w:rPr>
            <w:webHidden/>
          </w:rPr>
          <w:t>13</w:t>
        </w:r>
        <w:r w:rsidR="000269BD" w:rsidRPr="00493B2C">
          <w:rPr>
            <w:webHidden/>
          </w:rPr>
          <w:fldChar w:fldCharType="end"/>
        </w:r>
      </w:hyperlink>
    </w:p>
    <w:p w14:paraId="7789631C" w14:textId="1CFF9A1E" w:rsidR="000269BD" w:rsidRPr="00493B2C" w:rsidRDefault="007E59EA">
      <w:pPr>
        <w:pStyle w:val="Verzeichnis2"/>
        <w:rPr>
          <w:rFonts w:asciiTheme="minorHAnsi" w:eastAsiaTheme="minorEastAsia" w:hAnsiTheme="minorHAnsi" w:cstheme="minorBidi"/>
          <w:bCs w:val="0"/>
          <w:szCs w:val="22"/>
        </w:rPr>
      </w:pPr>
      <w:hyperlink w:anchor="_Toc64022135" w:history="1">
        <w:r w:rsidR="000269BD" w:rsidRPr="00493B2C">
          <w:rPr>
            <w:rStyle w:val="Hyperlink"/>
          </w:rPr>
          <w:t>2.2 Aufbau</w:t>
        </w:r>
        <w:r w:rsidR="000269BD" w:rsidRPr="00493B2C">
          <w:rPr>
            <w:webHidden/>
          </w:rPr>
          <w:tab/>
        </w:r>
        <w:r w:rsidR="000269BD" w:rsidRPr="00493B2C">
          <w:rPr>
            <w:webHidden/>
          </w:rPr>
          <w:fldChar w:fldCharType="begin"/>
        </w:r>
        <w:r w:rsidR="000269BD" w:rsidRPr="00493B2C">
          <w:rPr>
            <w:webHidden/>
          </w:rPr>
          <w:instrText xml:space="preserve"> PAGEREF _Toc64022135 \h </w:instrText>
        </w:r>
        <w:r w:rsidR="000269BD" w:rsidRPr="00493B2C">
          <w:rPr>
            <w:webHidden/>
          </w:rPr>
        </w:r>
        <w:r w:rsidR="000269BD" w:rsidRPr="00493B2C">
          <w:rPr>
            <w:webHidden/>
          </w:rPr>
          <w:fldChar w:fldCharType="separate"/>
        </w:r>
        <w:r w:rsidR="000269BD" w:rsidRPr="00493B2C">
          <w:rPr>
            <w:webHidden/>
          </w:rPr>
          <w:t>13</w:t>
        </w:r>
        <w:r w:rsidR="000269BD" w:rsidRPr="00493B2C">
          <w:rPr>
            <w:webHidden/>
          </w:rPr>
          <w:fldChar w:fldCharType="end"/>
        </w:r>
      </w:hyperlink>
    </w:p>
    <w:p w14:paraId="6CAC131E" w14:textId="578EFB4C" w:rsidR="000269BD" w:rsidRPr="00493B2C" w:rsidRDefault="007E59EA">
      <w:pPr>
        <w:pStyle w:val="Verzeichnis2"/>
        <w:rPr>
          <w:rFonts w:asciiTheme="minorHAnsi" w:eastAsiaTheme="minorEastAsia" w:hAnsiTheme="minorHAnsi" w:cstheme="minorBidi"/>
          <w:bCs w:val="0"/>
          <w:szCs w:val="22"/>
        </w:rPr>
      </w:pPr>
      <w:hyperlink w:anchor="_Toc64022136" w:history="1">
        <w:r w:rsidR="000269BD" w:rsidRPr="00493B2C">
          <w:rPr>
            <w:rStyle w:val="Hyperlink"/>
          </w:rPr>
          <w:t>2.3 Kamera Ansteuerung</w:t>
        </w:r>
        <w:r w:rsidR="000269BD" w:rsidRPr="00493B2C">
          <w:rPr>
            <w:webHidden/>
          </w:rPr>
          <w:tab/>
        </w:r>
        <w:r w:rsidR="000269BD" w:rsidRPr="00493B2C">
          <w:rPr>
            <w:webHidden/>
          </w:rPr>
          <w:fldChar w:fldCharType="begin"/>
        </w:r>
        <w:r w:rsidR="000269BD" w:rsidRPr="00493B2C">
          <w:rPr>
            <w:webHidden/>
          </w:rPr>
          <w:instrText xml:space="preserve"> PAGEREF _Toc64022136 \h </w:instrText>
        </w:r>
        <w:r w:rsidR="000269BD" w:rsidRPr="00493B2C">
          <w:rPr>
            <w:webHidden/>
          </w:rPr>
        </w:r>
        <w:r w:rsidR="000269BD" w:rsidRPr="00493B2C">
          <w:rPr>
            <w:webHidden/>
          </w:rPr>
          <w:fldChar w:fldCharType="separate"/>
        </w:r>
        <w:r w:rsidR="000269BD" w:rsidRPr="00493B2C">
          <w:rPr>
            <w:webHidden/>
          </w:rPr>
          <w:t>13</w:t>
        </w:r>
        <w:r w:rsidR="000269BD" w:rsidRPr="00493B2C">
          <w:rPr>
            <w:webHidden/>
          </w:rPr>
          <w:fldChar w:fldCharType="end"/>
        </w:r>
      </w:hyperlink>
    </w:p>
    <w:p w14:paraId="2066601C" w14:textId="13966C57" w:rsidR="000269BD" w:rsidRPr="00493B2C" w:rsidRDefault="007E59EA">
      <w:pPr>
        <w:pStyle w:val="Verzeichnis2"/>
        <w:rPr>
          <w:rFonts w:asciiTheme="minorHAnsi" w:eastAsiaTheme="minorEastAsia" w:hAnsiTheme="minorHAnsi" w:cstheme="minorBidi"/>
          <w:bCs w:val="0"/>
          <w:szCs w:val="22"/>
        </w:rPr>
      </w:pPr>
      <w:hyperlink w:anchor="_Toc64022137" w:history="1">
        <w:r w:rsidR="000269BD" w:rsidRPr="00493B2C">
          <w:rPr>
            <w:rStyle w:val="Hyperlink"/>
          </w:rPr>
          <w:t>2.4 Erkennung Positions LEDs</w:t>
        </w:r>
        <w:r w:rsidR="000269BD" w:rsidRPr="00493B2C">
          <w:rPr>
            <w:webHidden/>
          </w:rPr>
          <w:tab/>
        </w:r>
        <w:r w:rsidR="000269BD" w:rsidRPr="00493B2C">
          <w:rPr>
            <w:webHidden/>
          </w:rPr>
          <w:fldChar w:fldCharType="begin"/>
        </w:r>
        <w:r w:rsidR="000269BD" w:rsidRPr="00493B2C">
          <w:rPr>
            <w:webHidden/>
          </w:rPr>
          <w:instrText xml:space="preserve"> PAGEREF _Toc64022137 \h </w:instrText>
        </w:r>
        <w:r w:rsidR="000269BD" w:rsidRPr="00493B2C">
          <w:rPr>
            <w:webHidden/>
          </w:rPr>
        </w:r>
        <w:r w:rsidR="000269BD" w:rsidRPr="00493B2C">
          <w:rPr>
            <w:webHidden/>
          </w:rPr>
          <w:fldChar w:fldCharType="separate"/>
        </w:r>
        <w:r w:rsidR="000269BD" w:rsidRPr="00493B2C">
          <w:rPr>
            <w:webHidden/>
          </w:rPr>
          <w:t>13</w:t>
        </w:r>
        <w:r w:rsidR="000269BD" w:rsidRPr="00493B2C">
          <w:rPr>
            <w:webHidden/>
          </w:rPr>
          <w:fldChar w:fldCharType="end"/>
        </w:r>
      </w:hyperlink>
    </w:p>
    <w:p w14:paraId="1281CF8B" w14:textId="20AC10C4" w:rsidR="000269BD" w:rsidRPr="00493B2C" w:rsidRDefault="007E59EA">
      <w:pPr>
        <w:pStyle w:val="Verzeichnis3"/>
        <w:rPr>
          <w:rFonts w:asciiTheme="minorHAnsi" w:eastAsiaTheme="minorEastAsia" w:hAnsiTheme="minorHAnsi" w:cstheme="minorBidi"/>
          <w:szCs w:val="22"/>
        </w:rPr>
      </w:pPr>
      <w:hyperlink w:anchor="_Toc64022138" w:history="1">
        <w:r w:rsidR="000269BD" w:rsidRPr="00493B2C">
          <w:rPr>
            <w:rStyle w:val="Hyperlink"/>
          </w:rPr>
          <w:t>2.4.1 Algorithmus zur Erkennung</w:t>
        </w:r>
        <w:r w:rsidR="000269BD" w:rsidRPr="00493B2C">
          <w:rPr>
            <w:webHidden/>
          </w:rPr>
          <w:tab/>
        </w:r>
        <w:r w:rsidR="000269BD" w:rsidRPr="00493B2C">
          <w:rPr>
            <w:webHidden/>
          </w:rPr>
          <w:fldChar w:fldCharType="begin"/>
        </w:r>
        <w:r w:rsidR="000269BD" w:rsidRPr="00493B2C">
          <w:rPr>
            <w:webHidden/>
          </w:rPr>
          <w:instrText xml:space="preserve"> PAGEREF _Toc64022138 \h </w:instrText>
        </w:r>
        <w:r w:rsidR="000269BD" w:rsidRPr="00493B2C">
          <w:rPr>
            <w:webHidden/>
          </w:rPr>
        </w:r>
        <w:r w:rsidR="000269BD" w:rsidRPr="00493B2C">
          <w:rPr>
            <w:webHidden/>
          </w:rPr>
          <w:fldChar w:fldCharType="separate"/>
        </w:r>
        <w:r w:rsidR="000269BD" w:rsidRPr="00493B2C">
          <w:rPr>
            <w:webHidden/>
          </w:rPr>
          <w:t>14</w:t>
        </w:r>
        <w:r w:rsidR="000269BD" w:rsidRPr="00493B2C">
          <w:rPr>
            <w:webHidden/>
          </w:rPr>
          <w:fldChar w:fldCharType="end"/>
        </w:r>
      </w:hyperlink>
    </w:p>
    <w:p w14:paraId="1903B1E9" w14:textId="4C754610" w:rsidR="000269BD" w:rsidRPr="00493B2C" w:rsidRDefault="007E59EA">
      <w:pPr>
        <w:pStyle w:val="Verzeichnis3"/>
        <w:rPr>
          <w:rFonts w:asciiTheme="minorHAnsi" w:eastAsiaTheme="minorEastAsia" w:hAnsiTheme="minorHAnsi" w:cstheme="minorBidi"/>
          <w:szCs w:val="22"/>
        </w:rPr>
      </w:pPr>
      <w:hyperlink w:anchor="_Toc64022139" w:history="1">
        <w:r w:rsidR="000269BD" w:rsidRPr="00493B2C">
          <w:rPr>
            <w:rStyle w:val="Hyperlink"/>
          </w:rPr>
          <w:t>2.4.2 Berechnung der Position</w:t>
        </w:r>
        <w:r w:rsidR="000269BD" w:rsidRPr="00493B2C">
          <w:rPr>
            <w:webHidden/>
          </w:rPr>
          <w:tab/>
        </w:r>
        <w:r w:rsidR="000269BD" w:rsidRPr="00493B2C">
          <w:rPr>
            <w:webHidden/>
          </w:rPr>
          <w:fldChar w:fldCharType="begin"/>
        </w:r>
        <w:r w:rsidR="000269BD" w:rsidRPr="00493B2C">
          <w:rPr>
            <w:webHidden/>
          </w:rPr>
          <w:instrText xml:space="preserve"> PAGEREF _Toc64022139 \h </w:instrText>
        </w:r>
        <w:r w:rsidR="000269BD" w:rsidRPr="00493B2C">
          <w:rPr>
            <w:webHidden/>
          </w:rPr>
        </w:r>
        <w:r w:rsidR="000269BD" w:rsidRPr="00493B2C">
          <w:rPr>
            <w:webHidden/>
          </w:rPr>
          <w:fldChar w:fldCharType="separate"/>
        </w:r>
        <w:r w:rsidR="000269BD" w:rsidRPr="00493B2C">
          <w:rPr>
            <w:webHidden/>
          </w:rPr>
          <w:t>15</w:t>
        </w:r>
        <w:r w:rsidR="000269BD" w:rsidRPr="00493B2C">
          <w:rPr>
            <w:webHidden/>
          </w:rPr>
          <w:fldChar w:fldCharType="end"/>
        </w:r>
      </w:hyperlink>
    </w:p>
    <w:p w14:paraId="3DCCE3C7" w14:textId="7BC3FFFC" w:rsidR="000269BD" w:rsidRPr="00493B2C" w:rsidRDefault="007E59EA">
      <w:pPr>
        <w:pStyle w:val="Verzeichnis2"/>
        <w:rPr>
          <w:rFonts w:asciiTheme="minorHAnsi" w:eastAsiaTheme="minorEastAsia" w:hAnsiTheme="minorHAnsi" w:cstheme="minorBidi"/>
          <w:bCs w:val="0"/>
          <w:szCs w:val="22"/>
        </w:rPr>
      </w:pPr>
      <w:hyperlink w:anchor="_Toc64022140" w:history="1">
        <w:r w:rsidR="000269BD" w:rsidRPr="00493B2C">
          <w:rPr>
            <w:rStyle w:val="Hyperlink"/>
          </w:rPr>
          <w:t>2.5 Auswertung der Bilddaten</w:t>
        </w:r>
        <w:r w:rsidR="000269BD" w:rsidRPr="00493B2C">
          <w:rPr>
            <w:webHidden/>
          </w:rPr>
          <w:tab/>
        </w:r>
        <w:r w:rsidR="000269BD" w:rsidRPr="00493B2C">
          <w:rPr>
            <w:webHidden/>
          </w:rPr>
          <w:fldChar w:fldCharType="begin"/>
        </w:r>
        <w:r w:rsidR="000269BD" w:rsidRPr="00493B2C">
          <w:rPr>
            <w:webHidden/>
          </w:rPr>
          <w:instrText xml:space="preserve"> PAGEREF _Toc64022140 \h </w:instrText>
        </w:r>
        <w:r w:rsidR="000269BD" w:rsidRPr="00493B2C">
          <w:rPr>
            <w:webHidden/>
          </w:rPr>
        </w:r>
        <w:r w:rsidR="000269BD" w:rsidRPr="00493B2C">
          <w:rPr>
            <w:webHidden/>
          </w:rPr>
          <w:fldChar w:fldCharType="separate"/>
        </w:r>
        <w:r w:rsidR="000269BD" w:rsidRPr="00493B2C">
          <w:rPr>
            <w:webHidden/>
          </w:rPr>
          <w:t>15</w:t>
        </w:r>
        <w:r w:rsidR="000269BD" w:rsidRPr="00493B2C">
          <w:rPr>
            <w:webHidden/>
          </w:rPr>
          <w:fldChar w:fldCharType="end"/>
        </w:r>
      </w:hyperlink>
    </w:p>
    <w:p w14:paraId="784B229B" w14:textId="7DCB4B6D" w:rsidR="000269BD" w:rsidRPr="00493B2C" w:rsidRDefault="007E59EA">
      <w:pPr>
        <w:pStyle w:val="Verzeichnis2"/>
        <w:rPr>
          <w:rFonts w:asciiTheme="minorHAnsi" w:eastAsiaTheme="minorEastAsia" w:hAnsiTheme="minorHAnsi" w:cstheme="minorBidi"/>
          <w:bCs w:val="0"/>
          <w:szCs w:val="22"/>
        </w:rPr>
      </w:pPr>
      <w:hyperlink w:anchor="_Toc64022141" w:history="1">
        <w:r w:rsidR="000269BD" w:rsidRPr="00493B2C">
          <w:rPr>
            <w:rStyle w:val="Hyperlink"/>
          </w:rPr>
          <w:t>2.6 Kommunikation mit Simulation / Visualisierung</w:t>
        </w:r>
        <w:r w:rsidR="000269BD" w:rsidRPr="00493B2C">
          <w:rPr>
            <w:webHidden/>
          </w:rPr>
          <w:tab/>
        </w:r>
        <w:r w:rsidR="000269BD" w:rsidRPr="00493B2C">
          <w:rPr>
            <w:webHidden/>
          </w:rPr>
          <w:fldChar w:fldCharType="begin"/>
        </w:r>
        <w:r w:rsidR="000269BD" w:rsidRPr="00493B2C">
          <w:rPr>
            <w:webHidden/>
          </w:rPr>
          <w:instrText xml:space="preserve"> PAGEREF _Toc64022141 \h </w:instrText>
        </w:r>
        <w:r w:rsidR="000269BD" w:rsidRPr="00493B2C">
          <w:rPr>
            <w:webHidden/>
          </w:rPr>
        </w:r>
        <w:r w:rsidR="000269BD" w:rsidRPr="00493B2C">
          <w:rPr>
            <w:webHidden/>
          </w:rPr>
          <w:fldChar w:fldCharType="separate"/>
        </w:r>
        <w:r w:rsidR="000269BD" w:rsidRPr="00493B2C">
          <w:rPr>
            <w:webHidden/>
          </w:rPr>
          <w:t>15</w:t>
        </w:r>
        <w:r w:rsidR="000269BD" w:rsidRPr="00493B2C">
          <w:rPr>
            <w:webHidden/>
          </w:rPr>
          <w:fldChar w:fldCharType="end"/>
        </w:r>
      </w:hyperlink>
    </w:p>
    <w:p w14:paraId="757B81ED" w14:textId="6F5FCD50" w:rsidR="000269BD" w:rsidRPr="00493B2C" w:rsidRDefault="007E59EA">
      <w:pPr>
        <w:pStyle w:val="Verzeichnis1"/>
        <w:tabs>
          <w:tab w:val="left" w:pos="680"/>
        </w:tabs>
        <w:rPr>
          <w:rFonts w:asciiTheme="minorHAnsi" w:eastAsiaTheme="minorEastAsia" w:hAnsiTheme="minorHAnsi" w:cstheme="minorBidi"/>
          <w:bCs w:val="0"/>
        </w:rPr>
      </w:pPr>
      <w:hyperlink w:anchor="_Toc64022142" w:history="1">
        <w:r w:rsidR="000269BD" w:rsidRPr="00493B2C">
          <w:rPr>
            <w:rStyle w:val="Hyperlink"/>
          </w:rPr>
          <w:t>3</w:t>
        </w:r>
        <w:r w:rsidR="000269BD" w:rsidRPr="00493B2C">
          <w:rPr>
            <w:rFonts w:asciiTheme="minorHAnsi" w:eastAsiaTheme="minorEastAsia" w:hAnsiTheme="minorHAnsi" w:cstheme="minorBidi"/>
            <w:bCs w:val="0"/>
          </w:rPr>
          <w:tab/>
        </w:r>
        <w:r w:rsidR="000269BD" w:rsidRPr="00493B2C">
          <w:rPr>
            <w:rStyle w:val="Hyperlink"/>
          </w:rPr>
          <w:t>Visualisierung und Simulation</w:t>
        </w:r>
        <w:r w:rsidR="000269BD" w:rsidRPr="00493B2C">
          <w:rPr>
            <w:webHidden/>
          </w:rPr>
          <w:tab/>
        </w:r>
        <w:r w:rsidR="000269BD" w:rsidRPr="00493B2C">
          <w:rPr>
            <w:webHidden/>
          </w:rPr>
          <w:fldChar w:fldCharType="begin"/>
        </w:r>
        <w:r w:rsidR="000269BD" w:rsidRPr="00493B2C">
          <w:rPr>
            <w:webHidden/>
          </w:rPr>
          <w:instrText xml:space="preserve"> PAGEREF _Toc64022142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1E345769" w14:textId="4E276AC4" w:rsidR="000269BD" w:rsidRPr="00493B2C" w:rsidRDefault="007E59EA">
      <w:pPr>
        <w:pStyle w:val="Verzeichnis2"/>
        <w:rPr>
          <w:rFonts w:asciiTheme="minorHAnsi" w:eastAsiaTheme="minorEastAsia" w:hAnsiTheme="minorHAnsi" w:cstheme="minorBidi"/>
          <w:bCs w:val="0"/>
          <w:szCs w:val="22"/>
        </w:rPr>
      </w:pPr>
      <w:hyperlink w:anchor="_Toc64022143" w:history="1">
        <w:r w:rsidR="000269BD" w:rsidRPr="00493B2C">
          <w:rPr>
            <w:rStyle w:val="Hyperlink"/>
          </w:rPr>
          <w:t>3.1 Übersicht Softwarearchitektur</w:t>
        </w:r>
        <w:r w:rsidR="000269BD" w:rsidRPr="00493B2C">
          <w:rPr>
            <w:webHidden/>
          </w:rPr>
          <w:tab/>
        </w:r>
        <w:r w:rsidR="000269BD" w:rsidRPr="00493B2C">
          <w:rPr>
            <w:webHidden/>
          </w:rPr>
          <w:fldChar w:fldCharType="begin"/>
        </w:r>
        <w:r w:rsidR="000269BD" w:rsidRPr="00493B2C">
          <w:rPr>
            <w:webHidden/>
          </w:rPr>
          <w:instrText xml:space="preserve"> PAGEREF _Toc64022143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590A29CA" w14:textId="026B5741" w:rsidR="000269BD" w:rsidRPr="00493B2C" w:rsidRDefault="007E59EA">
      <w:pPr>
        <w:pStyle w:val="Verzeichnis2"/>
        <w:rPr>
          <w:rFonts w:asciiTheme="minorHAnsi" w:eastAsiaTheme="minorEastAsia" w:hAnsiTheme="minorHAnsi" w:cstheme="minorBidi"/>
          <w:bCs w:val="0"/>
          <w:szCs w:val="22"/>
        </w:rPr>
      </w:pPr>
      <w:hyperlink w:anchor="_Toc64022144" w:history="1">
        <w:r w:rsidR="000269BD" w:rsidRPr="00493B2C">
          <w:rPr>
            <w:rStyle w:val="Hyperlink"/>
          </w:rPr>
          <w:t>3.2 Aufbau der Engine</w:t>
        </w:r>
        <w:r w:rsidR="000269BD" w:rsidRPr="00493B2C">
          <w:rPr>
            <w:webHidden/>
          </w:rPr>
          <w:tab/>
        </w:r>
        <w:r w:rsidR="000269BD" w:rsidRPr="00493B2C">
          <w:rPr>
            <w:webHidden/>
          </w:rPr>
          <w:fldChar w:fldCharType="begin"/>
        </w:r>
        <w:r w:rsidR="000269BD" w:rsidRPr="00493B2C">
          <w:rPr>
            <w:webHidden/>
          </w:rPr>
          <w:instrText xml:space="preserve"> PAGEREF _Toc64022144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75F211A2" w14:textId="2A3F97C7" w:rsidR="000269BD" w:rsidRPr="00493B2C" w:rsidRDefault="007E59EA">
      <w:pPr>
        <w:pStyle w:val="Verzeichnis2"/>
        <w:rPr>
          <w:rFonts w:asciiTheme="minorHAnsi" w:eastAsiaTheme="minorEastAsia" w:hAnsiTheme="minorHAnsi" w:cstheme="minorBidi"/>
          <w:bCs w:val="0"/>
          <w:szCs w:val="22"/>
        </w:rPr>
      </w:pPr>
      <w:hyperlink w:anchor="_Toc64022145" w:history="1">
        <w:r w:rsidR="000269BD" w:rsidRPr="00493B2C">
          <w:rPr>
            <w:rStyle w:val="Hyperlink"/>
          </w:rPr>
          <w:t>3.3 Erstellung von 3D-Modellen</w:t>
        </w:r>
        <w:r w:rsidR="000269BD" w:rsidRPr="00493B2C">
          <w:rPr>
            <w:webHidden/>
          </w:rPr>
          <w:tab/>
        </w:r>
        <w:r w:rsidR="000269BD" w:rsidRPr="00493B2C">
          <w:rPr>
            <w:webHidden/>
          </w:rPr>
          <w:fldChar w:fldCharType="begin"/>
        </w:r>
        <w:r w:rsidR="000269BD" w:rsidRPr="00493B2C">
          <w:rPr>
            <w:webHidden/>
          </w:rPr>
          <w:instrText xml:space="preserve"> PAGEREF _Toc64022145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629B593A" w14:textId="1AC99BD2" w:rsidR="000269BD" w:rsidRPr="00493B2C" w:rsidRDefault="007E59EA">
      <w:pPr>
        <w:pStyle w:val="Verzeichnis2"/>
        <w:rPr>
          <w:rFonts w:asciiTheme="minorHAnsi" w:eastAsiaTheme="minorEastAsia" w:hAnsiTheme="minorHAnsi" w:cstheme="minorBidi"/>
          <w:bCs w:val="0"/>
          <w:szCs w:val="22"/>
        </w:rPr>
      </w:pPr>
      <w:hyperlink w:anchor="_Toc64022146" w:history="1">
        <w:r w:rsidR="000269BD" w:rsidRPr="00493B2C">
          <w:rPr>
            <w:rStyle w:val="Hyperlink"/>
          </w:rPr>
          <w:t>3.4 Bewegungen im Dreidimensionalen Raum</w:t>
        </w:r>
        <w:r w:rsidR="000269BD" w:rsidRPr="00493B2C">
          <w:rPr>
            <w:webHidden/>
          </w:rPr>
          <w:tab/>
        </w:r>
        <w:r w:rsidR="000269BD" w:rsidRPr="00493B2C">
          <w:rPr>
            <w:webHidden/>
          </w:rPr>
          <w:fldChar w:fldCharType="begin"/>
        </w:r>
        <w:r w:rsidR="000269BD" w:rsidRPr="00493B2C">
          <w:rPr>
            <w:webHidden/>
          </w:rPr>
          <w:instrText xml:space="preserve"> PAGEREF _Toc64022146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7CBAFD21" w14:textId="0F2A0F77" w:rsidR="000269BD" w:rsidRPr="00493B2C" w:rsidRDefault="007E59EA">
      <w:pPr>
        <w:pStyle w:val="Verzeichnis2"/>
        <w:rPr>
          <w:rFonts w:asciiTheme="minorHAnsi" w:eastAsiaTheme="minorEastAsia" w:hAnsiTheme="minorHAnsi" w:cstheme="minorBidi"/>
          <w:bCs w:val="0"/>
          <w:szCs w:val="22"/>
        </w:rPr>
      </w:pPr>
      <w:hyperlink w:anchor="_Toc64022147" w:history="1">
        <w:r w:rsidR="000269BD" w:rsidRPr="00493B2C">
          <w:rPr>
            <w:rStyle w:val="Hyperlink"/>
          </w:rPr>
          <w:t>3.5 Auswertung von erhaltenen Positionsdaten</w:t>
        </w:r>
        <w:r w:rsidR="000269BD" w:rsidRPr="00493B2C">
          <w:rPr>
            <w:webHidden/>
          </w:rPr>
          <w:tab/>
        </w:r>
        <w:r w:rsidR="000269BD" w:rsidRPr="00493B2C">
          <w:rPr>
            <w:webHidden/>
          </w:rPr>
          <w:fldChar w:fldCharType="begin"/>
        </w:r>
        <w:r w:rsidR="000269BD" w:rsidRPr="00493B2C">
          <w:rPr>
            <w:webHidden/>
          </w:rPr>
          <w:instrText xml:space="preserve"> PAGEREF _Toc64022147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2C8DCCE1" w14:textId="58F16C5D" w:rsidR="000269BD" w:rsidRPr="00493B2C" w:rsidRDefault="007E59EA">
      <w:pPr>
        <w:pStyle w:val="Verzeichnis2"/>
        <w:rPr>
          <w:rFonts w:asciiTheme="minorHAnsi" w:eastAsiaTheme="minorEastAsia" w:hAnsiTheme="minorHAnsi" w:cstheme="minorBidi"/>
          <w:bCs w:val="0"/>
          <w:szCs w:val="22"/>
        </w:rPr>
      </w:pPr>
      <w:hyperlink w:anchor="_Toc64022148" w:history="1">
        <w:r w:rsidR="000269BD" w:rsidRPr="00493B2C">
          <w:rPr>
            <w:rStyle w:val="Hyperlink"/>
          </w:rPr>
          <w:t>3.6 Übertragung zu Swarm Controll</w:t>
        </w:r>
        <w:r w:rsidR="000269BD" w:rsidRPr="00493B2C">
          <w:rPr>
            <w:webHidden/>
          </w:rPr>
          <w:tab/>
        </w:r>
        <w:r w:rsidR="000269BD" w:rsidRPr="00493B2C">
          <w:rPr>
            <w:webHidden/>
          </w:rPr>
          <w:fldChar w:fldCharType="begin"/>
        </w:r>
        <w:r w:rsidR="000269BD" w:rsidRPr="00493B2C">
          <w:rPr>
            <w:webHidden/>
          </w:rPr>
          <w:instrText xml:space="preserve"> PAGEREF _Toc64022148 \h </w:instrText>
        </w:r>
        <w:r w:rsidR="000269BD" w:rsidRPr="00493B2C">
          <w:rPr>
            <w:webHidden/>
          </w:rPr>
        </w:r>
        <w:r w:rsidR="000269BD" w:rsidRPr="00493B2C">
          <w:rPr>
            <w:webHidden/>
          </w:rPr>
          <w:fldChar w:fldCharType="separate"/>
        </w:r>
        <w:r w:rsidR="000269BD" w:rsidRPr="00493B2C">
          <w:rPr>
            <w:webHidden/>
          </w:rPr>
          <w:t>17</w:t>
        </w:r>
        <w:r w:rsidR="000269BD" w:rsidRPr="00493B2C">
          <w:rPr>
            <w:webHidden/>
          </w:rPr>
          <w:fldChar w:fldCharType="end"/>
        </w:r>
      </w:hyperlink>
    </w:p>
    <w:p w14:paraId="56F9B12C" w14:textId="1AD282E7" w:rsidR="000269BD" w:rsidRPr="00493B2C" w:rsidRDefault="007E59EA">
      <w:pPr>
        <w:pStyle w:val="Verzeichnis1"/>
        <w:tabs>
          <w:tab w:val="left" w:pos="680"/>
        </w:tabs>
        <w:rPr>
          <w:rFonts w:asciiTheme="minorHAnsi" w:eastAsiaTheme="minorEastAsia" w:hAnsiTheme="minorHAnsi" w:cstheme="minorBidi"/>
          <w:bCs w:val="0"/>
        </w:rPr>
      </w:pPr>
      <w:hyperlink w:anchor="_Toc64022149" w:history="1">
        <w:r w:rsidR="000269BD" w:rsidRPr="00493B2C">
          <w:rPr>
            <w:rStyle w:val="Hyperlink"/>
          </w:rPr>
          <w:t>4</w:t>
        </w:r>
        <w:r w:rsidR="000269BD" w:rsidRPr="00493B2C">
          <w:rPr>
            <w:rFonts w:asciiTheme="minorHAnsi" w:eastAsiaTheme="minorEastAsia" w:hAnsiTheme="minorHAnsi" w:cstheme="minorBidi"/>
            <w:bCs w:val="0"/>
          </w:rPr>
          <w:tab/>
        </w:r>
        <w:r w:rsidR="000269BD" w:rsidRPr="00493B2C">
          <w:rPr>
            <w:rStyle w:val="Hyperlink"/>
          </w:rPr>
          <w:t>Swarm Controll</w:t>
        </w:r>
        <w:r w:rsidR="000269BD" w:rsidRPr="00493B2C">
          <w:rPr>
            <w:webHidden/>
          </w:rPr>
          <w:tab/>
        </w:r>
        <w:r w:rsidR="000269BD" w:rsidRPr="00493B2C">
          <w:rPr>
            <w:webHidden/>
          </w:rPr>
          <w:fldChar w:fldCharType="begin"/>
        </w:r>
        <w:r w:rsidR="000269BD" w:rsidRPr="00493B2C">
          <w:rPr>
            <w:webHidden/>
          </w:rPr>
          <w:instrText xml:space="preserve"> PAGEREF _Toc64022149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440ED23B" w14:textId="2C8A1D67" w:rsidR="000269BD" w:rsidRPr="00493B2C" w:rsidRDefault="007E59EA">
      <w:pPr>
        <w:pStyle w:val="Verzeichnis2"/>
        <w:rPr>
          <w:rFonts w:asciiTheme="minorHAnsi" w:eastAsiaTheme="minorEastAsia" w:hAnsiTheme="minorHAnsi" w:cstheme="minorBidi"/>
          <w:bCs w:val="0"/>
          <w:szCs w:val="22"/>
        </w:rPr>
      </w:pPr>
      <w:hyperlink w:anchor="_Toc64022150" w:history="1">
        <w:r w:rsidR="000269BD" w:rsidRPr="00493B2C">
          <w:rPr>
            <w:rStyle w:val="Hyperlink"/>
          </w:rPr>
          <w:t>4.1 Übersicht Softwarearchitektur</w:t>
        </w:r>
        <w:r w:rsidR="000269BD" w:rsidRPr="00493B2C">
          <w:rPr>
            <w:webHidden/>
          </w:rPr>
          <w:tab/>
        </w:r>
        <w:r w:rsidR="000269BD" w:rsidRPr="00493B2C">
          <w:rPr>
            <w:webHidden/>
          </w:rPr>
          <w:fldChar w:fldCharType="begin"/>
        </w:r>
        <w:r w:rsidR="000269BD" w:rsidRPr="00493B2C">
          <w:rPr>
            <w:webHidden/>
          </w:rPr>
          <w:instrText xml:space="preserve"> PAGEREF _Toc64022150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07A3F4D5" w14:textId="22C12E97" w:rsidR="000269BD" w:rsidRPr="00493B2C" w:rsidRDefault="007E59EA">
      <w:pPr>
        <w:pStyle w:val="Verzeichnis2"/>
        <w:rPr>
          <w:rFonts w:asciiTheme="minorHAnsi" w:eastAsiaTheme="minorEastAsia" w:hAnsiTheme="minorHAnsi" w:cstheme="minorBidi"/>
          <w:bCs w:val="0"/>
          <w:szCs w:val="22"/>
        </w:rPr>
      </w:pPr>
      <w:hyperlink w:anchor="_Toc64022151" w:history="1">
        <w:r w:rsidR="000269BD" w:rsidRPr="00493B2C">
          <w:rPr>
            <w:rStyle w:val="Hyperlink"/>
          </w:rPr>
          <w:t>4.2 Berechnung des Weges</w:t>
        </w:r>
        <w:r w:rsidR="000269BD" w:rsidRPr="00493B2C">
          <w:rPr>
            <w:webHidden/>
          </w:rPr>
          <w:tab/>
        </w:r>
        <w:r w:rsidR="000269BD" w:rsidRPr="00493B2C">
          <w:rPr>
            <w:webHidden/>
          </w:rPr>
          <w:fldChar w:fldCharType="begin"/>
        </w:r>
        <w:r w:rsidR="000269BD" w:rsidRPr="00493B2C">
          <w:rPr>
            <w:webHidden/>
          </w:rPr>
          <w:instrText xml:space="preserve"> PAGEREF _Toc64022151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37F44939" w14:textId="0DB1FF09" w:rsidR="000269BD" w:rsidRPr="00493B2C" w:rsidRDefault="007E59EA">
      <w:pPr>
        <w:pStyle w:val="Verzeichnis2"/>
        <w:rPr>
          <w:rFonts w:asciiTheme="minorHAnsi" w:eastAsiaTheme="minorEastAsia" w:hAnsiTheme="minorHAnsi" w:cstheme="minorBidi"/>
          <w:bCs w:val="0"/>
          <w:szCs w:val="22"/>
        </w:rPr>
      </w:pPr>
      <w:hyperlink w:anchor="_Toc64022152" w:history="1">
        <w:r w:rsidR="000269BD" w:rsidRPr="00493B2C">
          <w:rPr>
            <w:rStyle w:val="Hyperlink"/>
          </w:rPr>
          <w:t>4.3 Konvertierung von Positionen auf Steuerbefehle (WIP)</w:t>
        </w:r>
        <w:r w:rsidR="000269BD" w:rsidRPr="00493B2C">
          <w:rPr>
            <w:webHidden/>
          </w:rPr>
          <w:tab/>
        </w:r>
        <w:r w:rsidR="000269BD" w:rsidRPr="00493B2C">
          <w:rPr>
            <w:webHidden/>
          </w:rPr>
          <w:fldChar w:fldCharType="begin"/>
        </w:r>
        <w:r w:rsidR="000269BD" w:rsidRPr="00493B2C">
          <w:rPr>
            <w:webHidden/>
          </w:rPr>
          <w:instrText xml:space="preserve"> PAGEREF _Toc64022152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31A9F23D" w14:textId="43456CA5" w:rsidR="000269BD" w:rsidRPr="00493B2C" w:rsidRDefault="007E59EA">
      <w:pPr>
        <w:pStyle w:val="Verzeichnis2"/>
        <w:rPr>
          <w:rFonts w:asciiTheme="minorHAnsi" w:eastAsiaTheme="minorEastAsia" w:hAnsiTheme="minorHAnsi" w:cstheme="minorBidi"/>
          <w:bCs w:val="0"/>
          <w:szCs w:val="22"/>
        </w:rPr>
      </w:pPr>
      <w:hyperlink w:anchor="_Toc64022153" w:history="1">
        <w:r w:rsidR="000269BD" w:rsidRPr="00493B2C">
          <w:rPr>
            <w:rStyle w:val="Hyperlink"/>
          </w:rPr>
          <w:t>4.4 Steuerbefehle</w:t>
        </w:r>
        <w:r w:rsidR="000269BD" w:rsidRPr="00493B2C">
          <w:rPr>
            <w:webHidden/>
          </w:rPr>
          <w:tab/>
        </w:r>
        <w:r w:rsidR="000269BD" w:rsidRPr="00493B2C">
          <w:rPr>
            <w:webHidden/>
          </w:rPr>
          <w:fldChar w:fldCharType="begin"/>
        </w:r>
        <w:r w:rsidR="000269BD" w:rsidRPr="00493B2C">
          <w:rPr>
            <w:webHidden/>
          </w:rPr>
          <w:instrText xml:space="preserve"> PAGEREF _Toc64022153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5FBEE287" w14:textId="5EBF22F1" w:rsidR="000269BD" w:rsidRPr="00493B2C" w:rsidRDefault="007E59EA">
      <w:pPr>
        <w:pStyle w:val="Verzeichnis3"/>
        <w:rPr>
          <w:rFonts w:asciiTheme="minorHAnsi" w:eastAsiaTheme="minorEastAsia" w:hAnsiTheme="minorHAnsi" w:cstheme="minorBidi"/>
          <w:szCs w:val="22"/>
        </w:rPr>
      </w:pPr>
      <w:hyperlink w:anchor="_Toc64022154" w:history="1">
        <w:r w:rsidR="000269BD" w:rsidRPr="00493B2C">
          <w:rPr>
            <w:rStyle w:val="Hyperlink"/>
          </w:rPr>
          <w:t>4.4.1 Aufbau von Steuerbefehlen (Protokollaufbau)</w:t>
        </w:r>
        <w:r w:rsidR="000269BD" w:rsidRPr="00493B2C">
          <w:rPr>
            <w:webHidden/>
          </w:rPr>
          <w:tab/>
        </w:r>
        <w:r w:rsidR="000269BD" w:rsidRPr="00493B2C">
          <w:rPr>
            <w:webHidden/>
          </w:rPr>
          <w:fldChar w:fldCharType="begin"/>
        </w:r>
        <w:r w:rsidR="000269BD" w:rsidRPr="00493B2C">
          <w:rPr>
            <w:webHidden/>
          </w:rPr>
          <w:instrText xml:space="preserve"> PAGEREF _Toc64022154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3905431D" w14:textId="664CA568" w:rsidR="000269BD" w:rsidRPr="00493B2C" w:rsidRDefault="007E59EA">
      <w:pPr>
        <w:pStyle w:val="Verzeichnis3"/>
        <w:rPr>
          <w:rFonts w:asciiTheme="minorHAnsi" w:eastAsiaTheme="minorEastAsia" w:hAnsiTheme="minorHAnsi" w:cstheme="minorBidi"/>
          <w:szCs w:val="22"/>
        </w:rPr>
      </w:pPr>
      <w:hyperlink w:anchor="_Toc64022155" w:history="1">
        <w:r w:rsidR="000269BD" w:rsidRPr="00493B2C">
          <w:rPr>
            <w:rStyle w:val="Hyperlink"/>
          </w:rPr>
          <w:t>4.4.2 Senden von Steuerbefehlen (API)</w:t>
        </w:r>
        <w:r w:rsidR="000269BD" w:rsidRPr="00493B2C">
          <w:rPr>
            <w:webHidden/>
          </w:rPr>
          <w:tab/>
        </w:r>
        <w:r w:rsidR="000269BD" w:rsidRPr="00493B2C">
          <w:rPr>
            <w:webHidden/>
          </w:rPr>
          <w:fldChar w:fldCharType="begin"/>
        </w:r>
        <w:r w:rsidR="000269BD" w:rsidRPr="00493B2C">
          <w:rPr>
            <w:webHidden/>
          </w:rPr>
          <w:instrText xml:space="preserve"> PAGEREF _Toc64022155 \h </w:instrText>
        </w:r>
        <w:r w:rsidR="000269BD" w:rsidRPr="00493B2C">
          <w:rPr>
            <w:webHidden/>
          </w:rPr>
        </w:r>
        <w:r w:rsidR="000269BD" w:rsidRPr="00493B2C">
          <w:rPr>
            <w:webHidden/>
          </w:rPr>
          <w:fldChar w:fldCharType="separate"/>
        </w:r>
        <w:r w:rsidR="000269BD" w:rsidRPr="00493B2C">
          <w:rPr>
            <w:webHidden/>
          </w:rPr>
          <w:t>18</w:t>
        </w:r>
        <w:r w:rsidR="000269BD" w:rsidRPr="00493B2C">
          <w:rPr>
            <w:webHidden/>
          </w:rPr>
          <w:fldChar w:fldCharType="end"/>
        </w:r>
      </w:hyperlink>
    </w:p>
    <w:p w14:paraId="19EC82DC" w14:textId="7414422E" w:rsidR="000269BD" w:rsidRPr="00493B2C" w:rsidRDefault="007E59EA">
      <w:pPr>
        <w:pStyle w:val="Verzeichnis1"/>
        <w:tabs>
          <w:tab w:val="left" w:pos="680"/>
        </w:tabs>
        <w:rPr>
          <w:rFonts w:asciiTheme="minorHAnsi" w:eastAsiaTheme="minorEastAsia" w:hAnsiTheme="minorHAnsi" w:cstheme="minorBidi"/>
          <w:bCs w:val="0"/>
        </w:rPr>
      </w:pPr>
      <w:hyperlink w:anchor="_Toc64022156" w:history="1">
        <w:r w:rsidR="000269BD" w:rsidRPr="00493B2C">
          <w:rPr>
            <w:rStyle w:val="Hyperlink"/>
          </w:rPr>
          <w:t>5</w:t>
        </w:r>
        <w:r w:rsidR="000269BD" w:rsidRPr="00493B2C">
          <w:rPr>
            <w:rFonts w:asciiTheme="minorHAnsi" w:eastAsiaTheme="minorEastAsia" w:hAnsiTheme="minorHAnsi" w:cstheme="minorBidi"/>
            <w:bCs w:val="0"/>
          </w:rPr>
          <w:tab/>
        </w:r>
        <w:r w:rsidR="000269BD" w:rsidRPr="00493B2C">
          <w:rPr>
            <w:rStyle w:val="Hyperlink"/>
          </w:rPr>
          <w:t>Fahrzeug Software</w:t>
        </w:r>
        <w:r w:rsidR="000269BD" w:rsidRPr="00493B2C">
          <w:rPr>
            <w:webHidden/>
          </w:rPr>
          <w:tab/>
        </w:r>
        <w:r w:rsidR="000269BD" w:rsidRPr="00493B2C">
          <w:rPr>
            <w:webHidden/>
          </w:rPr>
          <w:fldChar w:fldCharType="begin"/>
        </w:r>
        <w:r w:rsidR="000269BD" w:rsidRPr="00493B2C">
          <w:rPr>
            <w:webHidden/>
          </w:rPr>
          <w:instrText xml:space="preserve"> PAGEREF _Toc64022156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2164E4CD" w14:textId="775DD0E8" w:rsidR="000269BD" w:rsidRPr="00493B2C" w:rsidRDefault="007E59EA">
      <w:pPr>
        <w:pStyle w:val="Verzeichnis2"/>
        <w:rPr>
          <w:rFonts w:asciiTheme="minorHAnsi" w:eastAsiaTheme="minorEastAsia" w:hAnsiTheme="minorHAnsi" w:cstheme="minorBidi"/>
          <w:bCs w:val="0"/>
          <w:szCs w:val="22"/>
        </w:rPr>
      </w:pPr>
      <w:hyperlink w:anchor="_Toc64022157" w:history="1">
        <w:r w:rsidR="000269BD" w:rsidRPr="00493B2C">
          <w:rPr>
            <w:rStyle w:val="Hyperlink"/>
          </w:rPr>
          <w:t>5.1 Übersicht der Architektur</w:t>
        </w:r>
        <w:r w:rsidR="000269BD" w:rsidRPr="00493B2C">
          <w:rPr>
            <w:webHidden/>
          </w:rPr>
          <w:tab/>
        </w:r>
        <w:r w:rsidR="000269BD" w:rsidRPr="00493B2C">
          <w:rPr>
            <w:webHidden/>
          </w:rPr>
          <w:fldChar w:fldCharType="begin"/>
        </w:r>
        <w:r w:rsidR="000269BD" w:rsidRPr="00493B2C">
          <w:rPr>
            <w:webHidden/>
          </w:rPr>
          <w:instrText xml:space="preserve"> PAGEREF _Toc64022157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36AA4CC3" w14:textId="074E5714" w:rsidR="000269BD" w:rsidRPr="00493B2C" w:rsidRDefault="007E59EA">
      <w:pPr>
        <w:pStyle w:val="Verzeichnis2"/>
        <w:rPr>
          <w:rFonts w:asciiTheme="minorHAnsi" w:eastAsiaTheme="minorEastAsia" w:hAnsiTheme="minorHAnsi" w:cstheme="minorBidi"/>
          <w:bCs w:val="0"/>
          <w:szCs w:val="22"/>
        </w:rPr>
      </w:pPr>
      <w:hyperlink w:anchor="_Toc64022158" w:history="1">
        <w:r w:rsidR="000269BD" w:rsidRPr="00493B2C">
          <w:rPr>
            <w:rStyle w:val="Hyperlink"/>
          </w:rPr>
          <w:t>5.2 Kommunikation mit Swarm Controll</w:t>
        </w:r>
        <w:r w:rsidR="000269BD" w:rsidRPr="00493B2C">
          <w:rPr>
            <w:webHidden/>
          </w:rPr>
          <w:tab/>
        </w:r>
        <w:r w:rsidR="000269BD" w:rsidRPr="00493B2C">
          <w:rPr>
            <w:webHidden/>
          </w:rPr>
          <w:fldChar w:fldCharType="begin"/>
        </w:r>
        <w:r w:rsidR="000269BD" w:rsidRPr="00493B2C">
          <w:rPr>
            <w:webHidden/>
          </w:rPr>
          <w:instrText xml:space="preserve"> PAGEREF _Toc64022158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3E4FA8D6" w14:textId="72795977" w:rsidR="000269BD" w:rsidRPr="00493B2C" w:rsidRDefault="007E59EA">
      <w:pPr>
        <w:pStyle w:val="Verzeichnis3"/>
        <w:rPr>
          <w:rFonts w:asciiTheme="minorHAnsi" w:eastAsiaTheme="minorEastAsia" w:hAnsiTheme="minorHAnsi" w:cstheme="minorBidi"/>
          <w:szCs w:val="22"/>
        </w:rPr>
      </w:pPr>
      <w:hyperlink w:anchor="_Toc64022159" w:history="1">
        <w:r w:rsidR="000269BD" w:rsidRPr="00493B2C">
          <w:rPr>
            <w:rStyle w:val="Hyperlink"/>
          </w:rPr>
          <w:t>5.2.1 Kommunikationsprotokoll</w:t>
        </w:r>
        <w:r w:rsidR="000269BD" w:rsidRPr="00493B2C">
          <w:rPr>
            <w:webHidden/>
          </w:rPr>
          <w:tab/>
        </w:r>
        <w:r w:rsidR="000269BD" w:rsidRPr="00493B2C">
          <w:rPr>
            <w:webHidden/>
          </w:rPr>
          <w:fldChar w:fldCharType="begin"/>
        </w:r>
        <w:r w:rsidR="000269BD" w:rsidRPr="00493B2C">
          <w:rPr>
            <w:webHidden/>
          </w:rPr>
          <w:instrText xml:space="preserve"> PAGEREF _Toc64022159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110CE4F9" w14:textId="775AF83E" w:rsidR="000269BD" w:rsidRPr="00493B2C" w:rsidRDefault="007E59EA">
      <w:pPr>
        <w:pStyle w:val="Verzeichnis2"/>
        <w:rPr>
          <w:rFonts w:asciiTheme="minorHAnsi" w:eastAsiaTheme="minorEastAsia" w:hAnsiTheme="minorHAnsi" w:cstheme="minorBidi"/>
          <w:bCs w:val="0"/>
          <w:szCs w:val="22"/>
        </w:rPr>
      </w:pPr>
      <w:hyperlink w:anchor="_Toc64022160" w:history="1">
        <w:r w:rsidR="000269BD" w:rsidRPr="00493B2C">
          <w:rPr>
            <w:rStyle w:val="Hyperlink"/>
          </w:rPr>
          <w:t>5.3 Hardware Ansteuerung</w:t>
        </w:r>
        <w:r w:rsidR="000269BD" w:rsidRPr="00493B2C">
          <w:rPr>
            <w:webHidden/>
          </w:rPr>
          <w:tab/>
        </w:r>
        <w:r w:rsidR="000269BD" w:rsidRPr="00493B2C">
          <w:rPr>
            <w:webHidden/>
          </w:rPr>
          <w:fldChar w:fldCharType="begin"/>
        </w:r>
        <w:r w:rsidR="000269BD" w:rsidRPr="00493B2C">
          <w:rPr>
            <w:webHidden/>
          </w:rPr>
          <w:instrText xml:space="preserve"> PAGEREF _Toc64022160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36B8E605" w14:textId="59E822F8" w:rsidR="000269BD" w:rsidRPr="00493B2C" w:rsidRDefault="007E59EA">
      <w:pPr>
        <w:pStyle w:val="Verzeichnis3"/>
        <w:rPr>
          <w:rFonts w:asciiTheme="minorHAnsi" w:eastAsiaTheme="minorEastAsia" w:hAnsiTheme="minorHAnsi" w:cstheme="minorBidi"/>
          <w:szCs w:val="22"/>
        </w:rPr>
      </w:pPr>
      <w:hyperlink w:anchor="_Toc64022161" w:history="1">
        <w:r w:rsidR="000269BD" w:rsidRPr="00493B2C">
          <w:rPr>
            <w:rStyle w:val="Hyperlink"/>
          </w:rPr>
          <w:t>5.3.1 LED-Ansteuerung</w:t>
        </w:r>
        <w:r w:rsidR="000269BD" w:rsidRPr="00493B2C">
          <w:rPr>
            <w:webHidden/>
          </w:rPr>
          <w:tab/>
        </w:r>
        <w:r w:rsidR="000269BD" w:rsidRPr="00493B2C">
          <w:rPr>
            <w:webHidden/>
          </w:rPr>
          <w:fldChar w:fldCharType="begin"/>
        </w:r>
        <w:r w:rsidR="000269BD" w:rsidRPr="00493B2C">
          <w:rPr>
            <w:webHidden/>
          </w:rPr>
          <w:instrText xml:space="preserve"> PAGEREF _Toc64022161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6E5D252E" w14:textId="53ED15FF" w:rsidR="000269BD" w:rsidRPr="00493B2C" w:rsidRDefault="007E59EA">
      <w:pPr>
        <w:pStyle w:val="Verzeichnis3"/>
        <w:rPr>
          <w:rFonts w:asciiTheme="minorHAnsi" w:eastAsiaTheme="minorEastAsia" w:hAnsiTheme="minorHAnsi" w:cstheme="minorBidi"/>
          <w:szCs w:val="22"/>
        </w:rPr>
      </w:pPr>
      <w:hyperlink w:anchor="_Toc64022162" w:history="1">
        <w:r w:rsidR="000269BD" w:rsidRPr="00493B2C">
          <w:rPr>
            <w:rStyle w:val="Hyperlink"/>
          </w:rPr>
          <w:t>5.3.2 Kommunikationsmodule</w:t>
        </w:r>
        <w:r w:rsidR="000269BD" w:rsidRPr="00493B2C">
          <w:rPr>
            <w:webHidden/>
          </w:rPr>
          <w:tab/>
        </w:r>
        <w:r w:rsidR="000269BD" w:rsidRPr="00493B2C">
          <w:rPr>
            <w:webHidden/>
          </w:rPr>
          <w:fldChar w:fldCharType="begin"/>
        </w:r>
        <w:r w:rsidR="000269BD" w:rsidRPr="00493B2C">
          <w:rPr>
            <w:webHidden/>
          </w:rPr>
          <w:instrText xml:space="preserve"> PAGEREF _Toc64022162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06684DFA" w14:textId="5F342CE1" w:rsidR="000269BD" w:rsidRPr="00493B2C" w:rsidRDefault="007E59EA">
      <w:pPr>
        <w:pStyle w:val="Verzeichnis4"/>
        <w:tabs>
          <w:tab w:val="right" w:leader="dot" w:pos="9060"/>
        </w:tabs>
        <w:rPr>
          <w:rFonts w:asciiTheme="minorHAnsi" w:eastAsiaTheme="minorEastAsia" w:hAnsiTheme="minorHAnsi" w:cstheme="minorBidi"/>
          <w:noProof/>
          <w:szCs w:val="22"/>
        </w:rPr>
      </w:pPr>
      <w:hyperlink w:anchor="_Toc64022163" w:history="1">
        <w:r w:rsidR="000269BD" w:rsidRPr="00493B2C">
          <w:rPr>
            <w:rStyle w:val="Hyperlink"/>
            <w:noProof/>
          </w:rPr>
          <w:t>5.3.2.1 Bluetooth</w:t>
        </w:r>
        <w:r w:rsidR="000269BD" w:rsidRPr="00493B2C">
          <w:rPr>
            <w:noProof/>
            <w:webHidden/>
          </w:rPr>
          <w:tab/>
        </w:r>
        <w:r w:rsidR="000269BD" w:rsidRPr="00493B2C">
          <w:rPr>
            <w:noProof/>
            <w:webHidden/>
          </w:rPr>
          <w:fldChar w:fldCharType="begin"/>
        </w:r>
        <w:r w:rsidR="000269BD" w:rsidRPr="00493B2C">
          <w:rPr>
            <w:noProof/>
            <w:webHidden/>
          </w:rPr>
          <w:instrText xml:space="preserve"> PAGEREF _Toc64022163 \h </w:instrText>
        </w:r>
        <w:r w:rsidR="000269BD" w:rsidRPr="00493B2C">
          <w:rPr>
            <w:noProof/>
            <w:webHidden/>
          </w:rPr>
        </w:r>
        <w:r w:rsidR="000269BD" w:rsidRPr="00493B2C">
          <w:rPr>
            <w:noProof/>
            <w:webHidden/>
          </w:rPr>
          <w:fldChar w:fldCharType="separate"/>
        </w:r>
        <w:r w:rsidR="000269BD" w:rsidRPr="00493B2C">
          <w:rPr>
            <w:noProof/>
            <w:webHidden/>
          </w:rPr>
          <w:t>19</w:t>
        </w:r>
        <w:r w:rsidR="000269BD" w:rsidRPr="00493B2C">
          <w:rPr>
            <w:noProof/>
            <w:webHidden/>
          </w:rPr>
          <w:fldChar w:fldCharType="end"/>
        </w:r>
      </w:hyperlink>
    </w:p>
    <w:p w14:paraId="6A841176" w14:textId="6CC31B93" w:rsidR="000269BD" w:rsidRPr="00493B2C" w:rsidRDefault="007E59EA">
      <w:pPr>
        <w:pStyle w:val="Verzeichnis4"/>
        <w:tabs>
          <w:tab w:val="right" w:leader="dot" w:pos="9060"/>
        </w:tabs>
        <w:rPr>
          <w:rFonts w:asciiTheme="minorHAnsi" w:eastAsiaTheme="minorEastAsia" w:hAnsiTheme="minorHAnsi" w:cstheme="minorBidi"/>
          <w:noProof/>
          <w:szCs w:val="22"/>
        </w:rPr>
      </w:pPr>
      <w:hyperlink w:anchor="_Toc64022164" w:history="1">
        <w:r w:rsidR="000269BD" w:rsidRPr="00493B2C">
          <w:rPr>
            <w:rStyle w:val="Hyperlink"/>
            <w:noProof/>
          </w:rPr>
          <w:t>5.3.2.2 WLAN</w:t>
        </w:r>
        <w:r w:rsidR="000269BD" w:rsidRPr="00493B2C">
          <w:rPr>
            <w:noProof/>
            <w:webHidden/>
          </w:rPr>
          <w:tab/>
        </w:r>
        <w:r w:rsidR="000269BD" w:rsidRPr="00493B2C">
          <w:rPr>
            <w:noProof/>
            <w:webHidden/>
          </w:rPr>
          <w:fldChar w:fldCharType="begin"/>
        </w:r>
        <w:r w:rsidR="000269BD" w:rsidRPr="00493B2C">
          <w:rPr>
            <w:noProof/>
            <w:webHidden/>
          </w:rPr>
          <w:instrText xml:space="preserve"> PAGEREF _Toc64022164 \h </w:instrText>
        </w:r>
        <w:r w:rsidR="000269BD" w:rsidRPr="00493B2C">
          <w:rPr>
            <w:noProof/>
            <w:webHidden/>
          </w:rPr>
        </w:r>
        <w:r w:rsidR="000269BD" w:rsidRPr="00493B2C">
          <w:rPr>
            <w:noProof/>
            <w:webHidden/>
          </w:rPr>
          <w:fldChar w:fldCharType="separate"/>
        </w:r>
        <w:r w:rsidR="000269BD" w:rsidRPr="00493B2C">
          <w:rPr>
            <w:noProof/>
            <w:webHidden/>
          </w:rPr>
          <w:t>19</w:t>
        </w:r>
        <w:r w:rsidR="000269BD" w:rsidRPr="00493B2C">
          <w:rPr>
            <w:noProof/>
            <w:webHidden/>
          </w:rPr>
          <w:fldChar w:fldCharType="end"/>
        </w:r>
      </w:hyperlink>
    </w:p>
    <w:p w14:paraId="679ECB0F" w14:textId="0F1D505C" w:rsidR="000269BD" w:rsidRPr="00493B2C" w:rsidRDefault="007E59EA">
      <w:pPr>
        <w:pStyle w:val="Verzeichnis3"/>
        <w:rPr>
          <w:rFonts w:asciiTheme="minorHAnsi" w:eastAsiaTheme="minorEastAsia" w:hAnsiTheme="minorHAnsi" w:cstheme="minorBidi"/>
          <w:szCs w:val="22"/>
        </w:rPr>
      </w:pPr>
      <w:hyperlink w:anchor="_Toc64022165" w:history="1">
        <w:r w:rsidR="000269BD" w:rsidRPr="00493B2C">
          <w:rPr>
            <w:rStyle w:val="Hyperlink"/>
          </w:rPr>
          <w:t>5.3.3 Motor Ansteuerung</w:t>
        </w:r>
        <w:r w:rsidR="000269BD" w:rsidRPr="00493B2C">
          <w:rPr>
            <w:webHidden/>
          </w:rPr>
          <w:tab/>
        </w:r>
        <w:r w:rsidR="000269BD" w:rsidRPr="00493B2C">
          <w:rPr>
            <w:webHidden/>
          </w:rPr>
          <w:fldChar w:fldCharType="begin"/>
        </w:r>
        <w:r w:rsidR="000269BD" w:rsidRPr="00493B2C">
          <w:rPr>
            <w:webHidden/>
          </w:rPr>
          <w:instrText xml:space="preserve"> PAGEREF _Toc64022165 \h </w:instrText>
        </w:r>
        <w:r w:rsidR="000269BD" w:rsidRPr="00493B2C">
          <w:rPr>
            <w:webHidden/>
          </w:rPr>
        </w:r>
        <w:r w:rsidR="000269BD" w:rsidRPr="00493B2C">
          <w:rPr>
            <w:webHidden/>
          </w:rPr>
          <w:fldChar w:fldCharType="separate"/>
        </w:r>
        <w:r w:rsidR="000269BD" w:rsidRPr="00493B2C">
          <w:rPr>
            <w:webHidden/>
          </w:rPr>
          <w:t>19</w:t>
        </w:r>
        <w:r w:rsidR="000269BD" w:rsidRPr="00493B2C">
          <w:rPr>
            <w:webHidden/>
          </w:rPr>
          <w:fldChar w:fldCharType="end"/>
        </w:r>
      </w:hyperlink>
    </w:p>
    <w:p w14:paraId="51E0ED91" w14:textId="46B577AD" w:rsidR="000269BD" w:rsidRPr="00493B2C" w:rsidRDefault="007E59EA">
      <w:pPr>
        <w:pStyle w:val="Verzeichnis1"/>
        <w:tabs>
          <w:tab w:val="left" w:pos="680"/>
        </w:tabs>
        <w:rPr>
          <w:rFonts w:asciiTheme="minorHAnsi" w:eastAsiaTheme="minorEastAsia" w:hAnsiTheme="minorHAnsi" w:cstheme="minorBidi"/>
          <w:bCs w:val="0"/>
        </w:rPr>
      </w:pPr>
      <w:hyperlink w:anchor="_Toc64022166" w:history="1">
        <w:r w:rsidR="000269BD" w:rsidRPr="00493B2C">
          <w:rPr>
            <w:rStyle w:val="Hyperlink"/>
          </w:rPr>
          <w:t>6</w:t>
        </w:r>
        <w:r w:rsidR="000269BD" w:rsidRPr="00493B2C">
          <w:rPr>
            <w:rFonts w:asciiTheme="minorHAnsi" w:eastAsiaTheme="minorEastAsia" w:hAnsiTheme="minorHAnsi" w:cstheme="minorBidi"/>
            <w:bCs w:val="0"/>
          </w:rPr>
          <w:tab/>
        </w:r>
        <w:r w:rsidR="000269BD" w:rsidRPr="00493B2C">
          <w:rPr>
            <w:rStyle w:val="Hyperlink"/>
          </w:rPr>
          <w:t>Ergebnisse</w:t>
        </w:r>
        <w:r w:rsidR="000269BD" w:rsidRPr="00493B2C">
          <w:rPr>
            <w:webHidden/>
          </w:rPr>
          <w:tab/>
        </w:r>
        <w:r w:rsidR="000269BD" w:rsidRPr="00493B2C">
          <w:rPr>
            <w:webHidden/>
          </w:rPr>
          <w:fldChar w:fldCharType="begin"/>
        </w:r>
        <w:r w:rsidR="000269BD" w:rsidRPr="00493B2C">
          <w:rPr>
            <w:webHidden/>
          </w:rPr>
          <w:instrText xml:space="preserve"> PAGEREF _Toc64022166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3D06BBD4" w14:textId="7319C3ED" w:rsidR="000269BD" w:rsidRPr="00493B2C" w:rsidRDefault="007E59EA">
      <w:pPr>
        <w:pStyle w:val="Verzeichnis2"/>
        <w:rPr>
          <w:rFonts w:asciiTheme="minorHAnsi" w:eastAsiaTheme="minorEastAsia" w:hAnsiTheme="minorHAnsi" w:cstheme="minorBidi"/>
          <w:bCs w:val="0"/>
          <w:szCs w:val="22"/>
        </w:rPr>
      </w:pPr>
      <w:hyperlink w:anchor="_Toc64022167" w:history="1">
        <w:r w:rsidR="000269BD" w:rsidRPr="00493B2C">
          <w:rPr>
            <w:rStyle w:val="Hyperlink"/>
          </w:rPr>
          <w:t>6.1 Funktionalität Positionserkennung</w:t>
        </w:r>
        <w:r w:rsidR="000269BD" w:rsidRPr="00493B2C">
          <w:rPr>
            <w:webHidden/>
          </w:rPr>
          <w:tab/>
        </w:r>
        <w:r w:rsidR="000269BD" w:rsidRPr="00493B2C">
          <w:rPr>
            <w:webHidden/>
          </w:rPr>
          <w:fldChar w:fldCharType="begin"/>
        </w:r>
        <w:r w:rsidR="000269BD" w:rsidRPr="00493B2C">
          <w:rPr>
            <w:webHidden/>
          </w:rPr>
          <w:instrText xml:space="preserve"> PAGEREF _Toc64022167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466079EC" w14:textId="4815EF2A" w:rsidR="000269BD" w:rsidRPr="00493B2C" w:rsidRDefault="007E59EA">
      <w:pPr>
        <w:pStyle w:val="Verzeichnis2"/>
        <w:rPr>
          <w:rFonts w:asciiTheme="minorHAnsi" w:eastAsiaTheme="minorEastAsia" w:hAnsiTheme="minorHAnsi" w:cstheme="minorBidi"/>
          <w:bCs w:val="0"/>
          <w:szCs w:val="22"/>
        </w:rPr>
      </w:pPr>
      <w:hyperlink w:anchor="_Toc64022168" w:history="1">
        <w:r w:rsidR="000269BD" w:rsidRPr="00493B2C">
          <w:rPr>
            <w:rStyle w:val="Hyperlink"/>
          </w:rPr>
          <w:t>6.2 Steuerung der Fahrzeuge</w:t>
        </w:r>
        <w:r w:rsidR="000269BD" w:rsidRPr="00493B2C">
          <w:rPr>
            <w:webHidden/>
          </w:rPr>
          <w:tab/>
        </w:r>
        <w:r w:rsidR="000269BD" w:rsidRPr="00493B2C">
          <w:rPr>
            <w:webHidden/>
          </w:rPr>
          <w:fldChar w:fldCharType="begin"/>
        </w:r>
        <w:r w:rsidR="000269BD" w:rsidRPr="00493B2C">
          <w:rPr>
            <w:webHidden/>
          </w:rPr>
          <w:instrText xml:space="preserve"> PAGEREF _Toc64022168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7E323EA1" w14:textId="7B3EDACB" w:rsidR="000269BD" w:rsidRPr="00493B2C" w:rsidRDefault="007E59EA">
      <w:pPr>
        <w:pStyle w:val="Verzeichnis2"/>
        <w:rPr>
          <w:rFonts w:asciiTheme="minorHAnsi" w:eastAsiaTheme="minorEastAsia" w:hAnsiTheme="minorHAnsi" w:cstheme="minorBidi"/>
          <w:bCs w:val="0"/>
          <w:szCs w:val="22"/>
        </w:rPr>
      </w:pPr>
      <w:hyperlink w:anchor="_Toc64022169" w:history="1">
        <w:r w:rsidR="000269BD" w:rsidRPr="00493B2C">
          <w:rPr>
            <w:rStyle w:val="Hyperlink"/>
          </w:rPr>
          <w:t>6.3 Simulationstest mit Pseudodaten</w:t>
        </w:r>
        <w:r w:rsidR="000269BD" w:rsidRPr="00493B2C">
          <w:rPr>
            <w:webHidden/>
          </w:rPr>
          <w:tab/>
        </w:r>
        <w:r w:rsidR="000269BD" w:rsidRPr="00493B2C">
          <w:rPr>
            <w:webHidden/>
          </w:rPr>
          <w:fldChar w:fldCharType="begin"/>
        </w:r>
        <w:r w:rsidR="000269BD" w:rsidRPr="00493B2C">
          <w:rPr>
            <w:webHidden/>
          </w:rPr>
          <w:instrText xml:space="preserve"> PAGEREF _Toc64022169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689995E8" w14:textId="6E01CF22" w:rsidR="000269BD" w:rsidRPr="00493B2C" w:rsidRDefault="007E59EA">
      <w:pPr>
        <w:pStyle w:val="Verzeichnis2"/>
        <w:rPr>
          <w:rFonts w:asciiTheme="minorHAnsi" w:eastAsiaTheme="minorEastAsia" w:hAnsiTheme="minorHAnsi" w:cstheme="minorBidi"/>
          <w:bCs w:val="0"/>
          <w:szCs w:val="22"/>
        </w:rPr>
      </w:pPr>
      <w:hyperlink w:anchor="_Toc64022170" w:history="1">
        <w:r w:rsidR="000269BD" w:rsidRPr="00493B2C">
          <w:rPr>
            <w:rStyle w:val="Hyperlink"/>
          </w:rPr>
          <w:t>6.4 Steuersoftwarte Funktionalitätstest</w:t>
        </w:r>
        <w:r w:rsidR="000269BD" w:rsidRPr="00493B2C">
          <w:rPr>
            <w:webHidden/>
          </w:rPr>
          <w:tab/>
        </w:r>
        <w:r w:rsidR="000269BD" w:rsidRPr="00493B2C">
          <w:rPr>
            <w:webHidden/>
          </w:rPr>
          <w:fldChar w:fldCharType="begin"/>
        </w:r>
        <w:r w:rsidR="000269BD" w:rsidRPr="00493B2C">
          <w:rPr>
            <w:webHidden/>
          </w:rPr>
          <w:instrText xml:space="preserve"> PAGEREF _Toc64022170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6718C304" w14:textId="589DC3EC" w:rsidR="000269BD" w:rsidRPr="00493B2C" w:rsidRDefault="007E59EA">
      <w:pPr>
        <w:pStyle w:val="Verzeichnis2"/>
        <w:rPr>
          <w:rFonts w:asciiTheme="minorHAnsi" w:eastAsiaTheme="minorEastAsia" w:hAnsiTheme="minorHAnsi" w:cstheme="minorBidi"/>
          <w:bCs w:val="0"/>
          <w:szCs w:val="22"/>
        </w:rPr>
      </w:pPr>
      <w:hyperlink w:anchor="_Toc64022171" w:history="1">
        <w:r w:rsidR="000269BD" w:rsidRPr="00493B2C">
          <w:rPr>
            <w:rStyle w:val="Hyperlink"/>
          </w:rPr>
          <w:t>6.5 Schwarmbewegung</w:t>
        </w:r>
        <w:r w:rsidR="000269BD" w:rsidRPr="00493B2C">
          <w:rPr>
            <w:webHidden/>
          </w:rPr>
          <w:tab/>
        </w:r>
        <w:r w:rsidR="000269BD" w:rsidRPr="00493B2C">
          <w:rPr>
            <w:webHidden/>
          </w:rPr>
          <w:fldChar w:fldCharType="begin"/>
        </w:r>
        <w:r w:rsidR="000269BD" w:rsidRPr="00493B2C">
          <w:rPr>
            <w:webHidden/>
          </w:rPr>
          <w:instrText xml:space="preserve"> PAGEREF _Toc64022171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3BFE5336" w14:textId="49A451FA" w:rsidR="000269BD" w:rsidRPr="00493B2C" w:rsidRDefault="007E59EA">
      <w:pPr>
        <w:pStyle w:val="Verzeichnis3"/>
        <w:rPr>
          <w:rFonts w:asciiTheme="minorHAnsi" w:eastAsiaTheme="minorEastAsia" w:hAnsiTheme="minorHAnsi" w:cstheme="minorBidi"/>
          <w:szCs w:val="22"/>
        </w:rPr>
      </w:pPr>
      <w:hyperlink w:anchor="_Toc64022172" w:history="1">
        <w:r w:rsidR="000269BD" w:rsidRPr="00493B2C">
          <w:rPr>
            <w:rStyle w:val="Hyperlink"/>
          </w:rPr>
          <w:t>6.5.1 Kreis</w:t>
        </w:r>
        <w:r w:rsidR="000269BD" w:rsidRPr="00493B2C">
          <w:rPr>
            <w:webHidden/>
          </w:rPr>
          <w:tab/>
        </w:r>
        <w:r w:rsidR="000269BD" w:rsidRPr="00493B2C">
          <w:rPr>
            <w:webHidden/>
          </w:rPr>
          <w:fldChar w:fldCharType="begin"/>
        </w:r>
        <w:r w:rsidR="000269BD" w:rsidRPr="00493B2C">
          <w:rPr>
            <w:webHidden/>
          </w:rPr>
          <w:instrText xml:space="preserve"> PAGEREF _Toc64022172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26CB0188" w14:textId="68BF6678" w:rsidR="000269BD" w:rsidRPr="00493B2C" w:rsidRDefault="007E59EA">
      <w:pPr>
        <w:pStyle w:val="Verzeichnis3"/>
        <w:rPr>
          <w:rFonts w:asciiTheme="minorHAnsi" w:eastAsiaTheme="minorEastAsia" w:hAnsiTheme="minorHAnsi" w:cstheme="minorBidi"/>
          <w:szCs w:val="22"/>
        </w:rPr>
      </w:pPr>
      <w:hyperlink w:anchor="_Toc64022173" w:history="1">
        <w:r w:rsidR="000269BD" w:rsidRPr="00493B2C">
          <w:rPr>
            <w:rStyle w:val="Hyperlink"/>
          </w:rPr>
          <w:t>6.5.2 Zick-Zack</w:t>
        </w:r>
        <w:r w:rsidR="000269BD" w:rsidRPr="00493B2C">
          <w:rPr>
            <w:webHidden/>
          </w:rPr>
          <w:tab/>
        </w:r>
        <w:r w:rsidR="000269BD" w:rsidRPr="00493B2C">
          <w:rPr>
            <w:webHidden/>
          </w:rPr>
          <w:fldChar w:fldCharType="begin"/>
        </w:r>
        <w:r w:rsidR="000269BD" w:rsidRPr="00493B2C">
          <w:rPr>
            <w:webHidden/>
          </w:rPr>
          <w:instrText xml:space="preserve"> PAGEREF _Toc64022173 \h </w:instrText>
        </w:r>
        <w:r w:rsidR="000269BD" w:rsidRPr="00493B2C">
          <w:rPr>
            <w:webHidden/>
          </w:rPr>
        </w:r>
        <w:r w:rsidR="000269BD" w:rsidRPr="00493B2C">
          <w:rPr>
            <w:webHidden/>
          </w:rPr>
          <w:fldChar w:fldCharType="separate"/>
        </w:r>
        <w:r w:rsidR="000269BD" w:rsidRPr="00493B2C">
          <w:rPr>
            <w:webHidden/>
          </w:rPr>
          <w:t>20</w:t>
        </w:r>
        <w:r w:rsidR="000269BD" w:rsidRPr="00493B2C">
          <w:rPr>
            <w:webHidden/>
          </w:rPr>
          <w:fldChar w:fldCharType="end"/>
        </w:r>
      </w:hyperlink>
    </w:p>
    <w:p w14:paraId="550679C0" w14:textId="35970747" w:rsidR="000269BD" w:rsidRPr="00493B2C" w:rsidRDefault="007E59EA">
      <w:pPr>
        <w:pStyle w:val="Verzeichnis1"/>
        <w:tabs>
          <w:tab w:val="left" w:pos="680"/>
        </w:tabs>
        <w:rPr>
          <w:rFonts w:asciiTheme="minorHAnsi" w:eastAsiaTheme="minorEastAsia" w:hAnsiTheme="minorHAnsi" w:cstheme="minorBidi"/>
          <w:bCs w:val="0"/>
        </w:rPr>
      </w:pPr>
      <w:hyperlink w:anchor="_Toc64022174" w:history="1">
        <w:r w:rsidR="000269BD" w:rsidRPr="00493B2C">
          <w:rPr>
            <w:rStyle w:val="Hyperlink"/>
          </w:rPr>
          <w:t>7</w:t>
        </w:r>
        <w:r w:rsidR="000269BD" w:rsidRPr="00493B2C">
          <w:rPr>
            <w:rFonts w:asciiTheme="minorHAnsi" w:eastAsiaTheme="minorEastAsia" w:hAnsiTheme="minorHAnsi" w:cstheme="minorBidi"/>
            <w:bCs w:val="0"/>
          </w:rPr>
          <w:tab/>
        </w:r>
        <w:r w:rsidR="000269BD" w:rsidRPr="00493B2C">
          <w:rPr>
            <w:rStyle w:val="Hyperlink"/>
          </w:rPr>
          <w:t>Anhang</w:t>
        </w:r>
        <w:r w:rsidR="000269BD" w:rsidRPr="00493B2C">
          <w:rPr>
            <w:webHidden/>
          </w:rPr>
          <w:tab/>
        </w:r>
        <w:r w:rsidR="000269BD" w:rsidRPr="00493B2C">
          <w:rPr>
            <w:webHidden/>
          </w:rPr>
          <w:fldChar w:fldCharType="begin"/>
        </w:r>
        <w:r w:rsidR="000269BD" w:rsidRPr="00493B2C">
          <w:rPr>
            <w:webHidden/>
          </w:rPr>
          <w:instrText xml:space="preserve"> PAGEREF _Toc64022174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74798F31" w14:textId="718BF2CB" w:rsidR="000269BD" w:rsidRPr="00493B2C" w:rsidRDefault="007E59EA">
      <w:pPr>
        <w:pStyle w:val="Verzeichnis2"/>
        <w:rPr>
          <w:rFonts w:asciiTheme="minorHAnsi" w:eastAsiaTheme="minorEastAsia" w:hAnsiTheme="minorHAnsi" w:cstheme="minorBidi"/>
          <w:bCs w:val="0"/>
          <w:szCs w:val="22"/>
        </w:rPr>
      </w:pPr>
      <w:hyperlink w:anchor="_Toc64022175" w:history="1">
        <w:r w:rsidR="000269BD" w:rsidRPr="00493B2C">
          <w:rPr>
            <w:rStyle w:val="Hyperlink"/>
          </w:rPr>
          <w:t>7.1 Inbetriebnahme (f. 4Klasse TdoT)</w:t>
        </w:r>
        <w:r w:rsidR="000269BD" w:rsidRPr="00493B2C">
          <w:rPr>
            <w:webHidden/>
          </w:rPr>
          <w:tab/>
        </w:r>
        <w:r w:rsidR="000269BD" w:rsidRPr="00493B2C">
          <w:rPr>
            <w:webHidden/>
          </w:rPr>
          <w:fldChar w:fldCharType="begin"/>
        </w:r>
        <w:r w:rsidR="000269BD" w:rsidRPr="00493B2C">
          <w:rPr>
            <w:webHidden/>
          </w:rPr>
          <w:instrText xml:space="preserve"> PAGEREF _Toc64022175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76773FD6" w14:textId="093C9E7F" w:rsidR="000269BD" w:rsidRPr="00493B2C" w:rsidRDefault="007E59EA">
      <w:pPr>
        <w:pStyle w:val="Verzeichnis2"/>
        <w:rPr>
          <w:rFonts w:asciiTheme="minorHAnsi" w:eastAsiaTheme="minorEastAsia" w:hAnsiTheme="minorHAnsi" w:cstheme="minorBidi"/>
          <w:bCs w:val="0"/>
          <w:szCs w:val="22"/>
        </w:rPr>
      </w:pPr>
      <w:hyperlink w:anchor="_Toc64022176" w:history="1">
        <w:r w:rsidR="000269BD" w:rsidRPr="00493B2C">
          <w:rPr>
            <w:rStyle w:val="Hyperlink"/>
          </w:rPr>
          <w:t>7.2 Projektmanagement</w:t>
        </w:r>
        <w:r w:rsidR="000269BD" w:rsidRPr="00493B2C">
          <w:rPr>
            <w:webHidden/>
          </w:rPr>
          <w:tab/>
        </w:r>
        <w:r w:rsidR="000269BD" w:rsidRPr="00493B2C">
          <w:rPr>
            <w:webHidden/>
          </w:rPr>
          <w:fldChar w:fldCharType="begin"/>
        </w:r>
        <w:r w:rsidR="000269BD" w:rsidRPr="00493B2C">
          <w:rPr>
            <w:webHidden/>
          </w:rPr>
          <w:instrText xml:space="preserve"> PAGEREF _Toc64022176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57D8EA74" w14:textId="35D4EA62" w:rsidR="000269BD" w:rsidRPr="00493B2C" w:rsidRDefault="007E59EA">
      <w:pPr>
        <w:pStyle w:val="Verzeichnis3"/>
        <w:rPr>
          <w:rFonts w:asciiTheme="minorHAnsi" w:eastAsiaTheme="minorEastAsia" w:hAnsiTheme="minorHAnsi" w:cstheme="minorBidi"/>
          <w:szCs w:val="22"/>
        </w:rPr>
      </w:pPr>
      <w:hyperlink w:anchor="_Toc64022177" w:history="1">
        <w:r w:rsidR="000269BD" w:rsidRPr="00493B2C">
          <w:rPr>
            <w:rStyle w:val="Hyperlink"/>
          </w:rPr>
          <w:t>7.2.1 Projektplan</w:t>
        </w:r>
        <w:r w:rsidR="000269BD" w:rsidRPr="00493B2C">
          <w:rPr>
            <w:webHidden/>
          </w:rPr>
          <w:tab/>
        </w:r>
        <w:r w:rsidR="000269BD" w:rsidRPr="00493B2C">
          <w:rPr>
            <w:webHidden/>
          </w:rPr>
          <w:fldChar w:fldCharType="begin"/>
        </w:r>
        <w:r w:rsidR="000269BD" w:rsidRPr="00493B2C">
          <w:rPr>
            <w:webHidden/>
          </w:rPr>
          <w:instrText xml:space="preserve"> PAGEREF _Toc64022177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37A74BC4" w14:textId="7C29526E" w:rsidR="000269BD" w:rsidRPr="00493B2C" w:rsidRDefault="007E59EA">
      <w:pPr>
        <w:pStyle w:val="Verzeichnis3"/>
        <w:rPr>
          <w:rFonts w:asciiTheme="minorHAnsi" w:eastAsiaTheme="minorEastAsia" w:hAnsiTheme="minorHAnsi" w:cstheme="minorBidi"/>
          <w:szCs w:val="22"/>
        </w:rPr>
      </w:pPr>
      <w:hyperlink w:anchor="_Toc64022178" w:history="1">
        <w:r w:rsidR="000269BD" w:rsidRPr="00493B2C">
          <w:rPr>
            <w:rStyle w:val="Hyperlink"/>
          </w:rPr>
          <w:t>7.2.2 Projekttagebuch</w:t>
        </w:r>
        <w:r w:rsidR="000269BD" w:rsidRPr="00493B2C">
          <w:rPr>
            <w:webHidden/>
          </w:rPr>
          <w:tab/>
        </w:r>
        <w:r w:rsidR="000269BD" w:rsidRPr="00493B2C">
          <w:rPr>
            <w:webHidden/>
          </w:rPr>
          <w:fldChar w:fldCharType="begin"/>
        </w:r>
        <w:r w:rsidR="000269BD" w:rsidRPr="00493B2C">
          <w:rPr>
            <w:webHidden/>
          </w:rPr>
          <w:instrText xml:space="preserve"> PAGEREF _Toc64022178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28128010" w14:textId="61278F30" w:rsidR="000269BD" w:rsidRPr="00493B2C" w:rsidRDefault="007E59EA">
      <w:pPr>
        <w:pStyle w:val="Verzeichnis3"/>
        <w:rPr>
          <w:rFonts w:asciiTheme="minorHAnsi" w:eastAsiaTheme="minorEastAsia" w:hAnsiTheme="minorHAnsi" w:cstheme="minorBidi"/>
          <w:szCs w:val="22"/>
        </w:rPr>
      </w:pPr>
      <w:hyperlink w:anchor="_Toc64022179" w:history="1">
        <w:r w:rsidR="000269BD" w:rsidRPr="00493B2C">
          <w:rPr>
            <w:rStyle w:val="Hyperlink"/>
          </w:rPr>
          <w:t>7.2.3 Projektkosten</w:t>
        </w:r>
        <w:r w:rsidR="000269BD" w:rsidRPr="00493B2C">
          <w:rPr>
            <w:webHidden/>
          </w:rPr>
          <w:tab/>
        </w:r>
        <w:r w:rsidR="000269BD" w:rsidRPr="00493B2C">
          <w:rPr>
            <w:webHidden/>
          </w:rPr>
          <w:fldChar w:fldCharType="begin"/>
        </w:r>
        <w:r w:rsidR="000269BD" w:rsidRPr="00493B2C">
          <w:rPr>
            <w:webHidden/>
          </w:rPr>
          <w:instrText xml:space="preserve"> PAGEREF _Toc64022179 \h </w:instrText>
        </w:r>
        <w:r w:rsidR="000269BD" w:rsidRPr="00493B2C">
          <w:rPr>
            <w:webHidden/>
          </w:rPr>
        </w:r>
        <w:r w:rsidR="000269BD" w:rsidRPr="00493B2C">
          <w:rPr>
            <w:webHidden/>
          </w:rPr>
          <w:fldChar w:fldCharType="separate"/>
        </w:r>
        <w:r w:rsidR="000269BD" w:rsidRPr="00493B2C">
          <w:rPr>
            <w:webHidden/>
          </w:rPr>
          <w:t>21</w:t>
        </w:r>
        <w:r w:rsidR="000269BD" w:rsidRPr="00493B2C">
          <w:rPr>
            <w:webHidden/>
          </w:rPr>
          <w:fldChar w:fldCharType="end"/>
        </w:r>
      </w:hyperlink>
    </w:p>
    <w:p w14:paraId="68C7A1D4" w14:textId="48129890" w:rsidR="000269BD" w:rsidRPr="00493B2C" w:rsidRDefault="007E59EA">
      <w:pPr>
        <w:pStyle w:val="Verzeichnis1"/>
        <w:tabs>
          <w:tab w:val="left" w:pos="680"/>
        </w:tabs>
        <w:rPr>
          <w:rFonts w:asciiTheme="minorHAnsi" w:eastAsiaTheme="minorEastAsia" w:hAnsiTheme="minorHAnsi" w:cstheme="minorBidi"/>
          <w:bCs w:val="0"/>
        </w:rPr>
      </w:pPr>
      <w:hyperlink w:anchor="_Toc64022180" w:history="1">
        <w:r w:rsidR="000269BD" w:rsidRPr="00493B2C">
          <w:rPr>
            <w:rStyle w:val="Hyperlink"/>
          </w:rPr>
          <w:t>8</w:t>
        </w:r>
        <w:r w:rsidR="000269BD" w:rsidRPr="00493B2C">
          <w:rPr>
            <w:rFonts w:asciiTheme="minorHAnsi" w:eastAsiaTheme="minorEastAsia" w:hAnsiTheme="minorHAnsi" w:cstheme="minorBidi"/>
            <w:bCs w:val="0"/>
          </w:rPr>
          <w:tab/>
        </w:r>
        <w:r w:rsidR="000269BD" w:rsidRPr="00493B2C">
          <w:rPr>
            <w:rStyle w:val="Hyperlink"/>
          </w:rPr>
          <w:t>Quellenverzeichnis</w:t>
        </w:r>
        <w:r w:rsidR="000269BD" w:rsidRPr="00493B2C">
          <w:rPr>
            <w:webHidden/>
          </w:rPr>
          <w:tab/>
        </w:r>
        <w:r w:rsidR="000269BD" w:rsidRPr="00493B2C">
          <w:rPr>
            <w:webHidden/>
          </w:rPr>
          <w:fldChar w:fldCharType="begin"/>
        </w:r>
        <w:r w:rsidR="000269BD" w:rsidRPr="00493B2C">
          <w:rPr>
            <w:webHidden/>
          </w:rPr>
          <w:instrText xml:space="preserve"> PAGEREF _Toc64022180 \h </w:instrText>
        </w:r>
        <w:r w:rsidR="000269BD" w:rsidRPr="00493B2C">
          <w:rPr>
            <w:webHidden/>
          </w:rPr>
        </w:r>
        <w:r w:rsidR="000269BD" w:rsidRPr="00493B2C">
          <w:rPr>
            <w:webHidden/>
          </w:rPr>
          <w:fldChar w:fldCharType="separate"/>
        </w:r>
        <w:r w:rsidR="000269BD" w:rsidRPr="00493B2C">
          <w:rPr>
            <w:webHidden/>
          </w:rPr>
          <w:t>22</w:t>
        </w:r>
        <w:r w:rsidR="000269BD" w:rsidRPr="00493B2C">
          <w:rPr>
            <w:webHidden/>
          </w:rPr>
          <w:fldChar w:fldCharType="end"/>
        </w:r>
      </w:hyperlink>
    </w:p>
    <w:p w14:paraId="4D982ED0" w14:textId="5DB984E2" w:rsidR="000269BD" w:rsidRPr="00493B2C" w:rsidRDefault="007E59EA">
      <w:pPr>
        <w:pStyle w:val="Verzeichnis2"/>
        <w:rPr>
          <w:rFonts w:asciiTheme="minorHAnsi" w:eastAsiaTheme="minorEastAsia" w:hAnsiTheme="minorHAnsi" w:cstheme="minorBidi"/>
          <w:bCs w:val="0"/>
          <w:szCs w:val="22"/>
        </w:rPr>
      </w:pPr>
      <w:hyperlink w:anchor="_Toc64022181" w:history="1">
        <w:r w:rsidR="000269BD" w:rsidRPr="00493B2C">
          <w:rPr>
            <w:rStyle w:val="Hyperlink"/>
          </w:rPr>
          <w:t>8.1 Bücher</w:t>
        </w:r>
        <w:r w:rsidR="000269BD" w:rsidRPr="00493B2C">
          <w:rPr>
            <w:webHidden/>
          </w:rPr>
          <w:tab/>
        </w:r>
        <w:r w:rsidR="000269BD" w:rsidRPr="00493B2C">
          <w:rPr>
            <w:webHidden/>
          </w:rPr>
          <w:fldChar w:fldCharType="begin"/>
        </w:r>
        <w:r w:rsidR="000269BD" w:rsidRPr="00493B2C">
          <w:rPr>
            <w:webHidden/>
          </w:rPr>
          <w:instrText xml:space="preserve"> PAGEREF _Toc64022181 \h </w:instrText>
        </w:r>
        <w:r w:rsidR="000269BD" w:rsidRPr="00493B2C">
          <w:rPr>
            <w:webHidden/>
          </w:rPr>
        </w:r>
        <w:r w:rsidR="000269BD" w:rsidRPr="00493B2C">
          <w:rPr>
            <w:webHidden/>
          </w:rPr>
          <w:fldChar w:fldCharType="separate"/>
        </w:r>
        <w:r w:rsidR="000269BD" w:rsidRPr="00493B2C">
          <w:rPr>
            <w:webHidden/>
          </w:rPr>
          <w:t>22</w:t>
        </w:r>
        <w:r w:rsidR="000269BD" w:rsidRPr="00493B2C">
          <w:rPr>
            <w:webHidden/>
          </w:rPr>
          <w:fldChar w:fldCharType="end"/>
        </w:r>
      </w:hyperlink>
    </w:p>
    <w:p w14:paraId="6248B182" w14:textId="2E68F000" w:rsidR="000269BD" w:rsidRPr="00493B2C" w:rsidRDefault="007E59EA">
      <w:pPr>
        <w:pStyle w:val="Verzeichnis2"/>
        <w:rPr>
          <w:rFonts w:asciiTheme="minorHAnsi" w:eastAsiaTheme="minorEastAsia" w:hAnsiTheme="minorHAnsi" w:cstheme="minorBidi"/>
          <w:bCs w:val="0"/>
          <w:szCs w:val="22"/>
        </w:rPr>
      </w:pPr>
      <w:hyperlink w:anchor="_Toc64022182" w:history="1">
        <w:r w:rsidR="000269BD" w:rsidRPr="00493B2C">
          <w:rPr>
            <w:rStyle w:val="Hyperlink"/>
          </w:rPr>
          <w:t>8.2 Onlinemedien</w:t>
        </w:r>
        <w:r w:rsidR="000269BD" w:rsidRPr="00493B2C">
          <w:rPr>
            <w:webHidden/>
          </w:rPr>
          <w:tab/>
        </w:r>
        <w:r w:rsidR="000269BD" w:rsidRPr="00493B2C">
          <w:rPr>
            <w:webHidden/>
          </w:rPr>
          <w:fldChar w:fldCharType="begin"/>
        </w:r>
        <w:r w:rsidR="000269BD" w:rsidRPr="00493B2C">
          <w:rPr>
            <w:webHidden/>
          </w:rPr>
          <w:instrText xml:space="preserve"> PAGEREF _Toc64022182 \h </w:instrText>
        </w:r>
        <w:r w:rsidR="000269BD" w:rsidRPr="00493B2C">
          <w:rPr>
            <w:webHidden/>
          </w:rPr>
        </w:r>
        <w:r w:rsidR="000269BD" w:rsidRPr="00493B2C">
          <w:rPr>
            <w:webHidden/>
          </w:rPr>
          <w:fldChar w:fldCharType="separate"/>
        </w:r>
        <w:r w:rsidR="000269BD" w:rsidRPr="00493B2C">
          <w:rPr>
            <w:webHidden/>
          </w:rPr>
          <w:t>22</w:t>
        </w:r>
        <w:r w:rsidR="000269BD" w:rsidRPr="00493B2C">
          <w:rPr>
            <w:webHidden/>
          </w:rPr>
          <w:fldChar w:fldCharType="end"/>
        </w:r>
      </w:hyperlink>
    </w:p>
    <w:p w14:paraId="19CEC12A" w14:textId="4DAB6610" w:rsidR="000269BD" w:rsidRPr="00493B2C" w:rsidRDefault="007E59EA">
      <w:pPr>
        <w:pStyle w:val="Verzeichnis2"/>
        <w:rPr>
          <w:rFonts w:asciiTheme="minorHAnsi" w:eastAsiaTheme="minorEastAsia" w:hAnsiTheme="minorHAnsi" w:cstheme="minorBidi"/>
          <w:bCs w:val="0"/>
          <w:szCs w:val="22"/>
        </w:rPr>
      </w:pPr>
      <w:hyperlink w:anchor="_Toc64022183" w:history="1">
        <w:r w:rsidR="000269BD" w:rsidRPr="00493B2C">
          <w:rPr>
            <w:rStyle w:val="Hyperlink"/>
          </w:rPr>
          <w:t>8.3 Zeitschriften</w:t>
        </w:r>
        <w:r w:rsidR="000269BD" w:rsidRPr="00493B2C">
          <w:rPr>
            <w:webHidden/>
          </w:rPr>
          <w:tab/>
        </w:r>
        <w:r w:rsidR="000269BD" w:rsidRPr="00493B2C">
          <w:rPr>
            <w:webHidden/>
          </w:rPr>
          <w:fldChar w:fldCharType="begin"/>
        </w:r>
        <w:r w:rsidR="000269BD" w:rsidRPr="00493B2C">
          <w:rPr>
            <w:webHidden/>
          </w:rPr>
          <w:instrText xml:space="preserve"> PAGEREF _Toc64022183 \h </w:instrText>
        </w:r>
        <w:r w:rsidR="000269BD" w:rsidRPr="00493B2C">
          <w:rPr>
            <w:webHidden/>
          </w:rPr>
        </w:r>
        <w:r w:rsidR="000269BD" w:rsidRPr="00493B2C">
          <w:rPr>
            <w:webHidden/>
          </w:rPr>
          <w:fldChar w:fldCharType="separate"/>
        </w:r>
        <w:r w:rsidR="000269BD" w:rsidRPr="00493B2C">
          <w:rPr>
            <w:webHidden/>
          </w:rPr>
          <w:t>22</w:t>
        </w:r>
        <w:r w:rsidR="000269BD" w:rsidRPr="00493B2C">
          <w:rPr>
            <w:webHidden/>
          </w:rPr>
          <w:fldChar w:fldCharType="end"/>
        </w:r>
      </w:hyperlink>
    </w:p>
    <w:p w14:paraId="6D601208" w14:textId="2BD5222E" w:rsidR="00144D02" w:rsidRPr="00493B2C" w:rsidRDefault="00F27725" w:rsidP="00891010">
      <w:pPr>
        <w:rPr>
          <w:noProof/>
        </w:rPr>
      </w:pPr>
      <w:r w:rsidRPr="00493B2C">
        <w:rPr>
          <w:noProof/>
        </w:rPr>
        <w:fldChar w:fldCharType="end"/>
      </w:r>
      <w:bookmarkStart w:id="2" w:name="_Toc39750391"/>
      <w:bookmarkStart w:id="3" w:name="_Toc39750457"/>
      <w:bookmarkStart w:id="4" w:name="_Ref40601888"/>
      <w:bookmarkStart w:id="5" w:name="_Ref68013509"/>
      <w:bookmarkStart w:id="6" w:name="_Ref68013605"/>
    </w:p>
    <w:p w14:paraId="19A0A0CA" w14:textId="77777777" w:rsidR="00891010" w:rsidRPr="00493B2C" w:rsidRDefault="00891010" w:rsidP="00891010">
      <w:pPr>
        <w:rPr>
          <w:noProof/>
          <w:highlight w:val="yellow"/>
        </w:rPr>
      </w:pPr>
      <w:r w:rsidRPr="00493B2C">
        <w:rPr>
          <w:noProof/>
          <w:highlight w:val="yellow"/>
        </w:rPr>
        <w:t>Wenn Sie in Ihrer Dokumentation ausschließlich mit den „Formatvorlagen“ dieses Dokuments gearbeitet haben können Sie hier sehr einfach das Inhaltsverzeichnis automatisch aktualisieren lassen.</w:t>
      </w:r>
    </w:p>
    <w:p w14:paraId="42451DCE" w14:textId="77777777" w:rsidR="00891010" w:rsidRPr="00493B2C" w:rsidRDefault="00891010" w:rsidP="00891010">
      <w:pPr>
        <w:rPr>
          <w:noProof/>
          <w:highlight w:val="yellow"/>
        </w:rPr>
      </w:pPr>
    </w:p>
    <w:p w14:paraId="7095390E" w14:textId="77777777" w:rsidR="00891010" w:rsidRPr="00493B2C" w:rsidRDefault="00891010" w:rsidP="00891010">
      <w:pPr>
        <w:rPr>
          <w:noProof/>
        </w:rPr>
      </w:pPr>
      <w:r w:rsidRPr="00493B2C">
        <w:rPr>
          <w:noProof/>
          <w:highlight w:val="yellow"/>
        </w:rPr>
        <w:t>Klicken Sie dazu mit der rechten Maustaste in das vorhandene Inhaltsverz</w:t>
      </w:r>
      <w:r w:rsidR="00264C88" w:rsidRPr="00493B2C">
        <w:rPr>
          <w:noProof/>
          <w:highlight w:val="yellow"/>
        </w:rPr>
        <w:t>e</w:t>
      </w:r>
      <w:r w:rsidRPr="00493B2C">
        <w:rPr>
          <w:noProof/>
          <w:highlight w:val="yellow"/>
        </w:rPr>
        <w:t>ichnis und wählen Sie im Kontextmenü „Felder aktualisieren“ und dann „gesamtes Verzeichnis aktualisieren“ auswählen – fertig! … diesen Text löschen!</w:t>
      </w:r>
    </w:p>
    <w:p w14:paraId="27BACA65" w14:textId="02EDA52B" w:rsidR="00891010" w:rsidRPr="00493B2C" w:rsidRDefault="00891010" w:rsidP="00A3269F">
      <w:pPr>
        <w:rPr>
          <w:rFonts w:cs="Courier New"/>
          <w:b/>
          <w:caps/>
          <w:noProof/>
          <w:szCs w:val="22"/>
        </w:rPr>
      </w:pPr>
    </w:p>
    <w:p w14:paraId="71E604C9" w14:textId="20528CA2" w:rsidR="00B413A4" w:rsidRPr="00493B2C" w:rsidRDefault="00B413A4" w:rsidP="00A3269F">
      <w:pPr>
        <w:rPr>
          <w:rFonts w:cs="Courier New"/>
          <w:b/>
          <w:caps/>
          <w:noProof/>
          <w:szCs w:val="22"/>
        </w:rPr>
      </w:pPr>
    </w:p>
    <w:p w14:paraId="19E9E5C4" w14:textId="3D204B8C" w:rsidR="00B413A4" w:rsidRPr="00493B2C" w:rsidRDefault="00B413A4" w:rsidP="00A3269F">
      <w:pPr>
        <w:rPr>
          <w:rFonts w:cs="Courier New"/>
          <w:b/>
          <w:caps/>
          <w:noProof/>
          <w:szCs w:val="22"/>
        </w:rPr>
      </w:pPr>
    </w:p>
    <w:p w14:paraId="1AFF0E4E" w14:textId="45D49503" w:rsidR="00B413A4" w:rsidRPr="00493B2C" w:rsidRDefault="00B413A4" w:rsidP="00A3269F">
      <w:pPr>
        <w:rPr>
          <w:rFonts w:cs="Courier New"/>
          <w:b/>
          <w:caps/>
          <w:noProof/>
          <w:szCs w:val="22"/>
        </w:rPr>
      </w:pPr>
    </w:p>
    <w:p w14:paraId="0765634B" w14:textId="579EE77F" w:rsidR="00B413A4" w:rsidRPr="00493B2C" w:rsidRDefault="00B413A4" w:rsidP="00A3269F">
      <w:pPr>
        <w:rPr>
          <w:rFonts w:cs="Courier New"/>
          <w:b/>
          <w:caps/>
          <w:noProof/>
          <w:szCs w:val="22"/>
        </w:rPr>
      </w:pPr>
    </w:p>
    <w:p w14:paraId="0623D645" w14:textId="27DFD475" w:rsidR="00B413A4" w:rsidRPr="00493B2C" w:rsidRDefault="00B413A4" w:rsidP="00A3269F">
      <w:pPr>
        <w:rPr>
          <w:rFonts w:cs="Courier New"/>
          <w:b/>
          <w:caps/>
          <w:noProof/>
          <w:szCs w:val="22"/>
        </w:rPr>
      </w:pPr>
    </w:p>
    <w:p w14:paraId="50E6599B" w14:textId="300865A1" w:rsidR="00B413A4" w:rsidRPr="00493B2C" w:rsidRDefault="00B413A4" w:rsidP="00A3269F">
      <w:pPr>
        <w:rPr>
          <w:rFonts w:cs="Courier New"/>
          <w:b/>
          <w:caps/>
          <w:noProof/>
          <w:szCs w:val="22"/>
        </w:rPr>
      </w:pPr>
    </w:p>
    <w:p w14:paraId="4D2F8E8E" w14:textId="347CB8DA" w:rsidR="00B413A4" w:rsidRPr="00493B2C" w:rsidRDefault="00B413A4" w:rsidP="00A3269F">
      <w:pPr>
        <w:rPr>
          <w:rFonts w:cs="Courier New"/>
          <w:b/>
          <w:caps/>
          <w:noProof/>
          <w:szCs w:val="22"/>
        </w:rPr>
      </w:pPr>
    </w:p>
    <w:p w14:paraId="2FCC3FD0" w14:textId="49B8E661" w:rsidR="00B413A4" w:rsidRPr="00493B2C" w:rsidRDefault="00B413A4" w:rsidP="00A3269F">
      <w:pPr>
        <w:rPr>
          <w:rFonts w:cs="Courier New"/>
          <w:b/>
          <w:caps/>
          <w:noProof/>
          <w:szCs w:val="22"/>
        </w:rPr>
      </w:pPr>
    </w:p>
    <w:p w14:paraId="556AEC95" w14:textId="0202E5B3" w:rsidR="00B413A4" w:rsidRPr="00493B2C" w:rsidRDefault="00B413A4" w:rsidP="00A3269F">
      <w:pPr>
        <w:rPr>
          <w:rFonts w:cs="Courier New"/>
          <w:b/>
          <w:caps/>
          <w:noProof/>
          <w:szCs w:val="22"/>
        </w:rPr>
      </w:pPr>
    </w:p>
    <w:p w14:paraId="4432C823" w14:textId="6B34C4D3" w:rsidR="00B413A4" w:rsidRPr="00493B2C" w:rsidRDefault="00B413A4" w:rsidP="00A3269F">
      <w:pPr>
        <w:rPr>
          <w:rFonts w:cs="Courier New"/>
          <w:b/>
          <w:caps/>
          <w:noProof/>
          <w:szCs w:val="22"/>
        </w:rPr>
      </w:pPr>
    </w:p>
    <w:p w14:paraId="626FC8E3" w14:textId="757A9E94" w:rsidR="00B413A4" w:rsidRPr="00493B2C" w:rsidRDefault="00B413A4" w:rsidP="00A3269F">
      <w:pPr>
        <w:rPr>
          <w:rFonts w:cs="Courier New"/>
          <w:b/>
          <w:caps/>
          <w:noProof/>
          <w:szCs w:val="22"/>
        </w:rPr>
      </w:pPr>
    </w:p>
    <w:p w14:paraId="7C22861A" w14:textId="5FA0D67B" w:rsidR="00B413A4" w:rsidRPr="00493B2C" w:rsidRDefault="00B413A4" w:rsidP="00A3269F">
      <w:pPr>
        <w:rPr>
          <w:rFonts w:cs="Courier New"/>
          <w:b/>
          <w:caps/>
          <w:noProof/>
          <w:szCs w:val="22"/>
        </w:rPr>
      </w:pPr>
    </w:p>
    <w:p w14:paraId="38510806" w14:textId="27435046" w:rsidR="00B413A4" w:rsidRPr="00493B2C" w:rsidRDefault="00B413A4" w:rsidP="00A3269F">
      <w:pPr>
        <w:rPr>
          <w:rFonts w:cs="Courier New"/>
          <w:b/>
          <w:caps/>
          <w:noProof/>
          <w:szCs w:val="22"/>
        </w:rPr>
      </w:pPr>
    </w:p>
    <w:p w14:paraId="5C6B5F7A" w14:textId="1E3AA131" w:rsidR="00B413A4" w:rsidRPr="00493B2C" w:rsidRDefault="00B413A4" w:rsidP="00A3269F">
      <w:pPr>
        <w:rPr>
          <w:rFonts w:cs="Courier New"/>
          <w:b/>
          <w:caps/>
          <w:noProof/>
          <w:szCs w:val="22"/>
        </w:rPr>
      </w:pPr>
    </w:p>
    <w:p w14:paraId="4A468E6C" w14:textId="0FD292DD" w:rsidR="00B413A4" w:rsidRPr="00493B2C" w:rsidRDefault="00B413A4" w:rsidP="00A3269F">
      <w:pPr>
        <w:rPr>
          <w:rFonts w:cs="Courier New"/>
          <w:b/>
          <w:caps/>
          <w:noProof/>
          <w:szCs w:val="22"/>
        </w:rPr>
      </w:pPr>
    </w:p>
    <w:p w14:paraId="1C58E2A8" w14:textId="18FC0D9E" w:rsidR="00B413A4" w:rsidRPr="00493B2C" w:rsidRDefault="00B413A4" w:rsidP="00A3269F">
      <w:pPr>
        <w:rPr>
          <w:rFonts w:cs="Courier New"/>
          <w:b/>
          <w:caps/>
          <w:noProof/>
          <w:szCs w:val="22"/>
        </w:rPr>
      </w:pPr>
    </w:p>
    <w:p w14:paraId="18A31DEC" w14:textId="44BFB110" w:rsidR="00B413A4" w:rsidRPr="00493B2C" w:rsidRDefault="00B413A4" w:rsidP="00A3269F">
      <w:pPr>
        <w:rPr>
          <w:rFonts w:cs="Courier New"/>
          <w:b/>
          <w:caps/>
          <w:noProof/>
          <w:szCs w:val="22"/>
        </w:rPr>
      </w:pPr>
    </w:p>
    <w:p w14:paraId="08F893D9" w14:textId="434CA7ED" w:rsidR="00B413A4" w:rsidRPr="00493B2C" w:rsidRDefault="00B413A4" w:rsidP="00A3269F">
      <w:pPr>
        <w:rPr>
          <w:rFonts w:cs="Courier New"/>
          <w:b/>
          <w:caps/>
          <w:noProof/>
          <w:szCs w:val="22"/>
        </w:rPr>
      </w:pPr>
    </w:p>
    <w:p w14:paraId="6ED2FC7F" w14:textId="2F2D8654" w:rsidR="00B413A4" w:rsidRPr="00493B2C" w:rsidRDefault="00B413A4" w:rsidP="00A3269F">
      <w:pPr>
        <w:rPr>
          <w:rFonts w:cs="Courier New"/>
          <w:b/>
          <w:caps/>
          <w:noProof/>
          <w:szCs w:val="22"/>
        </w:rPr>
      </w:pPr>
    </w:p>
    <w:p w14:paraId="00871777" w14:textId="599BE6A1" w:rsidR="00B413A4" w:rsidRPr="00493B2C" w:rsidRDefault="00B413A4" w:rsidP="00A3269F">
      <w:pPr>
        <w:rPr>
          <w:rFonts w:cs="Courier New"/>
          <w:b/>
          <w:caps/>
          <w:noProof/>
          <w:szCs w:val="22"/>
        </w:rPr>
      </w:pPr>
    </w:p>
    <w:p w14:paraId="4CEB8362" w14:textId="021C2431" w:rsidR="00B413A4" w:rsidRPr="00493B2C" w:rsidRDefault="00B413A4" w:rsidP="00A3269F">
      <w:pPr>
        <w:rPr>
          <w:rFonts w:cs="Courier New"/>
          <w:b/>
          <w:caps/>
          <w:noProof/>
          <w:szCs w:val="22"/>
        </w:rPr>
      </w:pPr>
    </w:p>
    <w:p w14:paraId="0CA51A43" w14:textId="34ED2122" w:rsidR="00B413A4" w:rsidRPr="00493B2C" w:rsidRDefault="00B413A4" w:rsidP="00A3269F">
      <w:pPr>
        <w:rPr>
          <w:rFonts w:cs="Courier New"/>
          <w:b/>
          <w:caps/>
          <w:noProof/>
          <w:szCs w:val="22"/>
        </w:rPr>
      </w:pPr>
    </w:p>
    <w:p w14:paraId="081CE6F1" w14:textId="77777777" w:rsidR="00B413A4" w:rsidRPr="00493B2C" w:rsidRDefault="00B413A4" w:rsidP="00A3269F">
      <w:pPr>
        <w:rPr>
          <w:rFonts w:cs="Courier New"/>
          <w:b/>
          <w:caps/>
          <w:noProof/>
          <w:szCs w:val="22"/>
        </w:rPr>
      </w:pPr>
    </w:p>
    <w:p w14:paraId="43F3455B" w14:textId="77777777" w:rsidR="00891010" w:rsidRPr="00493B2C" w:rsidRDefault="00891010" w:rsidP="00A3269F">
      <w:pPr>
        <w:rPr>
          <w:rFonts w:cs="Courier New"/>
          <w:b/>
          <w:caps/>
          <w:noProof/>
          <w:szCs w:val="22"/>
        </w:rPr>
      </w:pPr>
    </w:p>
    <w:p w14:paraId="52F8F02C" w14:textId="77777777" w:rsidR="00B413A4" w:rsidRPr="00493B2C" w:rsidRDefault="00B413A4" w:rsidP="00B413A4">
      <w:pPr>
        <w:pStyle w:val="berschrift1"/>
      </w:pPr>
      <w:bookmarkStart w:id="7" w:name="_Toc62814896"/>
      <w:bookmarkStart w:id="8" w:name="_Toc64022130"/>
      <w:bookmarkEnd w:id="2"/>
      <w:bookmarkEnd w:id="3"/>
      <w:bookmarkEnd w:id="4"/>
      <w:bookmarkEnd w:id="5"/>
      <w:bookmarkEnd w:id="6"/>
      <w:r w:rsidRPr="00493B2C">
        <w:lastRenderedPageBreak/>
        <w:t>Camera Controlled Swarm Robots</w:t>
      </w:r>
      <w:bookmarkEnd w:id="7"/>
      <w:bookmarkEnd w:id="8"/>
    </w:p>
    <w:p w14:paraId="3322B0E3" w14:textId="77777777" w:rsidR="00B413A4" w:rsidRPr="00493B2C" w:rsidRDefault="00B413A4" w:rsidP="00B413A4">
      <w:pPr>
        <w:pStyle w:val="berschrift2"/>
      </w:pPr>
      <w:bookmarkStart w:id="9" w:name="_Toc62814897"/>
      <w:bookmarkStart w:id="10" w:name="_Toc64022131"/>
      <w:r w:rsidRPr="00493B2C">
        <w:t>Blockschaltbild</w:t>
      </w:r>
      <w:bookmarkEnd w:id="9"/>
      <w:bookmarkEnd w:id="10"/>
    </w:p>
    <w:p w14:paraId="54E8B354" w14:textId="77777777" w:rsidR="00B413A4" w:rsidRPr="00493B2C" w:rsidRDefault="00B413A4" w:rsidP="00B413A4">
      <w:pPr>
        <w:pStyle w:val="berschrift2"/>
      </w:pPr>
      <w:bookmarkStart w:id="11" w:name="_Toc62814898"/>
      <w:bookmarkStart w:id="12" w:name="_Toc64022132"/>
      <w:r w:rsidRPr="00493B2C">
        <w:t>Funktionsbeschreibung</w:t>
      </w:r>
      <w:bookmarkEnd w:id="11"/>
      <w:bookmarkEnd w:id="12"/>
    </w:p>
    <w:p w14:paraId="7E348690" w14:textId="77777777" w:rsidR="00B413A4" w:rsidRPr="00493B2C" w:rsidRDefault="00B413A4" w:rsidP="00B413A4">
      <w:pPr>
        <w:spacing w:line="240" w:lineRule="auto"/>
        <w:rPr>
          <w:b/>
          <w:sz w:val="28"/>
        </w:rPr>
      </w:pPr>
      <w:r w:rsidRPr="00493B2C">
        <w:br w:type="page"/>
      </w:r>
    </w:p>
    <w:p w14:paraId="401B357A" w14:textId="77777777" w:rsidR="00B413A4" w:rsidRPr="00493B2C" w:rsidRDefault="00B413A4" w:rsidP="00B413A4">
      <w:pPr>
        <w:pStyle w:val="berschrift1"/>
      </w:pPr>
      <w:bookmarkStart w:id="13" w:name="_Toc62814899"/>
      <w:bookmarkStart w:id="14" w:name="_Toc64022133"/>
      <w:r w:rsidRPr="00493B2C">
        <w:lastRenderedPageBreak/>
        <w:t>Positionserkennung</w:t>
      </w:r>
      <w:bookmarkEnd w:id="13"/>
      <w:bookmarkEnd w:id="14"/>
    </w:p>
    <w:p w14:paraId="6EDF6A33" w14:textId="77777777" w:rsidR="00B413A4" w:rsidRPr="00493B2C" w:rsidRDefault="00B413A4" w:rsidP="00B413A4">
      <w:pPr>
        <w:pStyle w:val="berschrift2"/>
      </w:pPr>
      <w:bookmarkStart w:id="15" w:name="_Toc62814900"/>
      <w:bookmarkStart w:id="16" w:name="_Toc64022134"/>
      <w:r w:rsidRPr="00493B2C">
        <w:t>Übersicht</w:t>
      </w:r>
      <w:bookmarkEnd w:id="15"/>
      <w:bookmarkEnd w:id="16"/>
    </w:p>
    <w:p w14:paraId="0BFA216A" w14:textId="77777777" w:rsidR="00B413A4" w:rsidRPr="00493B2C" w:rsidRDefault="00B413A4" w:rsidP="00B413A4">
      <w:pPr>
        <w:pStyle w:val="berschrift2"/>
      </w:pPr>
      <w:bookmarkStart w:id="17" w:name="_Toc62814901"/>
      <w:bookmarkStart w:id="18" w:name="_Toc64022135"/>
      <w:r w:rsidRPr="00493B2C">
        <w:t>Aufbau</w:t>
      </w:r>
      <w:bookmarkEnd w:id="17"/>
      <w:bookmarkEnd w:id="18"/>
    </w:p>
    <w:p w14:paraId="15E08ECA" w14:textId="77777777" w:rsidR="00B413A4" w:rsidRPr="00493B2C" w:rsidRDefault="00B413A4" w:rsidP="00B413A4">
      <w:pPr>
        <w:pStyle w:val="berschrift2"/>
      </w:pPr>
      <w:bookmarkStart w:id="19" w:name="_Toc62814902"/>
      <w:bookmarkStart w:id="20" w:name="_Toc64022136"/>
      <w:r w:rsidRPr="00493B2C">
        <w:t>Kamera Ansteuerung</w:t>
      </w:r>
      <w:bookmarkEnd w:id="19"/>
      <w:bookmarkEnd w:id="20"/>
    </w:p>
    <w:p w14:paraId="62D2A676" w14:textId="745A22B4" w:rsidR="00B413A4" w:rsidRPr="00493B2C" w:rsidRDefault="00B413A4" w:rsidP="00B413A4">
      <w:pPr>
        <w:pStyle w:val="berschrift2"/>
      </w:pPr>
      <w:bookmarkStart w:id="21" w:name="_Toc62814903"/>
      <w:bookmarkStart w:id="22" w:name="_Toc64022137"/>
      <w:r w:rsidRPr="00493B2C">
        <w:t>Erkennung Positions LEDs</w:t>
      </w:r>
      <w:bookmarkEnd w:id="21"/>
      <w:bookmarkEnd w:id="22"/>
    </w:p>
    <w:p w14:paraId="40F25817" w14:textId="6005C3A0" w:rsidR="0032136E" w:rsidRPr="00493B2C" w:rsidRDefault="0032136E" w:rsidP="0032136E">
      <w:pPr>
        <w:rPr>
          <w:szCs w:val="22"/>
        </w:rPr>
      </w:pPr>
      <w:r w:rsidRPr="00493B2C">
        <w:rPr>
          <w:szCs w:val="22"/>
        </w:rPr>
        <w:t>Für die Erkennung der Positions LEDs wird ein simpler Algorithmus verwendet. Durch die spezielle Anordnung der LEDs in einem gleichschenkeligen Dreieck kann man die ungefähre Position der anderen LEDs mit dem Satz des Pythagoras berechnen.</w:t>
      </w:r>
    </w:p>
    <w:p w14:paraId="582EAC63" w14:textId="5A89AC3B" w:rsidR="0032136E" w:rsidRPr="00493B2C" w:rsidRDefault="006121B1" w:rsidP="0032136E">
      <w:pPr>
        <w:rPr>
          <w:szCs w:val="22"/>
        </w:rPr>
      </w:pPr>
      <w:r w:rsidRPr="00493B2C">
        <w:rPr>
          <w:noProof/>
          <w:szCs w:val="22"/>
        </w:rPr>
        <w:drawing>
          <wp:inline distT="0" distB="0" distL="0" distR="0" wp14:anchorId="531DF663" wp14:editId="410FEB6C">
            <wp:extent cx="2967907" cy="29622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4989" cy="2969344"/>
                    </a:xfrm>
                    <a:prstGeom prst="rect">
                      <a:avLst/>
                    </a:prstGeom>
                    <a:noFill/>
                    <a:ln>
                      <a:noFill/>
                    </a:ln>
                  </pic:spPr>
                </pic:pic>
              </a:graphicData>
            </a:graphic>
          </wp:inline>
        </w:drawing>
      </w:r>
    </w:p>
    <w:p w14:paraId="7E6EDEA7" w14:textId="374E3B55" w:rsidR="00E56586" w:rsidRPr="00493B2C" w:rsidRDefault="00E56586" w:rsidP="0032136E">
      <w:pPr>
        <w:rPr>
          <w:szCs w:val="22"/>
        </w:rPr>
      </w:pPr>
      <w:r w:rsidRPr="00493B2C">
        <w:rPr>
          <w:szCs w:val="22"/>
        </w:rPr>
        <w:t xml:space="preserve">Um sicherzustellen, dass die Positions LEDs zu einem Auto und nicht zu einem anderen gehören. Werden immer nur zwei LEDs mit der Kamera erkannt und die Position der letzten LED wird berechnet. </w:t>
      </w:r>
    </w:p>
    <w:p w14:paraId="7E3E743B" w14:textId="5CCFDFEC" w:rsidR="00C536A7" w:rsidRPr="00493B2C" w:rsidRDefault="00C536A7" w:rsidP="006121B1">
      <w:pPr>
        <w:spacing w:line="240" w:lineRule="auto"/>
        <w:rPr>
          <w:szCs w:val="22"/>
        </w:rPr>
      </w:pPr>
    </w:p>
    <w:p w14:paraId="4589AD26" w14:textId="4DC45416" w:rsidR="00C55908" w:rsidRPr="00493B2C" w:rsidRDefault="00C55908" w:rsidP="006121B1">
      <w:pPr>
        <w:spacing w:line="240" w:lineRule="auto"/>
        <w:rPr>
          <w:szCs w:val="22"/>
        </w:rPr>
      </w:pPr>
      <w:r w:rsidRPr="00493B2C">
        <w:rPr>
          <w:szCs w:val="22"/>
        </w:rPr>
        <w:br w:type="page"/>
      </w:r>
    </w:p>
    <w:p w14:paraId="3E436AA7" w14:textId="77777777" w:rsidR="00C536A7" w:rsidRPr="00493B2C" w:rsidRDefault="00C536A7" w:rsidP="00C536A7">
      <w:pPr>
        <w:pStyle w:val="berschrift3"/>
      </w:pPr>
      <w:bookmarkStart w:id="23" w:name="_Toc64022138"/>
      <w:r w:rsidRPr="00493B2C">
        <w:lastRenderedPageBreak/>
        <w:t>Algorithmus zur Erkennung</w:t>
      </w:r>
      <w:bookmarkEnd w:id="23"/>
    </w:p>
    <w:p w14:paraId="4E603B4D" w14:textId="65A447DA" w:rsidR="00C55908" w:rsidRDefault="00C536A7" w:rsidP="00C536A7">
      <w:r w:rsidRPr="00493B2C">
        <w:t>Für den Algorithmus wird der in OpenCV eingebaute Filter + Detektor verwendet.</w:t>
      </w:r>
      <w:r w:rsidR="00C55908" w:rsidRPr="00493B2C">
        <w:t xml:space="preserve"> Die Parameter werden wie folgt gesetzt.</w:t>
      </w:r>
    </w:p>
    <w:p w14:paraId="6A6553DA" w14:textId="77777777" w:rsidR="00CA3D45" w:rsidRPr="00493B2C" w:rsidRDefault="00CA3D45" w:rsidP="00C536A7"/>
    <w:p w14:paraId="661CE09B" w14:textId="77777777" w:rsidR="00C55908" w:rsidRPr="00493B2C" w:rsidRDefault="00C55908" w:rsidP="00C55908">
      <w:pPr>
        <w:shd w:val="clear" w:color="auto" w:fill="FFFFFF"/>
        <w:spacing w:line="285" w:lineRule="atLeast"/>
        <w:rPr>
          <w:rFonts w:ascii="Consolas" w:hAnsi="Consolas"/>
          <w:color w:val="000000"/>
          <w:sz w:val="21"/>
          <w:szCs w:val="21"/>
        </w:rPr>
      </w:pPr>
      <w:r w:rsidRPr="00493B2C">
        <w:rPr>
          <w:rFonts w:ascii="Consolas" w:hAnsi="Consolas"/>
          <w:color w:val="001080"/>
          <w:sz w:val="21"/>
          <w:szCs w:val="21"/>
        </w:rPr>
        <w:t>params</w:t>
      </w:r>
      <w:r w:rsidRPr="00493B2C">
        <w:rPr>
          <w:rFonts w:ascii="Consolas" w:hAnsi="Consolas"/>
          <w:color w:val="000000"/>
          <w:sz w:val="21"/>
          <w:szCs w:val="21"/>
        </w:rPr>
        <w:t> = </w:t>
      </w:r>
      <w:r w:rsidRPr="00493B2C">
        <w:rPr>
          <w:rFonts w:ascii="Consolas" w:hAnsi="Consolas"/>
          <w:color w:val="267F99"/>
          <w:sz w:val="21"/>
          <w:szCs w:val="21"/>
        </w:rPr>
        <w:t>cv2</w:t>
      </w:r>
      <w:r w:rsidRPr="00493B2C">
        <w:rPr>
          <w:rFonts w:ascii="Consolas" w:hAnsi="Consolas"/>
          <w:color w:val="000000"/>
          <w:sz w:val="21"/>
          <w:szCs w:val="21"/>
        </w:rPr>
        <w:t>.</w:t>
      </w:r>
      <w:r w:rsidRPr="00493B2C">
        <w:rPr>
          <w:rFonts w:ascii="Consolas" w:hAnsi="Consolas"/>
          <w:color w:val="001080"/>
          <w:sz w:val="21"/>
          <w:szCs w:val="21"/>
        </w:rPr>
        <w:t>SimpleBlobDetector_Params</w:t>
      </w:r>
      <w:r w:rsidRPr="00493B2C">
        <w:rPr>
          <w:rFonts w:ascii="Consolas" w:hAnsi="Consolas"/>
          <w:color w:val="000000"/>
          <w:sz w:val="21"/>
          <w:szCs w:val="21"/>
        </w:rPr>
        <w:t>()</w:t>
      </w:r>
    </w:p>
    <w:p w14:paraId="7CE187ED" w14:textId="77777777" w:rsidR="00C55908" w:rsidRPr="00493B2C" w:rsidRDefault="00C55908" w:rsidP="00C55908">
      <w:pPr>
        <w:shd w:val="clear" w:color="auto" w:fill="FFFFFF"/>
        <w:spacing w:line="285" w:lineRule="atLeast"/>
        <w:rPr>
          <w:rFonts w:ascii="Consolas" w:hAnsi="Consolas"/>
          <w:color w:val="000000"/>
          <w:sz w:val="21"/>
          <w:szCs w:val="21"/>
        </w:rPr>
      </w:pPr>
      <w:r w:rsidRPr="00493B2C">
        <w:rPr>
          <w:rFonts w:ascii="Consolas" w:hAnsi="Consolas"/>
          <w:color w:val="000000"/>
          <w:sz w:val="21"/>
          <w:szCs w:val="21"/>
        </w:rPr>
        <w:t>     </w:t>
      </w:r>
    </w:p>
    <w:p w14:paraId="73288555"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8000"/>
          <w:sz w:val="21"/>
          <w:szCs w:val="21"/>
          <w:lang w:val="en-GB"/>
        </w:rPr>
        <w:t># Change thresholds</w:t>
      </w:r>
    </w:p>
    <w:p w14:paraId="748FFFFE"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.minThreshold = </w:t>
      </w:r>
      <w:r w:rsidRPr="00975AD4">
        <w:rPr>
          <w:rFonts w:ascii="Consolas" w:hAnsi="Consolas"/>
          <w:color w:val="098658"/>
          <w:sz w:val="21"/>
          <w:szCs w:val="21"/>
          <w:lang w:val="en-GB"/>
        </w:rPr>
        <w:t>0</w:t>
      </w:r>
    </w:p>
    <w:p w14:paraId="535CA5B0"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.maxThreshold = </w:t>
      </w:r>
      <w:r w:rsidRPr="00975AD4">
        <w:rPr>
          <w:rFonts w:ascii="Consolas" w:hAnsi="Consolas"/>
          <w:color w:val="098658"/>
          <w:sz w:val="21"/>
          <w:szCs w:val="21"/>
          <w:lang w:val="en-GB"/>
        </w:rPr>
        <w:t>256</w:t>
      </w:r>
    </w:p>
    <w:p w14:paraId="244D38DD" w14:textId="37A4291D" w:rsidR="00C55908" w:rsidRPr="00975AD4" w:rsidRDefault="00C55908" w:rsidP="00C55908">
      <w:pPr>
        <w:shd w:val="clear" w:color="auto" w:fill="FFFFFF"/>
        <w:spacing w:line="285" w:lineRule="atLeast"/>
        <w:rPr>
          <w:rFonts w:ascii="Consolas" w:hAnsi="Consolas"/>
          <w:color w:val="000000"/>
          <w:sz w:val="21"/>
          <w:szCs w:val="21"/>
          <w:lang w:val="en-GB"/>
        </w:rPr>
      </w:pPr>
    </w:p>
    <w:p w14:paraId="418B4DA7"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8000"/>
          <w:sz w:val="21"/>
          <w:szCs w:val="21"/>
          <w:lang w:val="en-GB"/>
        </w:rPr>
        <w:t># Filter by Area.</w:t>
      </w:r>
    </w:p>
    <w:p w14:paraId="182ED191"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.filterByArea = </w:t>
      </w:r>
      <w:r w:rsidRPr="00975AD4">
        <w:rPr>
          <w:rFonts w:ascii="Consolas" w:hAnsi="Consolas"/>
          <w:color w:val="0000FF"/>
          <w:sz w:val="21"/>
          <w:szCs w:val="21"/>
          <w:lang w:val="en-GB"/>
        </w:rPr>
        <w:t>True</w:t>
      </w:r>
    </w:p>
    <w:p w14:paraId="572A6F9B"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.minArea = </w:t>
      </w:r>
      <w:r w:rsidRPr="00975AD4">
        <w:rPr>
          <w:rFonts w:ascii="Consolas" w:hAnsi="Consolas"/>
          <w:color w:val="098658"/>
          <w:sz w:val="21"/>
          <w:szCs w:val="21"/>
          <w:lang w:val="en-GB"/>
        </w:rPr>
        <w:t>30</w:t>
      </w:r>
    </w:p>
    <w:p w14:paraId="12087589"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0000"/>
          <w:sz w:val="21"/>
          <w:szCs w:val="21"/>
          <w:lang w:val="en-GB"/>
        </w:rPr>
        <w:t>    </w:t>
      </w:r>
    </w:p>
    <w:p w14:paraId="6991D5A5"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8000"/>
          <w:sz w:val="21"/>
          <w:szCs w:val="21"/>
          <w:lang w:val="en-GB"/>
        </w:rPr>
        <w:t># Filter by Circularity</w:t>
      </w:r>
    </w:p>
    <w:p w14:paraId="1ABE02B8"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.filterByCircularity = </w:t>
      </w:r>
      <w:r w:rsidRPr="00975AD4">
        <w:rPr>
          <w:rFonts w:ascii="Consolas" w:hAnsi="Consolas"/>
          <w:color w:val="0000FF"/>
          <w:sz w:val="21"/>
          <w:szCs w:val="21"/>
          <w:lang w:val="en-GB"/>
        </w:rPr>
        <w:t>True</w:t>
      </w:r>
    </w:p>
    <w:p w14:paraId="067B1647"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.minCircularity = </w:t>
      </w:r>
      <w:r w:rsidRPr="00975AD4">
        <w:rPr>
          <w:rFonts w:ascii="Consolas" w:hAnsi="Consolas"/>
          <w:color w:val="098658"/>
          <w:sz w:val="21"/>
          <w:szCs w:val="21"/>
          <w:lang w:val="en-GB"/>
        </w:rPr>
        <w:t>0.1</w:t>
      </w:r>
    </w:p>
    <w:p w14:paraId="3B125592"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0000"/>
          <w:sz w:val="21"/>
          <w:szCs w:val="21"/>
          <w:lang w:val="en-GB"/>
        </w:rPr>
        <w:t>    </w:t>
      </w:r>
    </w:p>
    <w:p w14:paraId="49698938"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8000"/>
          <w:sz w:val="21"/>
          <w:szCs w:val="21"/>
          <w:lang w:val="en-GB"/>
        </w:rPr>
        <w:t># Filter by Convexity</w:t>
      </w:r>
    </w:p>
    <w:p w14:paraId="70C2189C"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.filterByConvexity = </w:t>
      </w:r>
      <w:r w:rsidRPr="00975AD4">
        <w:rPr>
          <w:rFonts w:ascii="Consolas" w:hAnsi="Consolas"/>
          <w:color w:val="0000FF"/>
          <w:sz w:val="21"/>
          <w:szCs w:val="21"/>
          <w:lang w:val="en-GB"/>
        </w:rPr>
        <w:t>True</w:t>
      </w:r>
    </w:p>
    <w:p w14:paraId="61370EC2"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.minConvexity = </w:t>
      </w:r>
      <w:r w:rsidRPr="00975AD4">
        <w:rPr>
          <w:rFonts w:ascii="Consolas" w:hAnsi="Consolas"/>
          <w:color w:val="098658"/>
          <w:sz w:val="21"/>
          <w:szCs w:val="21"/>
          <w:lang w:val="en-GB"/>
        </w:rPr>
        <w:t>0.5</w:t>
      </w:r>
    </w:p>
    <w:p w14:paraId="183E0C82"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0000"/>
          <w:sz w:val="21"/>
          <w:szCs w:val="21"/>
          <w:lang w:val="en-GB"/>
        </w:rPr>
        <w:t>    </w:t>
      </w:r>
    </w:p>
    <w:p w14:paraId="1F729D83"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8000"/>
          <w:sz w:val="21"/>
          <w:szCs w:val="21"/>
          <w:lang w:val="en-GB"/>
        </w:rPr>
        <w:t># Filter by Inertia</w:t>
      </w:r>
    </w:p>
    <w:p w14:paraId="0B116C9B"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.filterByInertia = </w:t>
      </w:r>
      <w:r w:rsidRPr="00975AD4">
        <w:rPr>
          <w:rFonts w:ascii="Consolas" w:hAnsi="Consolas"/>
          <w:color w:val="0000FF"/>
          <w:sz w:val="21"/>
          <w:szCs w:val="21"/>
          <w:lang w:val="en-GB"/>
        </w:rPr>
        <w:t>True</w:t>
      </w:r>
    </w:p>
    <w:p w14:paraId="36802AC2"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params</w:t>
      </w:r>
      <w:r w:rsidRPr="00975AD4">
        <w:rPr>
          <w:rFonts w:ascii="Consolas" w:hAnsi="Consolas"/>
          <w:color w:val="000000"/>
          <w:sz w:val="21"/>
          <w:szCs w:val="21"/>
          <w:lang w:val="en-GB"/>
        </w:rPr>
        <w:t>.minInertiaRatio = </w:t>
      </w:r>
      <w:r w:rsidRPr="00975AD4">
        <w:rPr>
          <w:rFonts w:ascii="Consolas" w:hAnsi="Consolas"/>
          <w:color w:val="098658"/>
          <w:sz w:val="21"/>
          <w:szCs w:val="21"/>
          <w:lang w:val="en-GB"/>
        </w:rPr>
        <w:t>0.5</w:t>
      </w:r>
    </w:p>
    <w:p w14:paraId="6DF53402"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0000"/>
          <w:sz w:val="21"/>
          <w:szCs w:val="21"/>
          <w:lang w:val="en-GB"/>
        </w:rPr>
        <w:t>    </w:t>
      </w:r>
    </w:p>
    <w:p w14:paraId="72D92144" w14:textId="77777777" w:rsidR="00C55908" w:rsidRPr="00975AD4" w:rsidRDefault="00C55908" w:rsidP="00C55908">
      <w:pPr>
        <w:shd w:val="clear" w:color="auto" w:fill="FFFFFF"/>
        <w:spacing w:line="285" w:lineRule="atLeast"/>
        <w:rPr>
          <w:rFonts w:ascii="Consolas" w:hAnsi="Consolas"/>
          <w:color w:val="000000"/>
          <w:sz w:val="21"/>
          <w:szCs w:val="21"/>
          <w:lang w:val="en-GB"/>
        </w:rPr>
      </w:pPr>
      <w:r w:rsidRPr="00975AD4">
        <w:rPr>
          <w:rFonts w:ascii="Consolas" w:hAnsi="Consolas"/>
          <w:color w:val="001080"/>
          <w:sz w:val="21"/>
          <w:szCs w:val="21"/>
          <w:lang w:val="en-GB"/>
        </w:rPr>
        <w:t>detector</w:t>
      </w:r>
      <w:r w:rsidRPr="00975AD4">
        <w:rPr>
          <w:rFonts w:ascii="Consolas" w:hAnsi="Consolas"/>
          <w:color w:val="000000"/>
          <w:sz w:val="21"/>
          <w:szCs w:val="21"/>
          <w:lang w:val="en-GB"/>
        </w:rPr>
        <w:t> = </w:t>
      </w:r>
      <w:r w:rsidRPr="00975AD4">
        <w:rPr>
          <w:rFonts w:ascii="Consolas" w:hAnsi="Consolas"/>
          <w:color w:val="267F99"/>
          <w:sz w:val="21"/>
          <w:szCs w:val="21"/>
          <w:lang w:val="en-GB"/>
        </w:rPr>
        <w:t>cv2</w:t>
      </w:r>
      <w:r w:rsidRPr="00975AD4">
        <w:rPr>
          <w:rFonts w:ascii="Consolas" w:hAnsi="Consolas"/>
          <w:color w:val="000000"/>
          <w:sz w:val="21"/>
          <w:szCs w:val="21"/>
          <w:lang w:val="en-GB"/>
        </w:rPr>
        <w:t>.</w:t>
      </w:r>
      <w:r w:rsidRPr="00975AD4">
        <w:rPr>
          <w:rFonts w:ascii="Consolas" w:hAnsi="Consolas"/>
          <w:color w:val="795E26"/>
          <w:sz w:val="21"/>
          <w:szCs w:val="21"/>
          <w:lang w:val="en-GB"/>
        </w:rPr>
        <w:t>SimpleBlobDetector_create</w:t>
      </w:r>
      <w:r w:rsidRPr="00975AD4">
        <w:rPr>
          <w:rFonts w:ascii="Consolas" w:hAnsi="Consolas"/>
          <w:color w:val="000000"/>
          <w:sz w:val="21"/>
          <w:szCs w:val="21"/>
          <w:lang w:val="en-GB"/>
        </w:rPr>
        <w:t>(</w:t>
      </w:r>
      <w:r w:rsidRPr="00975AD4">
        <w:rPr>
          <w:rFonts w:ascii="Consolas" w:hAnsi="Consolas"/>
          <w:color w:val="001080"/>
          <w:sz w:val="21"/>
          <w:szCs w:val="21"/>
          <w:lang w:val="en-GB"/>
        </w:rPr>
        <w:t>params</w:t>
      </w:r>
      <w:r w:rsidRPr="00975AD4">
        <w:rPr>
          <w:rFonts w:ascii="Consolas" w:hAnsi="Consolas"/>
          <w:color w:val="000000"/>
          <w:sz w:val="21"/>
          <w:szCs w:val="21"/>
          <w:lang w:val="en-GB"/>
        </w:rPr>
        <w:t>)</w:t>
      </w:r>
    </w:p>
    <w:p w14:paraId="28DEE640" w14:textId="3DEFE4ED" w:rsidR="00A50579" w:rsidRPr="00975AD4" w:rsidRDefault="00A50579">
      <w:pPr>
        <w:spacing w:line="240" w:lineRule="auto"/>
        <w:rPr>
          <w:lang w:val="en-GB"/>
        </w:rPr>
      </w:pPr>
      <w:r w:rsidRPr="00975AD4">
        <w:rPr>
          <w:lang w:val="en-GB"/>
        </w:rPr>
        <w:br w:type="page"/>
      </w:r>
    </w:p>
    <w:p w14:paraId="372E3EFA" w14:textId="77777777" w:rsidR="006121B1" w:rsidRPr="00975AD4" w:rsidRDefault="006121B1" w:rsidP="00C55908">
      <w:pPr>
        <w:spacing w:line="240" w:lineRule="auto"/>
        <w:rPr>
          <w:lang w:val="en-GB"/>
        </w:rPr>
      </w:pPr>
    </w:p>
    <w:p w14:paraId="16EC54BB" w14:textId="77777777" w:rsidR="00EC1946" w:rsidRPr="00975AD4" w:rsidRDefault="00EC1946" w:rsidP="00C55908">
      <w:pPr>
        <w:spacing w:line="240" w:lineRule="auto"/>
        <w:rPr>
          <w:lang w:val="en-GB"/>
        </w:rPr>
      </w:pPr>
    </w:p>
    <w:p w14:paraId="1C805A40" w14:textId="48403784" w:rsidR="00E56586" w:rsidRPr="00493B2C" w:rsidRDefault="00E56586" w:rsidP="00E56586">
      <w:pPr>
        <w:pStyle w:val="berschrift3"/>
        <w:rPr>
          <w:sz w:val="22"/>
          <w:szCs w:val="22"/>
        </w:rPr>
      </w:pPr>
      <w:bookmarkStart w:id="24" w:name="_Toc64022139"/>
      <w:r w:rsidRPr="00493B2C">
        <w:rPr>
          <w:sz w:val="22"/>
          <w:szCs w:val="22"/>
        </w:rPr>
        <w:t>Berechnung der Position</w:t>
      </w:r>
      <w:bookmarkEnd w:id="24"/>
    </w:p>
    <w:p w14:paraId="629E905A" w14:textId="3D935613" w:rsidR="00E56586" w:rsidRPr="00493B2C" w:rsidRDefault="006121B1" w:rsidP="00E56586">
      <w:pPr>
        <w:rPr>
          <w:szCs w:val="22"/>
        </w:rPr>
      </w:pPr>
      <w:r w:rsidRPr="00493B2C">
        <w:rPr>
          <w:noProof/>
          <w:szCs w:val="22"/>
        </w:rPr>
        <w:drawing>
          <wp:inline distT="0" distB="0" distL="0" distR="0" wp14:anchorId="3F7753CE" wp14:editId="4D6F0637">
            <wp:extent cx="2311213" cy="26193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3686" cy="2633512"/>
                    </a:xfrm>
                    <a:prstGeom prst="rect">
                      <a:avLst/>
                    </a:prstGeom>
                    <a:noFill/>
                    <a:ln>
                      <a:noFill/>
                    </a:ln>
                  </pic:spPr>
                </pic:pic>
              </a:graphicData>
            </a:graphic>
          </wp:inline>
        </w:drawing>
      </w:r>
    </w:p>
    <w:p w14:paraId="5859F9A8" w14:textId="1C082969" w:rsidR="006121B1" w:rsidRPr="00493B2C" w:rsidRDefault="006121B1" w:rsidP="00E56586">
      <w:pPr>
        <w:rPr>
          <w:szCs w:val="22"/>
        </w:rPr>
      </w:pPr>
      <w:r w:rsidRPr="00493B2C">
        <w:rPr>
          <w:szCs w:val="22"/>
        </w:rPr>
        <w:t>Um die Seitenlängen zu bestimmen wurde einmal als Referenz a &amp; c in Pixel gemessen.</w:t>
      </w:r>
    </w:p>
    <w:p w14:paraId="00297358" w14:textId="20D07681" w:rsidR="006121B1" w:rsidRPr="00493B2C" w:rsidRDefault="006121B1" w:rsidP="00E56586">
      <w:pPr>
        <w:rPr>
          <w:szCs w:val="22"/>
        </w:rPr>
      </w:pPr>
      <w:r w:rsidRPr="00493B2C">
        <w:rPr>
          <w:szCs w:val="22"/>
        </w:rPr>
        <w:t xml:space="preserve">Es wird weiteres als Kontrolle der Winkel </w:t>
      </w:r>
      <w:r w:rsidRPr="00493B2C">
        <w:rPr>
          <w:rFonts w:cs="Arial"/>
          <w:szCs w:val="22"/>
        </w:rPr>
        <w:t>α</w:t>
      </w:r>
      <w:r w:rsidRPr="00493B2C">
        <w:rPr>
          <w:szCs w:val="22"/>
        </w:rPr>
        <w:t xml:space="preserve"> &amp; </w:t>
      </w:r>
      <w:r w:rsidRPr="00493B2C">
        <w:rPr>
          <w:rFonts w:cs="Arial"/>
          <w:szCs w:val="22"/>
        </w:rPr>
        <w:t>γ</w:t>
      </w:r>
      <w:r w:rsidRPr="00493B2C">
        <w:rPr>
          <w:szCs w:val="22"/>
        </w:rPr>
        <w:t xml:space="preserve"> berechnet.</w:t>
      </w:r>
    </w:p>
    <w:p w14:paraId="785EFE3D" w14:textId="214D0908" w:rsidR="006121B1" w:rsidRPr="00493B2C" w:rsidRDefault="006121B1" w:rsidP="00E56586">
      <w:pPr>
        <w:rPr>
          <w:szCs w:val="22"/>
        </w:rPr>
      </w:pPr>
      <m:oMathPara>
        <m:oMathParaPr>
          <m:jc m:val="left"/>
        </m:oMathParaPr>
        <m:oMath>
          <m:r>
            <m:rPr>
              <m:sty m:val="p"/>
            </m:rPr>
            <w:rPr>
              <w:rFonts w:ascii="Cambria Math" w:hAnsi="Cambria Math" w:cs="Arial"/>
              <w:szCs w:val="22"/>
            </w:rPr>
            <m:t>α</m:t>
          </m:r>
          <m:r>
            <m:rPr>
              <m:sty m:val="p"/>
            </m:rPr>
            <w:rPr>
              <w:rFonts w:ascii="Cambria Math" w:cs="Arial"/>
              <w:szCs w:val="22"/>
            </w:rPr>
            <m:t>=arcsin</m:t>
          </m:r>
          <m:r>
            <m:rPr>
              <m:sty m:val="p"/>
            </m:rPr>
            <w:rPr>
              <w:rFonts w:ascii="Cambria Math" w:hAnsi="Cambria Math" w:cs="Cambria Math"/>
              <w:szCs w:val="22"/>
            </w:rPr>
            <m:t>⁡</m:t>
          </m:r>
          <m:f>
            <m:fPr>
              <m:ctrlPr>
                <w:rPr>
                  <w:rFonts w:ascii="Cambria Math" w:hAnsi="Cambria Math" w:cs="Arial"/>
                  <w:szCs w:val="22"/>
                </w:rPr>
              </m:ctrlPr>
            </m:fPr>
            <m:num>
              <m:sSub>
                <m:sSubPr>
                  <m:ctrlPr>
                    <w:rPr>
                      <w:rFonts w:ascii="Cambria Math" w:hAnsi="Cambria Math" w:cs="Arial"/>
                      <w:i/>
                      <w:szCs w:val="22"/>
                    </w:rPr>
                  </m:ctrlPr>
                </m:sSubPr>
                <m:e>
                  <m:r>
                    <w:rPr>
                      <w:rFonts w:ascii="Cambria Math" w:cs="Arial"/>
                      <w:szCs w:val="22"/>
                    </w:rPr>
                    <m:t>h</m:t>
                  </m:r>
                </m:e>
                <m:sub>
                  <m:r>
                    <w:rPr>
                      <w:rFonts w:ascii="Cambria Math" w:cs="Arial"/>
                      <w:szCs w:val="22"/>
                    </w:rPr>
                    <m:t>c</m:t>
                  </m:r>
                </m:sub>
              </m:sSub>
            </m:num>
            <m:den>
              <m:r>
                <w:rPr>
                  <w:rFonts w:ascii="Cambria Math" w:cs="Arial"/>
                  <w:szCs w:val="22"/>
                </w:rPr>
                <m:t>a</m:t>
              </m:r>
            </m:den>
          </m:f>
        </m:oMath>
      </m:oMathPara>
    </w:p>
    <w:p w14:paraId="3132DBB9" w14:textId="523AD75F" w:rsidR="006121B1" w:rsidRPr="00493B2C" w:rsidRDefault="006121B1" w:rsidP="00E56586">
      <w:pPr>
        <w:rPr>
          <w:szCs w:val="22"/>
        </w:rPr>
      </w:pPr>
      <m:oMathPara>
        <m:oMathParaPr>
          <m:jc m:val="left"/>
        </m:oMathParaPr>
        <m:oMath>
          <m:r>
            <m:rPr>
              <m:sty m:val="p"/>
            </m:rPr>
            <w:rPr>
              <w:rFonts w:ascii="Cambria Math" w:hAnsi="Cambria Math" w:cs="Arial"/>
              <w:szCs w:val="22"/>
            </w:rPr>
            <m:t>γ</m:t>
          </m:r>
          <m:r>
            <m:rPr>
              <m:sty m:val="p"/>
            </m:rPr>
            <w:rPr>
              <w:rFonts w:ascii="Cambria Math" w:cs="Arial"/>
              <w:szCs w:val="22"/>
            </w:rPr>
            <m:t>=180</m:t>
          </m:r>
          <m:r>
            <m:rPr>
              <m:sty m:val="p"/>
            </m:rPr>
            <w:rPr>
              <w:rFonts w:ascii="Cambria Math" w:cs="Arial"/>
              <w:szCs w:val="22"/>
            </w:rPr>
            <m:t>-</m:t>
          </m:r>
          <m:r>
            <m:rPr>
              <m:sty m:val="p"/>
            </m:rPr>
            <w:rPr>
              <w:rFonts w:ascii="Cambria Math" w:cs="Arial"/>
              <w:szCs w:val="22"/>
            </w:rPr>
            <m:t>2</m:t>
          </m:r>
          <m:r>
            <m:rPr>
              <m:sty m:val="p"/>
            </m:rPr>
            <w:rPr>
              <w:rFonts w:ascii="Cambria Math" w:cs="Arial"/>
              <w:szCs w:val="22"/>
            </w:rPr>
            <m:t>*</m:t>
          </m:r>
          <m:r>
            <m:rPr>
              <m:sty m:val="p"/>
            </m:rPr>
            <w:rPr>
              <w:rFonts w:ascii="Cambria Math" w:hAnsi="Cambria Math" w:cs="Arial"/>
              <w:szCs w:val="22"/>
            </w:rPr>
            <m:t>α</m:t>
          </m:r>
          <m:r>
            <m:rPr>
              <m:sty m:val="p"/>
            </m:rPr>
            <w:rPr>
              <w:rFonts w:ascii="Cambria Math" w:cs="Arial"/>
              <w:szCs w:val="22"/>
            </w:rPr>
            <m:t xml:space="preserve"> </m:t>
          </m:r>
        </m:oMath>
      </m:oMathPara>
    </w:p>
    <w:p w14:paraId="7EEF05BA" w14:textId="366537F2" w:rsidR="006121B1" w:rsidRPr="00493B2C" w:rsidRDefault="006121B1" w:rsidP="00E56586">
      <w:pPr>
        <w:rPr>
          <w:szCs w:val="22"/>
        </w:rPr>
      </w:pPr>
    </w:p>
    <w:p w14:paraId="4F2EEB72" w14:textId="64E0178D" w:rsidR="006121B1" w:rsidRPr="00493B2C" w:rsidRDefault="006121B1" w:rsidP="00E56586">
      <w:pPr>
        <w:rPr>
          <w:szCs w:val="22"/>
        </w:rPr>
      </w:pPr>
      <w:r w:rsidRPr="00493B2C">
        <w:rPr>
          <w:szCs w:val="22"/>
        </w:rPr>
        <w:t>Darüber hinaus wird in regelmäßigen Abständen die Seitenlänge neu berechnet.</w:t>
      </w:r>
      <w:r w:rsidR="009255DC" w:rsidRPr="00493B2C">
        <w:rPr>
          <w:szCs w:val="22"/>
        </w:rPr>
        <w:t xml:space="preserve"> Um sicherzustellen, dass es</w:t>
      </w:r>
      <w:r w:rsidR="00F90C73" w:rsidRPr="00493B2C">
        <w:rPr>
          <w:szCs w:val="22"/>
        </w:rPr>
        <w:t xml:space="preserve"> sich noch immer um dasselbe Auto handelt.</w:t>
      </w:r>
    </w:p>
    <w:p w14:paraId="7C1F1433" w14:textId="29EDAD56" w:rsidR="006121B1" w:rsidRPr="00493B2C" w:rsidRDefault="006121B1" w:rsidP="00E56586">
      <w:pPr>
        <w:rPr>
          <w:szCs w:val="22"/>
        </w:rPr>
      </w:pPr>
      <m:oMathPara>
        <m:oMathParaPr>
          <m:jc m:val="left"/>
        </m:oMathParaPr>
        <m:oMath>
          <m:r>
            <w:rPr>
              <w:rFonts w:ascii="Cambria Math" w:hAnsi="Cambria Math"/>
              <w:szCs w:val="22"/>
            </w:rPr>
            <m:t>c=2*a*</m:t>
          </m:r>
          <m:func>
            <m:funcPr>
              <m:ctrlPr>
                <w:rPr>
                  <w:rFonts w:ascii="Cambria Math" w:hAnsi="Cambria Math"/>
                  <w:i/>
                  <w:szCs w:val="22"/>
                </w:rPr>
              </m:ctrlPr>
            </m:funcPr>
            <m:fName>
              <m:r>
                <m:rPr>
                  <m:sty m:val="p"/>
                </m:rPr>
                <w:rPr>
                  <w:rFonts w:ascii="Cambria Math" w:hAnsi="Cambria Math"/>
                  <w:szCs w:val="22"/>
                </w:rPr>
                <m:t>sin</m:t>
              </m:r>
            </m:fName>
            <m:e>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h</m:t>
                      </m:r>
                    </m:e>
                    <m:sub>
                      <m:r>
                        <w:rPr>
                          <w:rFonts w:ascii="Cambria Math" w:hAnsi="Cambria Math"/>
                          <w:szCs w:val="22"/>
                        </w:rPr>
                        <m:t>c</m:t>
                      </m:r>
                    </m:sub>
                  </m:sSub>
                </m:num>
                <m:den>
                  <m:r>
                    <w:rPr>
                      <w:rFonts w:ascii="Cambria Math" w:hAnsi="Cambria Math"/>
                      <w:szCs w:val="22"/>
                    </w:rPr>
                    <m:t>a</m:t>
                  </m:r>
                </m:den>
              </m:f>
            </m:e>
          </m:func>
        </m:oMath>
      </m:oMathPara>
    </w:p>
    <w:p w14:paraId="4648D6DB" w14:textId="6DC7063B" w:rsidR="00B413A4" w:rsidRPr="00493B2C" w:rsidRDefault="00B413A4" w:rsidP="00B413A4">
      <w:pPr>
        <w:pStyle w:val="berschrift2"/>
      </w:pPr>
      <w:bookmarkStart w:id="25" w:name="_Toc62814904"/>
      <w:bookmarkStart w:id="26" w:name="_Toc64022140"/>
      <w:r w:rsidRPr="00493B2C">
        <w:t>Auswertung der Bilddaten</w:t>
      </w:r>
      <w:bookmarkEnd w:id="25"/>
      <w:bookmarkEnd w:id="26"/>
    </w:p>
    <w:p w14:paraId="1B042923" w14:textId="595E1F94" w:rsidR="00C536A7" w:rsidRPr="00493B2C" w:rsidRDefault="00EF45BC" w:rsidP="00EF45BC">
      <w:r w:rsidRPr="00493B2C">
        <w:t xml:space="preserve">Um aus den vielen Bilddaten eine vernünftige Position zu generieren wird der Mittelpunkt des Autos berechnet. Jede Koordinate einer Positions LED wird in einem Tupel (x, y) </w:t>
      </w:r>
      <w:r w:rsidR="00C536A7" w:rsidRPr="00493B2C">
        <w:t xml:space="preserve">(posLed) </w:t>
      </w:r>
      <w:r w:rsidRPr="00493B2C">
        <w:t>abgespeichert. Jedes Auto</w:t>
      </w:r>
      <w:r w:rsidR="00C536A7" w:rsidRPr="00493B2C">
        <w:t xml:space="preserve"> (cararray)</w:t>
      </w:r>
      <w:r w:rsidRPr="00493B2C">
        <w:t xml:space="preserve"> besteht aus einem Array aus drei Tupel </w:t>
      </w:r>
      <w:r w:rsidR="00C536A7" w:rsidRPr="00493B2C">
        <w:t xml:space="preserve">(posLed1, posLed2, posLed3) </w:t>
      </w:r>
      <w:r w:rsidRPr="00493B2C">
        <w:t>+ Fahrtrichtung. Über diese drei Tupel wird gemittelt, um den Mittelpunkt des Fahrzeugs zu erhalten.</w:t>
      </w:r>
    </w:p>
    <w:p w14:paraId="73676F2A" w14:textId="77777777" w:rsidR="00B413A4" w:rsidRPr="00493B2C" w:rsidRDefault="00B413A4" w:rsidP="00B413A4">
      <w:pPr>
        <w:pStyle w:val="berschrift2"/>
      </w:pPr>
      <w:bookmarkStart w:id="27" w:name="_Toc62814905"/>
      <w:bookmarkStart w:id="28" w:name="_Toc64022141"/>
      <w:r w:rsidRPr="00493B2C">
        <w:t>Kommunikation mit Simulation / Visualisierung</w:t>
      </w:r>
      <w:bookmarkEnd w:id="27"/>
      <w:bookmarkEnd w:id="28"/>
    </w:p>
    <w:p w14:paraId="622095C4" w14:textId="77777777" w:rsidR="00B413A4" w:rsidRPr="00493B2C" w:rsidRDefault="00B413A4" w:rsidP="00B413A4">
      <w:pPr>
        <w:pStyle w:val="berschrift1"/>
        <w:numPr>
          <w:ilvl w:val="0"/>
          <w:numId w:val="0"/>
        </w:numPr>
      </w:pPr>
    </w:p>
    <w:p w14:paraId="171E759E" w14:textId="77777777" w:rsidR="00B413A4" w:rsidRPr="00493B2C" w:rsidRDefault="00B413A4" w:rsidP="00B413A4"/>
    <w:p w14:paraId="0692FA14" w14:textId="77777777" w:rsidR="00B413A4" w:rsidRPr="00493B2C" w:rsidRDefault="00B413A4" w:rsidP="00B413A4"/>
    <w:p w14:paraId="4F909646" w14:textId="77777777" w:rsidR="00B413A4" w:rsidRPr="00493B2C" w:rsidRDefault="00B413A4" w:rsidP="00B413A4"/>
    <w:p w14:paraId="78E1E06E" w14:textId="77777777" w:rsidR="00B413A4" w:rsidRPr="00493B2C" w:rsidRDefault="00B413A4" w:rsidP="00B413A4"/>
    <w:p w14:paraId="0C6BD679" w14:textId="77777777" w:rsidR="00B413A4" w:rsidRPr="00493B2C" w:rsidRDefault="00B413A4" w:rsidP="00B413A4"/>
    <w:p w14:paraId="200F92D6" w14:textId="77777777" w:rsidR="00B413A4" w:rsidRPr="00493B2C" w:rsidRDefault="00B413A4" w:rsidP="00B413A4"/>
    <w:p w14:paraId="1080DC09" w14:textId="77777777" w:rsidR="00B413A4" w:rsidRPr="00493B2C" w:rsidRDefault="00B413A4" w:rsidP="00B413A4"/>
    <w:p w14:paraId="3A85F2E7" w14:textId="77777777" w:rsidR="00B413A4" w:rsidRPr="00493B2C" w:rsidRDefault="00B413A4" w:rsidP="00B413A4"/>
    <w:p w14:paraId="3FC45325" w14:textId="77777777" w:rsidR="00B413A4" w:rsidRPr="00493B2C" w:rsidRDefault="00B413A4" w:rsidP="00B413A4"/>
    <w:p w14:paraId="69B69A5D" w14:textId="77777777" w:rsidR="00B413A4" w:rsidRPr="00493B2C" w:rsidRDefault="00B413A4" w:rsidP="00B413A4"/>
    <w:p w14:paraId="1D4CDF84" w14:textId="77777777" w:rsidR="00B413A4" w:rsidRPr="00493B2C" w:rsidRDefault="00B413A4" w:rsidP="00B413A4"/>
    <w:p w14:paraId="29279CDA" w14:textId="77777777" w:rsidR="00B413A4" w:rsidRPr="00493B2C" w:rsidRDefault="00B413A4" w:rsidP="00B413A4"/>
    <w:p w14:paraId="6FB91F20" w14:textId="77777777" w:rsidR="00B413A4" w:rsidRPr="00493B2C" w:rsidRDefault="00B413A4" w:rsidP="00B413A4"/>
    <w:p w14:paraId="2BEBF6DA" w14:textId="77777777" w:rsidR="00B413A4" w:rsidRPr="00493B2C" w:rsidRDefault="00B413A4" w:rsidP="00B413A4"/>
    <w:p w14:paraId="1669D626" w14:textId="77777777" w:rsidR="00B413A4" w:rsidRPr="00493B2C" w:rsidRDefault="00B413A4" w:rsidP="00B413A4"/>
    <w:p w14:paraId="7549382F" w14:textId="77777777" w:rsidR="00B413A4" w:rsidRPr="00493B2C" w:rsidRDefault="00B413A4" w:rsidP="00B413A4"/>
    <w:p w14:paraId="14FD4EC0" w14:textId="77777777" w:rsidR="00B413A4" w:rsidRPr="00493B2C" w:rsidRDefault="00B413A4" w:rsidP="00B413A4"/>
    <w:p w14:paraId="54C2CFF9" w14:textId="77777777" w:rsidR="00B413A4" w:rsidRPr="00493B2C" w:rsidRDefault="00B413A4" w:rsidP="00B413A4"/>
    <w:p w14:paraId="50B17473" w14:textId="77777777" w:rsidR="00B413A4" w:rsidRPr="00493B2C" w:rsidRDefault="00B413A4" w:rsidP="00B413A4"/>
    <w:p w14:paraId="42CD3652" w14:textId="77777777" w:rsidR="00B413A4" w:rsidRPr="00493B2C" w:rsidRDefault="00B413A4" w:rsidP="00B413A4"/>
    <w:p w14:paraId="55A9B9C2" w14:textId="77777777" w:rsidR="00B413A4" w:rsidRPr="00493B2C" w:rsidRDefault="00B413A4" w:rsidP="00B413A4"/>
    <w:p w14:paraId="6B483CBD" w14:textId="77777777" w:rsidR="00B413A4" w:rsidRPr="00493B2C" w:rsidRDefault="00B413A4" w:rsidP="00B413A4"/>
    <w:p w14:paraId="4D4F02C4" w14:textId="77777777" w:rsidR="00B413A4" w:rsidRPr="00493B2C" w:rsidRDefault="00B413A4" w:rsidP="00B413A4"/>
    <w:p w14:paraId="6B29E674" w14:textId="77777777" w:rsidR="00B413A4" w:rsidRPr="00493B2C" w:rsidRDefault="00B413A4" w:rsidP="00B413A4"/>
    <w:p w14:paraId="417AD465" w14:textId="77777777" w:rsidR="00B413A4" w:rsidRPr="00493B2C" w:rsidRDefault="00B413A4" w:rsidP="00B413A4"/>
    <w:p w14:paraId="20330208" w14:textId="77777777" w:rsidR="00B413A4" w:rsidRPr="00493B2C" w:rsidRDefault="00B413A4" w:rsidP="00B413A4"/>
    <w:p w14:paraId="5FE1B07D" w14:textId="77777777" w:rsidR="00B413A4" w:rsidRPr="00493B2C" w:rsidRDefault="00B413A4" w:rsidP="00B413A4"/>
    <w:p w14:paraId="703CA577" w14:textId="77777777" w:rsidR="00B413A4" w:rsidRPr="00493B2C" w:rsidRDefault="00B413A4" w:rsidP="00B413A4"/>
    <w:p w14:paraId="61A4C24F" w14:textId="77777777" w:rsidR="00B413A4" w:rsidRPr="00493B2C" w:rsidRDefault="00B413A4" w:rsidP="00B413A4"/>
    <w:p w14:paraId="08BF491D" w14:textId="77777777" w:rsidR="00B413A4" w:rsidRPr="00493B2C" w:rsidRDefault="00B413A4" w:rsidP="00B413A4"/>
    <w:p w14:paraId="2D648D0B" w14:textId="77777777" w:rsidR="00B413A4" w:rsidRPr="00493B2C" w:rsidRDefault="00B413A4" w:rsidP="00B413A4"/>
    <w:p w14:paraId="0583989F" w14:textId="77777777" w:rsidR="00B413A4" w:rsidRPr="00493B2C" w:rsidRDefault="00B413A4" w:rsidP="00B413A4">
      <w:pPr>
        <w:tabs>
          <w:tab w:val="left" w:pos="1920"/>
        </w:tabs>
        <w:rPr>
          <w:b/>
          <w:kern w:val="1"/>
          <w:sz w:val="32"/>
        </w:rPr>
      </w:pPr>
      <w:r w:rsidRPr="00493B2C">
        <w:rPr>
          <w:b/>
          <w:kern w:val="1"/>
          <w:sz w:val="32"/>
        </w:rPr>
        <w:tab/>
      </w:r>
    </w:p>
    <w:p w14:paraId="2482B307" w14:textId="77777777" w:rsidR="00B413A4" w:rsidRPr="00493B2C" w:rsidRDefault="00B413A4" w:rsidP="00B413A4">
      <w:pPr>
        <w:pStyle w:val="berschrift1"/>
      </w:pPr>
      <w:r w:rsidRPr="00493B2C">
        <w:br w:type="page"/>
      </w:r>
      <w:bookmarkStart w:id="29" w:name="_Toc62814906"/>
      <w:bookmarkStart w:id="30" w:name="_Toc64022142"/>
      <w:r w:rsidRPr="00493B2C">
        <w:lastRenderedPageBreak/>
        <w:t>Visualisierung und Simulation</w:t>
      </w:r>
      <w:bookmarkEnd w:id="29"/>
      <w:bookmarkEnd w:id="30"/>
    </w:p>
    <w:p w14:paraId="451ACDEA" w14:textId="2465F7EB" w:rsidR="00B413A4" w:rsidRDefault="00B413A4" w:rsidP="00B413A4">
      <w:pPr>
        <w:pStyle w:val="berschrift2"/>
      </w:pPr>
      <w:bookmarkStart w:id="31" w:name="_Toc62814907"/>
      <w:bookmarkStart w:id="32" w:name="_Toc64022143"/>
      <w:r w:rsidRPr="00493B2C">
        <w:t>Übersicht Softwarearchitektur</w:t>
      </w:r>
      <w:bookmarkEnd w:id="31"/>
      <w:bookmarkEnd w:id="32"/>
    </w:p>
    <w:p w14:paraId="76E4A82B" w14:textId="58F43FB3" w:rsidR="00975AD4" w:rsidRPr="00975AD4" w:rsidRDefault="00975AD4" w:rsidP="00975AD4">
      <w:pPr>
        <w:pStyle w:val="berschrift3"/>
      </w:pPr>
      <w:r>
        <w:t>Blockschaltbild</w:t>
      </w:r>
    </w:p>
    <w:p w14:paraId="4DB62760" w14:textId="66B0CF02" w:rsidR="00975AD4" w:rsidRDefault="00975AD4" w:rsidP="00975AD4">
      <w:r>
        <w:rPr>
          <w:noProof/>
        </w:rPr>
        <w:drawing>
          <wp:inline distT="0" distB="0" distL="0" distR="0" wp14:anchorId="12F8FF87" wp14:editId="33E2F1E0">
            <wp:extent cx="5759450" cy="4478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478020"/>
                    </a:xfrm>
                    <a:prstGeom prst="rect">
                      <a:avLst/>
                    </a:prstGeom>
                    <a:noFill/>
                    <a:ln>
                      <a:noFill/>
                    </a:ln>
                  </pic:spPr>
                </pic:pic>
              </a:graphicData>
            </a:graphic>
          </wp:inline>
        </w:drawing>
      </w:r>
    </w:p>
    <w:p w14:paraId="280270A5" w14:textId="6EA5FA78" w:rsidR="00753297" w:rsidRDefault="00753297" w:rsidP="00753297">
      <w:pPr>
        <w:pStyle w:val="berschrift3"/>
      </w:pPr>
      <w:r>
        <w:t>GUI</w:t>
      </w:r>
    </w:p>
    <w:p w14:paraId="587FAE5A" w14:textId="25CC42DC" w:rsidR="007E59EA" w:rsidRDefault="00F7630E" w:rsidP="007E59EA">
      <w:r>
        <w:t xml:space="preserve">Das GUI ist die graphische Oberfläche der Visualisierung. Es enthält Text und verschiedene Elemente wie zum Beispiel eine </w:t>
      </w:r>
      <w:r w:rsidR="009E0A85">
        <w:t>Eingabezeile.</w:t>
      </w:r>
      <w:r w:rsidR="008D1911">
        <w:t xml:space="preserve"> </w:t>
      </w:r>
      <w:r w:rsidR="00927E04">
        <w:t>Die</w:t>
      </w:r>
      <w:r w:rsidR="00EB6F73">
        <w:t xml:space="preserve"> </w:t>
      </w:r>
      <w:r w:rsidR="00A45765">
        <w:t>Schriftart,</w:t>
      </w:r>
      <w:r w:rsidR="00927E04">
        <w:t xml:space="preserve"> die verwendet wird, wird </w:t>
      </w:r>
      <w:r w:rsidR="00994243">
        <w:t>über ein File in das Programm eingelesen.</w:t>
      </w:r>
      <w:r w:rsidR="00B645A3">
        <w:t xml:space="preserve"> Mehr zu diesem Thema gibt es im Punkt 3.2 (Graphical User Interface)</w:t>
      </w:r>
      <w:r w:rsidR="00574491">
        <w:t>.</w:t>
      </w:r>
    </w:p>
    <w:p w14:paraId="282DA82C" w14:textId="77777777" w:rsidR="007E59EA" w:rsidRDefault="007E59EA" w:rsidP="007E59EA"/>
    <w:p w14:paraId="2F06E88D" w14:textId="5403465D" w:rsidR="007E59EA" w:rsidRDefault="00623028" w:rsidP="007E59EA">
      <w:pPr>
        <w:pStyle w:val="berschrift3"/>
      </w:pPr>
      <w:r>
        <w:t>Engine</w:t>
      </w:r>
    </w:p>
    <w:p w14:paraId="1CAF3049" w14:textId="283E3A50" w:rsidR="008D72EE" w:rsidRDefault="008D72EE" w:rsidP="008D72EE">
      <w:r>
        <w:t>Die Engine ist das Rückardt der Software.</w:t>
      </w:r>
      <w:r w:rsidR="001B31AD">
        <w:t xml:space="preserve"> Sie beinhaltet </w:t>
      </w:r>
      <w:r w:rsidR="00CC5388">
        <w:t>das</w:t>
      </w:r>
      <w:r w:rsidR="001B31AD">
        <w:t xml:space="preserve"> graphische Rendering</w:t>
      </w:r>
      <w:r w:rsidR="00CC5388">
        <w:t xml:space="preserve">, </w:t>
      </w:r>
      <w:r w:rsidR="00A802A6">
        <w:t xml:space="preserve">steuert </w:t>
      </w:r>
      <w:r w:rsidR="00FB30DF">
        <w:t>B</w:t>
      </w:r>
      <w:r w:rsidR="00A802A6">
        <w:t>ewegungen und den Ablauf der Simulation</w:t>
      </w:r>
      <w:r w:rsidR="002C1FB4">
        <w:t xml:space="preserve"> und reagiert auf Events</w:t>
      </w:r>
      <w:r w:rsidR="00A802A6">
        <w:t>.</w:t>
      </w:r>
      <w:r w:rsidR="003D7194">
        <w:t xml:space="preserve"> Dazu wird im Punkt 3.3 </w:t>
      </w:r>
      <w:r w:rsidR="00733DCE">
        <w:t xml:space="preserve">(Aufbau der Engine) </w:t>
      </w:r>
      <w:r w:rsidR="003D7194">
        <w:t>näher eingegangen.</w:t>
      </w:r>
    </w:p>
    <w:p w14:paraId="764FC562" w14:textId="77777777" w:rsidR="0080568A" w:rsidRDefault="0080568A" w:rsidP="008D72EE"/>
    <w:p w14:paraId="3914B2AD" w14:textId="26B99B3D" w:rsidR="0080568A" w:rsidRDefault="0080568A" w:rsidP="0080568A">
      <w:pPr>
        <w:pStyle w:val="berschrift3"/>
      </w:pPr>
      <w:r>
        <w:t>Client</w:t>
      </w:r>
    </w:p>
    <w:p w14:paraId="3AA562E6" w14:textId="41EB715E" w:rsidR="00AB3CAC" w:rsidRDefault="00905100" w:rsidP="00905100">
      <w:r>
        <w:t xml:space="preserve">Der Client ist für </w:t>
      </w:r>
      <w:r w:rsidR="00682AEB">
        <w:t>das Empfangen und Senden</w:t>
      </w:r>
      <w:r>
        <w:t xml:space="preserve"> von Daten über das Netzwerk zuständig.</w:t>
      </w:r>
      <w:r w:rsidR="002250C7">
        <w:t xml:space="preserve"> Da die Engine mit dem Client kommunizieren muss, wird ein Shared-memory verwendet</w:t>
      </w:r>
      <w:r w:rsidR="0070077C">
        <w:t xml:space="preserve">. </w:t>
      </w:r>
      <w:r w:rsidR="009812D2">
        <w:t xml:space="preserve">Auf diesen Speicher haben nur die Engine und der Client </w:t>
      </w:r>
      <w:r w:rsidR="00C07C54">
        <w:t>Z</w:t>
      </w:r>
      <w:r w:rsidR="009812D2">
        <w:t>ugriff.</w:t>
      </w:r>
    </w:p>
    <w:p w14:paraId="0068F9B2" w14:textId="563FCD45" w:rsidR="00AB3CAC" w:rsidRDefault="00AB3CAC" w:rsidP="00905100"/>
    <w:p w14:paraId="4E6848D2" w14:textId="24931496" w:rsidR="00211F00" w:rsidRDefault="00281A1E" w:rsidP="001943EC">
      <w:pPr>
        <w:pStyle w:val="berschrift3"/>
      </w:pPr>
      <w:r>
        <w:lastRenderedPageBreak/>
        <w:t>Modelle,</w:t>
      </w:r>
      <w:r w:rsidR="00711001">
        <w:t xml:space="preserve"> Texturen,</w:t>
      </w:r>
      <w:r>
        <w:t xml:space="preserve"> Shader</w:t>
      </w:r>
    </w:p>
    <w:p w14:paraId="377FAAC4" w14:textId="2C8B7DB6" w:rsidR="00711001" w:rsidRDefault="00CE5C56" w:rsidP="00711001">
      <w:r>
        <w:t xml:space="preserve">Modelle beschreiben die Form </w:t>
      </w:r>
      <w:r w:rsidR="0043247F">
        <w:t>der</w:t>
      </w:r>
      <w:r>
        <w:t xml:space="preserve"> Obje</w:t>
      </w:r>
      <w:r w:rsidR="00573172">
        <w:t>kte</w:t>
      </w:r>
      <w:r w:rsidR="000F1E6D">
        <w:t xml:space="preserve"> in einer Rendering-Szene.</w:t>
      </w:r>
      <w:r w:rsidR="00003D57">
        <w:t xml:space="preserve"> Sie beinhalten Raumpunkte, genannt Vertices, Normalvektoren</w:t>
      </w:r>
      <w:r w:rsidR="00FA6EB5">
        <w:t xml:space="preserve"> und Texturkoordinaten</w:t>
      </w:r>
      <w:r w:rsidR="00003D57">
        <w:t>.</w:t>
      </w:r>
      <w:r w:rsidR="00003D57">
        <w:br/>
        <w:t xml:space="preserve">Texturen werden </w:t>
      </w:r>
      <w:r w:rsidR="00C33752">
        <w:t>verwendet,</w:t>
      </w:r>
      <w:r w:rsidR="00003D57">
        <w:t xml:space="preserve"> um </w:t>
      </w:r>
      <w:r w:rsidR="004C1C42">
        <w:t xml:space="preserve">Modellen Farben zu geben. </w:t>
      </w:r>
      <w:r w:rsidR="00C33752">
        <w:t>Diese sind Bild</w:t>
      </w:r>
      <w:r w:rsidR="00030E2B">
        <w:t>-Fil</w:t>
      </w:r>
      <w:r w:rsidR="00862E8E">
        <w:t>es, welche</w:t>
      </w:r>
      <w:r w:rsidR="00022398">
        <w:t xml:space="preserve"> in den Speicher geladen werden, und anschließend am Modell angezeigt werden.</w:t>
      </w:r>
      <w:r w:rsidR="004826FD">
        <w:t xml:space="preserve"> Welcher Bereich einer Textur auf einem Modell angezeigt wird, wird über die Texturkoordinaten gesteuert.</w:t>
      </w:r>
    </w:p>
    <w:p w14:paraId="7E6277A5" w14:textId="604A3AD0" w:rsidR="008E65A2" w:rsidRPr="00EE448E" w:rsidRDefault="008E65A2" w:rsidP="00711001">
      <w:r>
        <w:t xml:space="preserve">Shader sind Programme, die auf der Graphikkarte ausgeführt werden. </w:t>
      </w:r>
      <w:r w:rsidR="00913C65">
        <w:t xml:space="preserve">Sie berechnen </w:t>
      </w:r>
      <w:r w:rsidR="009A1177">
        <w:t xml:space="preserve">mithilfe der Vertices, Texturkoordinaten und Normalvektoren </w:t>
      </w:r>
      <w:r w:rsidR="00913C65">
        <w:t>die endgültige Farbe eines Pixels auf dem Bildschirm</w:t>
      </w:r>
      <w:r w:rsidR="00B73E05">
        <w:t>. D</w:t>
      </w:r>
      <w:r w:rsidR="006E1E97">
        <w:t>ieser Prozess wird „Shading“ genannt</w:t>
      </w:r>
      <w:r w:rsidR="00913C65">
        <w:t xml:space="preserve">. </w:t>
      </w:r>
      <w:r w:rsidR="00787631">
        <w:t>Genauer erläutert wird das im Punkt 3.3 (Aufbau der Engine) und 3.4 (Erstellung von 3D-Modellen).</w:t>
      </w:r>
    </w:p>
    <w:p w14:paraId="0B008051" w14:textId="77777777" w:rsidR="007E59EA" w:rsidRPr="007E59EA" w:rsidRDefault="007E59EA" w:rsidP="007E59EA"/>
    <w:p w14:paraId="68B5DD0F" w14:textId="369D92F5" w:rsidR="00A65812" w:rsidRPr="001D3052" w:rsidRDefault="00A65812" w:rsidP="00A65812">
      <w:pPr>
        <w:pStyle w:val="berschrift2"/>
      </w:pPr>
      <w:r>
        <w:t>Graphical User Interface</w:t>
      </w:r>
    </w:p>
    <w:p w14:paraId="305A5097" w14:textId="77777777" w:rsidR="00B413A4" w:rsidRPr="00493B2C" w:rsidRDefault="00B413A4" w:rsidP="00B413A4">
      <w:pPr>
        <w:pStyle w:val="berschrift2"/>
      </w:pPr>
      <w:bookmarkStart w:id="33" w:name="_Toc62814908"/>
      <w:bookmarkStart w:id="34" w:name="_Toc64022144"/>
      <w:r w:rsidRPr="00493B2C">
        <w:t>Aufbau der Engine</w:t>
      </w:r>
      <w:bookmarkEnd w:id="33"/>
      <w:bookmarkEnd w:id="34"/>
    </w:p>
    <w:p w14:paraId="13D28EBE" w14:textId="77777777" w:rsidR="00B413A4" w:rsidRPr="00493B2C" w:rsidRDefault="00B413A4" w:rsidP="00B413A4">
      <w:pPr>
        <w:pStyle w:val="berschrift2"/>
      </w:pPr>
      <w:bookmarkStart w:id="35" w:name="_Toc62814909"/>
      <w:bookmarkStart w:id="36" w:name="_Toc64022145"/>
      <w:r w:rsidRPr="00493B2C">
        <w:t>Erstellung von 3D-Modellen</w:t>
      </w:r>
      <w:bookmarkEnd w:id="35"/>
      <w:bookmarkEnd w:id="36"/>
      <w:r w:rsidRPr="00493B2C">
        <w:t xml:space="preserve"> </w:t>
      </w:r>
    </w:p>
    <w:p w14:paraId="0FBAD95B" w14:textId="77777777" w:rsidR="00B413A4" w:rsidRPr="00493B2C" w:rsidRDefault="00B413A4" w:rsidP="00B413A4">
      <w:pPr>
        <w:pStyle w:val="berschrift2"/>
      </w:pPr>
      <w:bookmarkStart w:id="37" w:name="_Toc62814910"/>
      <w:bookmarkStart w:id="38" w:name="_Toc64022146"/>
      <w:r w:rsidRPr="00493B2C">
        <w:t>Bewegungen im Dreidimensionalen Raum</w:t>
      </w:r>
      <w:bookmarkEnd w:id="37"/>
      <w:bookmarkEnd w:id="38"/>
    </w:p>
    <w:p w14:paraId="0E3132BB" w14:textId="77777777" w:rsidR="00B413A4" w:rsidRPr="00493B2C" w:rsidRDefault="00B413A4" w:rsidP="00B413A4">
      <w:pPr>
        <w:pStyle w:val="berschrift2"/>
      </w:pPr>
      <w:bookmarkStart w:id="39" w:name="_Toc62814911"/>
      <w:bookmarkStart w:id="40" w:name="_Toc64022147"/>
      <w:r w:rsidRPr="00493B2C">
        <w:t>Auswertung von erhaltenen Positionsdaten</w:t>
      </w:r>
      <w:bookmarkEnd w:id="39"/>
      <w:bookmarkEnd w:id="40"/>
    </w:p>
    <w:p w14:paraId="1073EC08" w14:textId="77777777" w:rsidR="00B413A4" w:rsidRPr="00493B2C" w:rsidRDefault="00B413A4" w:rsidP="00B413A4">
      <w:pPr>
        <w:pStyle w:val="berschrift2"/>
      </w:pPr>
      <w:bookmarkStart w:id="41" w:name="_Toc62814912"/>
      <w:bookmarkStart w:id="42" w:name="_Toc64022148"/>
      <w:r w:rsidRPr="00493B2C">
        <w:t>Übertragung zu Swarm Controll</w:t>
      </w:r>
      <w:bookmarkEnd w:id="41"/>
      <w:bookmarkEnd w:id="42"/>
    </w:p>
    <w:p w14:paraId="4A3295F2" w14:textId="77777777" w:rsidR="00B413A4" w:rsidRPr="00493B2C" w:rsidRDefault="00B413A4" w:rsidP="00B413A4">
      <w:pPr>
        <w:spacing w:line="240" w:lineRule="auto"/>
      </w:pPr>
      <w:r w:rsidRPr="00493B2C">
        <w:br w:type="page"/>
      </w:r>
    </w:p>
    <w:p w14:paraId="11AF30BF" w14:textId="77777777" w:rsidR="00B413A4" w:rsidRPr="00493B2C" w:rsidRDefault="00B413A4" w:rsidP="00B413A4">
      <w:pPr>
        <w:pStyle w:val="berschrift1"/>
      </w:pPr>
      <w:bookmarkStart w:id="43" w:name="_Toc62814913"/>
      <w:bookmarkStart w:id="44" w:name="_Toc64022149"/>
      <w:r w:rsidRPr="00493B2C">
        <w:lastRenderedPageBreak/>
        <w:t>Swarm Controll</w:t>
      </w:r>
      <w:bookmarkEnd w:id="43"/>
      <w:bookmarkEnd w:id="44"/>
    </w:p>
    <w:p w14:paraId="08EDBBF9" w14:textId="77777777" w:rsidR="00B413A4" w:rsidRPr="00493B2C" w:rsidRDefault="00B413A4" w:rsidP="00B413A4">
      <w:pPr>
        <w:pStyle w:val="berschrift2"/>
      </w:pPr>
      <w:bookmarkStart w:id="45" w:name="_Toc62814914"/>
      <w:bookmarkStart w:id="46" w:name="_Toc64022150"/>
      <w:r w:rsidRPr="00493B2C">
        <w:t>Übersicht Softwarearchitektur</w:t>
      </w:r>
      <w:bookmarkEnd w:id="45"/>
      <w:bookmarkEnd w:id="46"/>
    </w:p>
    <w:p w14:paraId="2350F5DB" w14:textId="77777777" w:rsidR="00B413A4" w:rsidRPr="00493B2C" w:rsidRDefault="00B413A4" w:rsidP="00B413A4">
      <w:pPr>
        <w:pStyle w:val="berschrift2"/>
      </w:pPr>
      <w:bookmarkStart w:id="47" w:name="_Toc62814915"/>
      <w:bookmarkStart w:id="48" w:name="_Toc64022151"/>
      <w:r w:rsidRPr="00493B2C">
        <w:t>Berechnung des Weges</w:t>
      </w:r>
      <w:bookmarkEnd w:id="47"/>
      <w:bookmarkEnd w:id="48"/>
    </w:p>
    <w:p w14:paraId="73F4A773" w14:textId="77777777" w:rsidR="00B413A4" w:rsidRPr="00493B2C" w:rsidRDefault="00B413A4" w:rsidP="00B413A4">
      <w:pPr>
        <w:pStyle w:val="berschrift2"/>
      </w:pPr>
      <w:bookmarkStart w:id="49" w:name="_Toc62814916"/>
      <w:bookmarkStart w:id="50" w:name="_Toc64022152"/>
      <w:r w:rsidRPr="00493B2C">
        <w:t>Konvertierung von Positionen auf Steuerbefehle (WIP)</w:t>
      </w:r>
      <w:bookmarkEnd w:id="49"/>
      <w:bookmarkEnd w:id="50"/>
    </w:p>
    <w:p w14:paraId="0BC8DF44" w14:textId="77777777" w:rsidR="00B413A4" w:rsidRPr="00493B2C" w:rsidRDefault="00B413A4" w:rsidP="00B413A4">
      <w:pPr>
        <w:pStyle w:val="berschrift2"/>
      </w:pPr>
      <w:bookmarkStart w:id="51" w:name="_Toc62814917"/>
      <w:bookmarkStart w:id="52" w:name="_Toc64022153"/>
      <w:r w:rsidRPr="00493B2C">
        <w:t>Steuerbefehle</w:t>
      </w:r>
      <w:bookmarkEnd w:id="51"/>
      <w:bookmarkEnd w:id="52"/>
    </w:p>
    <w:p w14:paraId="3429EA2D" w14:textId="77777777" w:rsidR="00B413A4" w:rsidRPr="00493B2C" w:rsidRDefault="00B413A4" w:rsidP="00B413A4">
      <w:pPr>
        <w:pStyle w:val="berschrift3"/>
      </w:pPr>
      <w:bookmarkStart w:id="53" w:name="_Toc62814918"/>
      <w:bookmarkStart w:id="54" w:name="_Toc64022154"/>
      <w:r w:rsidRPr="00493B2C">
        <w:t>Aufbau von Steuerbefehlen (Protokollaufbau)</w:t>
      </w:r>
      <w:bookmarkEnd w:id="53"/>
      <w:bookmarkEnd w:id="54"/>
    </w:p>
    <w:p w14:paraId="47099C36" w14:textId="77777777" w:rsidR="00B413A4" w:rsidRPr="00493B2C" w:rsidRDefault="00B413A4" w:rsidP="00B413A4">
      <w:pPr>
        <w:pStyle w:val="berschrift3"/>
      </w:pPr>
      <w:bookmarkStart w:id="55" w:name="_Toc62814919"/>
      <w:bookmarkStart w:id="56" w:name="_Toc64022155"/>
      <w:r w:rsidRPr="00493B2C">
        <w:t>Senden von Steuerbefehlen (API)</w:t>
      </w:r>
      <w:bookmarkEnd w:id="55"/>
      <w:bookmarkEnd w:id="56"/>
    </w:p>
    <w:p w14:paraId="56BA919E" w14:textId="77777777" w:rsidR="00B413A4" w:rsidRPr="00493B2C" w:rsidRDefault="00B413A4" w:rsidP="00B413A4"/>
    <w:p w14:paraId="4E71379C" w14:textId="77777777" w:rsidR="00B413A4" w:rsidRPr="00493B2C" w:rsidRDefault="00B413A4" w:rsidP="00B413A4">
      <w:pPr>
        <w:spacing w:line="240" w:lineRule="auto"/>
      </w:pPr>
      <w:r w:rsidRPr="00493B2C">
        <w:br w:type="page"/>
      </w:r>
    </w:p>
    <w:p w14:paraId="686F3403" w14:textId="77777777" w:rsidR="00B413A4" w:rsidRPr="00493B2C" w:rsidRDefault="00B413A4" w:rsidP="00B413A4">
      <w:pPr>
        <w:pStyle w:val="berschrift1"/>
      </w:pPr>
      <w:bookmarkStart w:id="57" w:name="_Toc62814920"/>
      <w:bookmarkStart w:id="58" w:name="_Toc64022156"/>
      <w:r w:rsidRPr="00493B2C">
        <w:lastRenderedPageBreak/>
        <w:t>Fahrzeug Software</w:t>
      </w:r>
      <w:bookmarkEnd w:id="57"/>
      <w:bookmarkEnd w:id="58"/>
    </w:p>
    <w:p w14:paraId="0D2B36DA" w14:textId="77777777" w:rsidR="00B413A4" w:rsidRPr="00493B2C" w:rsidRDefault="00B413A4" w:rsidP="00B413A4">
      <w:pPr>
        <w:pStyle w:val="berschrift2"/>
      </w:pPr>
      <w:bookmarkStart w:id="59" w:name="_Toc62814921"/>
      <w:bookmarkStart w:id="60" w:name="_Toc64022157"/>
      <w:r w:rsidRPr="00493B2C">
        <w:t>Übersicht der Architektur</w:t>
      </w:r>
      <w:bookmarkEnd w:id="59"/>
      <w:bookmarkEnd w:id="60"/>
    </w:p>
    <w:p w14:paraId="4DE401EA" w14:textId="77777777" w:rsidR="00B413A4" w:rsidRPr="00493B2C" w:rsidRDefault="00B413A4" w:rsidP="00B413A4">
      <w:pPr>
        <w:pStyle w:val="berschrift2"/>
      </w:pPr>
      <w:bookmarkStart w:id="61" w:name="_Toc62814922"/>
      <w:bookmarkStart w:id="62" w:name="_Toc64022158"/>
      <w:r w:rsidRPr="00493B2C">
        <w:t>Kommunikation mit Swarm Controll</w:t>
      </w:r>
      <w:bookmarkEnd w:id="61"/>
      <w:bookmarkEnd w:id="62"/>
    </w:p>
    <w:p w14:paraId="3F2A5B1B" w14:textId="77777777" w:rsidR="00B413A4" w:rsidRPr="00493B2C" w:rsidRDefault="00B413A4" w:rsidP="00B413A4">
      <w:pPr>
        <w:pStyle w:val="berschrift3"/>
      </w:pPr>
      <w:bookmarkStart w:id="63" w:name="_Toc62814923"/>
      <w:bookmarkStart w:id="64" w:name="_Toc64022159"/>
      <w:r w:rsidRPr="00493B2C">
        <w:t>Kommunikationsprotokoll</w:t>
      </w:r>
      <w:bookmarkEnd w:id="63"/>
      <w:bookmarkEnd w:id="64"/>
    </w:p>
    <w:p w14:paraId="56F5E044" w14:textId="77777777" w:rsidR="00B413A4" w:rsidRPr="00493B2C" w:rsidRDefault="00B413A4" w:rsidP="00B413A4">
      <w:pPr>
        <w:pStyle w:val="berschrift2"/>
      </w:pPr>
      <w:bookmarkStart w:id="65" w:name="_Toc62814924"/>
      <w:bookmarkStart w:id="66" w:name="_Toc64022160"/>
      <w:r w:rsidRPr="00493B2C">
        <w:t>Hardware Ansteuerung</w:t>
      </w:r>
      <w:bookmarkEnd w:id="65"/>
      <w:bookmarkEnd w:id="66"/>
    </w:p>
    <w:p w14:paraId="31A97928" w14:textId="77777777" w:rsidR="00B413A4" w:rsidRPr="00493B2C" w:rsidRDefault="00B413A4" w:rsidP="00B413A4">
      <w:pPr>
        <w:pStyle w:val="berschrift3"/>
      </w:pPr>
      <w:bookmarkStart w:id="67" w:name="_Toc62814925"/>
      <w:bookmarkStart w:id="68" w:name="_Toc64022161"/>
      <w:r w:rsidRPr="00493B2C">
        <w:t>LED-Ansteuerung</w:t>
      </w:r>
      <w:bookmarkEnd w:id="67"/>
      <w:bookmarkEnd w:id="68"/>
    </w:p>
    <w:p w14:paraId="4D99AEF3" w14:textId="77777777" w:rsidR="00B413A4" w:rsidRPr="00493B2C" w:rsidRDefault="00B413A4" w:rsidP="00B413A4">
      <w:pPr>
        <w:pStyle w:val="berschrift3"/>
      </w:pPr>
      <w:bookmarkStart w:id="69" w:name="_Toc62814926"/>
      <w:bookmarkStart w:id="70" w:name="_Toc64022162"/>
      <w:r w:rsidRPr="00493B2C">
        <w:t>Kommunikationsmodule</w:t>
      </w:r>
      <w:bookmarkEnd w:id="69"/>
      <w:bookmarkEnd w:id="70"/>
    </w:p>
    <w:p w14:paraId="1BD97BB1" w14:textId="77777777" w:rsidR="00B413A4" w:rsidRPr="00493B2C" w:rsidRDefault="00B413A4" w:rsidP="00B413A4">
      <w:pPr>
        <w:pStyle w:val="berschrift4"/>
      </w:pPr>
      <w:bookmarkStart w:id="71" w:name="_Toc62814927"/>
      <w:bookmarkStart w:id="72" w:name="_Toc64022163"/>
      <w:r w:rsidRPr="00493B2C">
        <w:t>Bluetooth</w:t>
      </w:r>
      <w:bookmarkEnd w:id="71"/>
      <w:bookmarkEnd w:id="72"/>
    </w:p>
    <w:p w14:paraId="016AFFDC" w14:textId="77777777" w:rsidR="00B413A4" w:rsidRPr="00493B2C" w:rsidRDefault="00B413A4" w:rsidP="00B413A4">
      <w:pPr>
        <w:pStyle w:val="berschrift4"/>
      </w:pPr>
      <w:bookmarkStart w:id="73" w:name="_Toc62814928"/>
      <w:bookmarkStart w:id="74" w:name="_Toc64022164"/>
      <w:r w:rsidRPr="00493B2C">
        <w:t>WLAN</w:t>
      </w:r>
      <w:bookmarkEnd w:id="73"/>
      <w:bookmarkEnd w:id="74"/>
    </w:p>
    <w:p w14:paraId="00E64423" w14:textId="77777777" w:rsidR="00B413A4" w:rsidRPr="00493B2C" w:rsidRDefault="00B413A4" w:rsidP="00B413A4">
      <w:pPr>
        <w:pStyle w:val="berschrift3"/>
      </w:pPr>
      <w:bookmarkStart w:id="75" w:name="_Toc62814929"/>
      <w:bookmarkStart w:id="76" w:name="_Toc64022165"/>
      <w:r w:rsidRPr="00493B2C">
        <w:t>Motor Ansteuerung</w:t>
      </w:r>
      <w:bookmarkEnd w:id="75"/>
      <w:bookmarkEnd w:id="76"/>
    </w:p>
    <w:p w14:paraId="1CD0A273" w14:textId="77777777" w:rsidR="00B413A4" w:rsidRPr="00493B2C" w:rsidRDefault="00B413A4" w:rsidP="00B413A4">
      <w:pPr>
        <w:pStyle w:val="berschrift1"/>
      </w:pPr>
      <w:r w:rsidRPr="00493B2C">
        <w:br w:type="page"/>
      </w:r>
      <w:bookmarkStart w:id="77" w:name="_Toc62814930"/>
      <w:bookmarkStart w:id="78" w:name="_Toc64022166"/>
      <w:r w:rsidRPr="00493B2C">
        <w:lastRenderedPageBreak/>
        <w:t>Ergebnisse</w:t>
      </w:r>
      <w:bookmarkEnd w:id="77"/>
      <w:bookmarkEnd w:id="78"/>
    </w:p>
    <w:p w14:paraId="0AF4C971" w14:textId="77777777" w:rsidR="00B413A4" w:rsidRPr="00493B2C" w:rsidRDefault="00B413A4" w:rsidP="00B413A4">
      <w:pPr>
        <w:pStyle w:val="berschrift2"/>
      </w:pPr>
      <w:bookmarkStart w:id="79" w:name="_Toc62814931"/>
      <w:bookmarkStart w:id="80" w:name="_Toc64022167"/>
      <w:r w:rsidRPr="00493B2C">
        <w:t>Funktionalität Positionserkennung</w:t>
      </w:r>
      <w:bookmarkEnd w:id="79"/>
      <w:bookmarkEnd w:id="80"/>
    </w:p>
    <w:p w14:paraId="6BE0ACF5" w14:textId="77777777" w:rsidR="00B413A4" w:rsidRPr="00493B2C" w:rsidRDefault="00B413A4" w:rsidP="00B413A4">
      <w:pPr>
        <w:pStyle w:val="berschrift2"/>
      </w:pPr>
      <w:bookmarkStart w:id="81" w:name="_Toc62814932"/>
      <w:bookmarkStart w:id="82" w:name="_Toc64022168"/>
      <w:r w:rsidRPr="00493B2C">
        <w:t>Steuerung der Fahrzeuge</w:t>
      </w:r>
      <w:bookmarkEnd w:id="81"/>
      <w:bookmarkEnd w:id="82"/>
    </w:p>
    <w:p w14:paraId="25581E57" w14:textId="77777777" w:rsidR="00B413A4" w:rsidRPr="00493B2C" w:rsidRDefault="00B413A4" w:rsidP="00B413A4">
      <w:pPr>
        <w:pStyle w:val="berschrift2"/>
      </w:pPr>
      <w:bookmarkStart w:id="83" w:name="_Toc62814933"/>
      <w:bookmarkStart w:id="84" w:name="_Toc64022169"/>
      <w:r w:rsidRPr="00493B2C">
        <w:t>Simulationstest mit Pseudodaten</w:t>
      </w:r>
      <w:bookmarkEnd w:id="83"/>
      <w:bookmarkEnd w:id="84"/>
    </w:p>
    <w:p w14:paraId="4090BE0E" w14:textId="77777777" w:rsidR="00B413A4" w:rsidRPr="00493B2C" w:rsidRDefault="00B413A4" w:rsidP="00B413A4">
      <w:pPr>
        <w:pStyle w:val="berschrift2"/>
      </w:pPr>
      <w:bookmarkStart w:id="85" w:name="_Toc62814934"/>
      <w:bookmarkStart w:id="86" w:name="_Toc64022170"/>
      <w:r w:rsidRPr="00493B2C">
        <w:t>Steuersoftwarte Funktionalitätstest</w:t>
      </w:r>
      <w:bookmarkEnd w:id="85"/>
      <w:bookmarkEnd w:id="86"/>
    </w:p>
    <w:p w14:paraId="0BD7FFBF" w14:textId="77777777" w:rsidR="00B413A4" w:rsidRPr="00493B2C" w:rsidRDefault="00B413A4" w:rsidP="00B413A4">
      <w:pPr>
        <w:pStyle w:val="berschrift2"/>
      </w:pPr>
      <w:bookmarkStart w:id="87" w:name="_Toc62814935"/>
      <w:bookmarkStart w:id="88" w:name="_Toc64022171"/>
      <w:r w:rsidRPr="00493B2C">
        <w:t>Schwarmbewegung</w:t>
      </w:r>
      <w:bookmarkEnd w:id="87"/>
      <w:bookmarkEnd w:id="88"/>
      <w:r w:rsidRPr="00493B2C">
        <w:t xml:space="preserve"> </w:t>
      </w:r>
    </w:p>
    <w:p w14:paraId="787B01FF" w14:textId="77777777" w:rsidR="00B413A4" w:rsidRPr="00493B2C" w:rsidRDefault="00B413A4" w:rsidP="00B413A4">
      <w:pPr>
        <w:pStyle w:val="berschrift3"/>
      </w:pPr>
      <w:bookmarkStart w:id="89" w:name="_Toc62814936"/>
      <w:bookmarkStart w:id="90" w:name="_Toc64022172"/>
      <w:r w:rsidRPr="00493B2C">
        <w:t>Kreis</w:t>
      </w:r>
      <w:bookmarkEnd w:id="89"/>
      <w:bookmarkEnd w:id="90"/>
    </w:p>
    <w:p w14:paraId="22089C02" w14:textId="77777777" w:rsidR="00B413A4" w:rsidRPr="00493B2C" w:rsidRDefault="00B413A4" w:rsidP="00B413A4">
      <w:pPr>
        <w:pStyle w:val="berschrift3"/>
      </w:pPr>
      <w:bookmarkStart w:id="91" w:name="_Toc62814937"/>
      <w:bookmarkStart w:id="92" w:name="_Toc64022173"/>
      <w:r w:rsidRPr="00493B2C">
        <w:t>Zick-Zack</w:t>
      </w:r>
      <w:bookmarkEnd w:id="91"/>
      <w:bookmarkEnd w:id="92"/>
      <w:r w:rsidRPr="00493B2C">
        <w:br w:type="page"/>
      </w:r>
    </w:p>
    <w:p w14:paraId="3F55C2AE" w14:textId="77777777" w:rsidR="00B413A4" w:rsidRPr="00493B2C" w:rsidRDefault="00B413A4" w:rsidP="00B413A4">
      <w:pPr>
        <w:spacing w:line="240" w:lineRule="auto"/>
      </w:pPr>
    </w:p>
    <w:p w14:paraId="581A71C3" w14:textId="77777777" w:rsidR="00B413A4" w:rsidRPr="00493B2C" w:rsidRDefault="00B413A4" w:rsidP="00B413A4">
      <w:pPr>
        <w:pStyle w:val="berschrift1"/>
      </w:pPr>
      <w:bookmarkStart w:id="93" w:name="_Toc62814938"/>
      <w:bookmarkStart w:id="94" w:name="_Toc64022174"/>
      <w:r w:rsidRPr="00493B2C">
        <w:t>Anhang</w:t>
      </w:r>
      <w:bookmarkEnd w:id="93"/>
      <w:bookmarkEnd w:id="94"/>
    </w:p>
    <w:p w14:paraId="098B3CE8" w14:textId="77777777" w:rsidR="00B413A4" w:rsidRPr="00493B2C" w:rsidRDefault="00B413A4" w:rsidP="00B413A4">
      <w:pPr>
        <w:pStyle w:val="berschrift2"/>
      </w:pPr>
      <w:bookmarkStart w:id="95" w:name="_Toc62814939"/>
      <w:bookmarkStart w:id="96" w:name="_Toc64022175"/>
      <w:r w:rsidRPr="00493B2C">
        <w:t>Inbetriebnahme (f. 4Klasse TdoT)</w:t>
      </w:r>
      <w:bookmarkEnd w:id="95"/>
      <w:bookmarkEnd w:id="96"/>
    </w:p>
    <w:p w14:paraId="3DAC3572" w14:textId="77777777" w:rsidR="00B413A4" w:rsidRPr="00493B2C" w:rsidRDefault="00B413A4" w:rsidP="00B413A4">
      <w:pPr>
        <w:pStyle w:val="berschrift2"/>
      </w:pPr>
      <w:bookmarkStart w:id="97" w:name="_Toc62814940"/>
      <w:bookmarkStart w:id="98" w:name="_Toc64022176"/>
      <w:r w:rsidRPr="00493B2C">
        <w:t>Projektmanagement</w:t>
      </w:r>
      <w:bookmarkEnd w:id="97"/>
      <w:bookmarkEnd w:id="98"/>
    </w:p>
    <w:p w14:paraId="128B33DA" w14:textId="77777777" w:rsidR="00B413A4" w:rsidRPr="00493B2C" w:rsidRDefault="00B413A4" w:rsidP="00B413A4">
      <w:pPr>
        <w:pStyle w:val="berschrift3"/>
      </w:pPr>
      <w:bookmarkStart w:id="99" w:name="_Toc62814941"/>
      <w:bookmarkStart w:id="100" w:name="_Toc64022177"/>
      <w:r w:rsidRPr="00493B2C">
        <w:t>Projektplan</w:t>
      </w:r>
      <w:bookmarkEnd w:id="99"/>
      <w:bookmarkEnd w:id="100"/>
    </w:p>
    <w:p w14:paraId="0150F915" w14:textId="77777777" w:rsidR="00B413A4" w:rsidRPr="00493B2C" w:rsidRDefault="00B413A4" w:rsidP="00B413A4">
      <w:pPr>
        <w:pStyle w:val="berschrift3"/>
      </w:pPr>
      <w:bookmarkStart w:id="101" w:name="_Toc62814942"/>
      <w:bookmarkStart w:id="102" w:name="_Toc64022178"/>
      <w:r w:rsidRPr="00493B2C">
        <w:t>Projekttagebuch</w:t>
      </w:r>
      <w:bookmarkEnd w:id="101"/>
      <w:bookmarkEnd w:id="102"/>
    </w:p>
    <w:p w14:paraId="1A7047AA" w14:textId="77777777" w:rsidR="00B413A4" w:rsidRPr="00493B2C" w:rsidRDefault="00B413A4" w:rsidP="00B413A4">
      <w:pPr>
        <w:pStyle w:val="berschrift3"/>
      </w:pPr>
      <w:bookmarkStart w:id="103" w:name="_Toc62814943"/>
      <w:bookmarkStart w:id="104" w:name="_Toc64022179"/>
      <w:r w:rsidRPr="00493B2C">
        <w:t>Projektkosten</w:t>
      </w:r>
      <w:bookmarkEnd w:id="103"/>
      <w:bookmarkEnd w:id="104"/>
    </w:p>
    <w:p w14:paraId="6079FE9A" w14:textId="77777777" w:rsidR="00B413A4" w:rsidRPr="00493B2C" w:rsidRDefault="00B413A4" w:rsidP="00B413A4">
      <w:pPr>
        <w:spacing w:line="240" w:lineRule="auto"/>
        <w:rPr>
          <w:b/>
          <w:sz w:val="28"/>
        </w:rPr>
      </w:pPr>
      <w:r w:rsidRPr="00493B2C">
        <w:br w:type="page"/>
      </w:r>
    </w:p>
    <w:p w14:paraId="432947FA" w14:textId="77777777" w:rsidR="00B413A4" w:rsidRPr="00493B2C" w:rsidRDefault="00B413A4" w:rsidP="00B413A4">
      <w:pPr>
        <w:pStyle w:val="berschrift1"/>
      </w:pPr>
      <w:bookmarkStart w:id="105" w:name="_Toc62814944"/>
      <w:bookmarkStart w:id="106" w:name="_Toc64022180"/>
      <w:r w:rsidRPr="00493B2C">
        <w:lastRenderedPageBreak/>
        <w:t>Quellenverzeichnis</w:t>
      </w:r>
      <w:bookmarkEnd w:id="105"/>
      <w:bookmarkEnd w:id="106"/>
    </w:p>
    <w:p w14:paraId="21BB24E1" w14:textId="77777777" w:rsidR="00B413A4" w:rsidRPr="00493B2C" w:rsidRDefault="00B413A4" w:rsidP="00B413A4">
      <w:pPr>
        <w:pStyle w:val="berschrift2"/>
      </w:pPr>
      <w:bookmarkStart w:id="107" w:name="_Toc62814945"/>
      <w:bookmarkStart w:id="108" w:name="_Toc64022181"/>
      <w:r w:rsidRPr="00493B2C">
        <w:t>Bücher</w:t>
      </w:r>
      <w:bookmarkEnd w:id="107"/>
      <w:bookmarkEnd w:id="108"/>
    </w:p>
    <w:p w14:paraId="23828429" w14:textId="77777777" w:rsidR="00B413A4" w:rsidRPr="00493B2C" w:rsidRDefault="00B413A4" w:rsidP="00B413A4">
      <w:pPr>
        <w:pStyle w:val="berschrift2"/>
      </w:pPr>
      <w:bookmarkStart w:id="109" w:name="_Toc62814946"/>
      <w:bookmarkStart w:id="110" w:name="_Toc64022182"/>
      <w:r w:rsidRPr="00493B2C">
        <w:t>Onlinemedien</w:t>
      </w:r>
      <w:bookmarkEnd w:id="109"/>
      <w:bookmarkEnd w:id="110"/>
    </w:p>
    <w:p w14:paraId="6114EA1D" w14:textId="77777777" w:rsidR="00B413A4" w:rsidRPr="00493B2C" w:rsidRDefault="00B413A4" w:rsidP="00B413A4">
      <w:pPr>
        <w:pStyle w:val="berschrift2"/>
      </w:pPr>
      <w:bookmarkStart w:id="111" w:name="_Toc62814947"/>
      <w:bookmarkStart w:id="112" w:name="_Toc64022183"/>
      <w:r w:rsidRPr="00493B2C">
        <w:t>Zeitschriften</w:t>
      </w:r>
      <w:bookmarkEnd w:id="111"/>
      <w:bookmarkEnd w:id="112"/>
    </w:p>
    <w:p w14:paraId="7A6656D7" w14:textId="77777777" w:rsidR="00B413A4" w:rsidRPr="00493B2C" w:rsidRDefault="00B413A4" w:rsidP="00B413A4">
      <w:pPr>
        <w:spacing w:line="240" w:lineRule="auto"/>
      </w:pPr>
    </w:p>
    <w:p w14:paraId="0EB12706" w14:textId="77777777" w:rsidR="00A3269F" w:rsidRPr="00493B2C" w:rsidRDefault="00A3269F" w:rsidP="001E2D38"/>
    <w:sectPr w:rsidR="00A3269F" w:rsidRPr="00493B2C" w:rsidSect="00E30A0A">
      <w:headerReference w:type="default" r:id="rId22"/>
      <w:footerReference w:type="default" r:id="rId23"/>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2735E" w14:textId="77777777" w:rsidR="00172B8A" w:rsidRDefault="00172B8A">
      <w:r>
        <w:separator/>
      </w:r>
    </w:p>
    <w:p w14:paraId="7470DB7A" w14:textId="77777777" w:rsidR="00172B8A" w:rsidRDefault="00172B8A"/>
    <w:p w14:paraId="28A0BAC0" w14:textId="77777777" w:rsidR="00172B8A" w:rsidRDefault="00172B8A"/>
    <w:p w14:paraId="39293317" w14:textId="77777777" w:rsidR="00172B8A" w:rsidRDefault="00172B8A"/>
    <w:p w14:paraId="7C99BCF0" w14:textId="77777777" w:rsidR="00172B8A" w:rsidRDefault="00172B8A"/>
    <w:p w14:paraId="30F23D3F" w14:textId="77777777" w:rsidR="00172B8A" w:rsidRDefault="00172B8A"/>
    <w:p w14:paraId="58246FAE" w14:textId="77777777" w:rsidR="00172B8A" w:rsidRDefault="00172B8A"/>
    <w:p w14:paraId="08DD3F3B" w14:textId="77777777" w:rsidR="00172B8A" w:rsidRDefault="00172B8A"/>
    <w:p w14:paraId="2ACF65D2" w14:textId="77777777" w:rsidR="00172B8A" w:rsidRDefault="00172B8A"/>
    <w:p w14:paraId="7181E348" w14:textId="77777777" w:rsidR="00172B8A" w:rsidRDefault="00172B8A"/>
  </w:endnote>
  <w:endnote w:type="continuationSeparator" w:id="0">
    <w:p w14:paraId="58F19353" w14:textId="77777777" w:rsidR="00172B8A" w:rsidRDefault="00172B8A">
      <w:r>
        <w:continuationSeparator/>
      </w:r>
    </w:p>
    <w:p w14:paraId="46ADCCF1" w14:textId="77777777" w:rsidR="00172B8A" w:rsidRDefault="00172B8A"/>
    <w:p w14:paraId="149C01B6" w14:textId="77777777" w:rsidR="00172B8A" w:rsidRDefault="00172B8A"/>
    <w:p w14:paraId="3FFA5385" w14:textId="77777777" w:rsidR="00172B8A" w:rsidRDefault="00172B8A"/>
    <w:p w14:paraId="0162FC32" w14:textId="77777777" w:rsidR="00172B8A" w:rsidRDefault="00172B8A"/>
    <w:p w14:paraId="4D71CCB3" w14:textId="77777777" w:rsidR="00172B8A" w:rsidRDefault="00172B8A"/>
    <w:p w14:paraId="21C6D442" w14:textId="77777777" w:rsidR="00172B8A" w:rsidRDefault="00172B8A"/>
    <w:p w14:paraId="63C9B620" w14:textId="77777777" w:rsidR="00172B8A" w:rsidRDefault="00172B8A"/>
    <w:p w14:paraId="4C5CD4C6" w14:textId="77777777" w:rsidR="00172B8A" w:rsidRDefault="00172B8A"/>
    <w:p w14:paraId="205B8008" w14:textId="77777777" w:rsidR="00172B8A" w:rsidRDefault="00172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41E16" w14:textId="77777777" w:rsidR="007E59EA" w:rsidRDefault="007E59EA" w:rsidP="00144D02">
    <w:pPr>
      <w:pStyle w:val="Fuzeil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294C" w14:textId="77777777" w:rsidR="007E59EA" w:rsidRDefault="007E59EA" w:rsidP="00144D02">
    <w:pPr>
      <w:pStyle w:val="Fuzeile"/>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79931" w14:textId="77777777" w:rsidR="007E59EA" w:rsidRDefault="007E59EA" w:rsidP="00144D02">
    <w:pPr>
      <w:pStyle w:val="Fuzeile"/>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2DFB3" w14:textId="72E9B6BA" w:rsidR="007E59EA" w:rsidRPr="004D1F77" w:rsidRDefault="007E59EA" w:rsidP="00114DB2">
    <w:pPr>
      <w:pStyle w:val="Fuzeile"/>
      <w:pBdr>
        <w:top w:val="single" w:sz="4" w:space="1" w:color="auto"/>
      </w:pBdr>
      <w:rPr>
        <w:highlight w:val="yellow"/>
      </w:rPr>
    </w:pPr>
    <w:r>
      <w:t>HTBL Hollabrunn</w:t>
    </w:r>
    <w:r>
      <w:tab/>
      <w:t>Mottl</w:t>
    </w:r>
    <w:r w:rsidRPr="00114DB2">
      <w:tab/>
    </w:r>
    <w:r>
      <w:t xml:space="preserve">Seite </w:t>
    </w:r>
    <w:r>
      <w:fldChar w:fldCharType="begin"/>
    </w:r>
    <w:r>
      <w:instrText>PAGE   \* MERGEFORMAT</w:instrText>
    </w:r>
    <w:r>
      <w:fldChar w:fldCharType="separate"/>
    </w:r>
    <w:r w:rsidRPr="00943A13">
      <w:rPr>
        <w:noProof/>
        <w:lang w:val="de-DE"/>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EA2FB" w14:textId="77777777" w:rsidR="00172B8A" w:rsidRDefault="00172B8A">
      <w:r>
        <w:separator/>
      </w:r>
    </w:p>
    <w:p w14:paraId="21AF2318" w14:textId="77777777" w:rsidR="00172B8A" w:rsidRDefault="00172B8A"/>
    <w:p w14:paraId="56E21421" w14:textId="77777777" w:rsidR="00172B8A" w:rsidRDefault="00172B8A"/>
    <w:p w14:paraId="3A2B099C" w14:textId="77777777" w:rsidR="00172B8A" w:rsidRDefault="00172B8A"/>
    <w:p w14:paraId="201C746C" w14:textId="77777777" w:rsidR="00172B8A" w:rsidRDefault="00172B8A"/>
    <w:p w14:paraId="7EAB2966" w14:textId="77777777" w:rsidR="00172B8A" w:rsidRDefault="00172B8A"/>
    <w:p w14:paraId="076029EA" w14:textId="77777777" w:rsidR="00172B8A" w:rsidRDefault="00172B8A"/>
    <w:p w14:paraId="0F34B33A" w14:textId="77777777" w:rsidR="00172B8A" w:rsidRDefault="00172B8A"/>
    <w:p w14:paraId="73CC7AE7" w14:textId="77777777" w:rsidR="00172B8A" w:rsidRDefault="00172B8A"/>
    <w:p w14:paraId="0693F106" w14:textId="77777777" w:rsidR="00172B8A" w:rsidRDefault="00172B8A"/>
  </w:footnote>
  <w:footnote w:type="continuationSeparator" w:id="0">
    <w:p w14:paraId="25B3CEC6" w14:textId="77777777" w:rsidR="00172B8A" w:rsidRDefault="00172B8A">
      <w:r>
        <w:continuationSeparator/>
      </w:r>
    </w:p>
    <w:p w14:paraId="7E1050AD" w14:textId="77777777" w:rsidR="00172B8A" w:rsidRDefault="00172B8A"/>
    <w:p w14:paraId="52F3F961" w14:textId="77777777" w:rsidR="00172B8A" w:rsidRDefault="00172B8A"/>
    <w:p w14:paraId="74B2D3E1" w14:textId="77777777" w:rsidR="00172B8A" w:rsidRDefault="00172B8A"/>
    <w:p w14:paraId="0B77502F" w14:textId="77777777" w:rsidR="00172B8A" w:rsidRDefault="00172B8A"/>
    <w:p w14:paraId="7B4BCED9" w14:textId="77777777" w:rsidR="00172B8A" w:rsidRDefault="00172B8A"/>
    <w:p w14:paraId="264B4861" w14:textId="77777777" w:rsidR="00172B8A" w:rsidRDefault="00172B8A"/>
    <w:p w14:paraId="31247A4B" w14:textId="77777777" w:rsidR="00172B8A" w:rsidRDefault="00172B8A"/>
    <w:p w14:paraId="5F746CE8" w14:textId="77777777" w:rsidR="00172B8A" w:rsidRDefault="00172B8A"/>
    <w:p w14:paraId="1082DC12" w14:textId="77777777" w:rsidR="00172B8A" w:rsidRDefault="00172B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C55D" w14:textId="77777777" w:rsidR="007E59EA" w:rsidRPr="00E542F3" w:rsidRDefault="007E59EA" w:rsidP="00075B04">
    <w:pPr>
      <w:spacing w:line="360" w:lineRule="auto"/>
      <w:jc w:val="center"/>
      <w:rPr>
        <w:rFonts w:cs="Arial"/>
        <w:b/>
        <w:sz w:val="32"/>
        <w:szCs w:val="32"/>
        <w:lang w:val="de-DE"/>
      </w:rPr>
    </w:pPr>
    <w:r>
      <w:rPr>
        <w:noProof/>
        <w:lang w:eastAsia="de-AT"/>
      </w:rPr>
      <w:drawing>
        <wp:anchor distT="0" distB="0" distL="114300" distR="114300" simplePos="0" relativeHeight="251657728" behindDoc="1" locked="0" layoutInCell="1" allowOverlap="1" wp14:anchorId="41B87219" wp14:editId="5BFDF4D6">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56704" behindDoc="1" locked="0" layoutInCell="1" allowOverlap="1" wp14:anchorId="38A698B9" wp14:editId="6A3DC905">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Pr="00E542F3">
      <w:rPr>
        <w:rFonts w:cs="Arial"/>
        <w:b/>
        <w:sz w:val="32"/>
        <w:szCs w:val="32"/>
        <w:lang w:val="de-DE"/>
      </w:rPr>
      <w:t>HTBL</w:t>
    </w:r>
    <w:r>
      <w:rPr>
        <w:rFonts w:cs="Arial"/>
        <w:b/>
        <w:sz w:val="32"/>
        <w:szCs w:val="32"/>
        <w:lang w:val="de-DE"/>
      </w:rPr>
      <w:t xml:space="preserve"> Hollabrunn</w:t>
    </w:r>
  </w:p>
  <w:p w14:paraId="23924FFD" w14:textId="77777777" w:rsidR="007E59EA" w:rsidRDefault="007E59EA" w:rsidP="0043369D">
    <w:pPr>
      <w:jc w:val="center"/>
      <w:rPr>
        <w:rFonts w:cs="Arial"/>
        <w:b/>
        <w:lang w:val="de-DE"/>
      </w:rPr>
    </w:pPr>
    <w:r w:rsidRPr="00E542F3">
      <w:rPr>
        <w:rFonts w:cs="Arial"/>
        <w:b/>
        <w:lang w:val="de-DE"/>
      </w:rPr>
      <w:t xml:space="preserve">Höhere Lehranstalt für </w:t>
    </w:r>
    <w:r>
      <w:rPr>
        <w:rFonts w:cs="Arial"/>
        <w:b/>
        <w:lang w:val="de-DE"/>
      </w:rPr>
      <w:t>Elektronik</w:t>
    </w:r>
  </w:p>
  <w:p w14:paraId="3F135029" w14:textId="77777777" w:rsidR="007E59EA" w:rsidRPr="00E542F3" w:rsidRDefault="007E59EA" w:rsidP="0043369D">
    <w:pPr>
      <w:jc w:val="center"/>
      <w:rPr>
        <w:rFonts w:cs="Arial"/>
        <w:b/>
        <w:lang w:val="de-DE"/>
      </w:rPr>
    </w:pPr>
    <w:r>
      <w:rPr>
        <w:rFonts w:cs="Arial"/>
        <w:b/>
        <w:lang w:val="de-DE"/>
      </w:rPr>
      <w:t xml:space="preserve"> und Technische Informatik </w:t>
    </w:r>
  </w:p>
  <w:p w14:paraId="62F71806" w14:textId="77777777" w:rsidR="007E59EA" w:rsidRPr="003E73FF" w:rsidRDefault="007E59EA" w:rsidP="0043369D">
    <w:pPr>
      <w:pBdr>
        <w:bottom w:val="single" w:sz="4" w:space="1" w:color="auto"/>
      </w:pBdr>
      <w:rPr>
        <w:rFonts w:cs="Arial"/>
        <w:b/>
        <w:sz w:val="20"/>
        <w:lang w:val="de-DE"/>
      </w:rPr>
    </w:pPr>
  </w:p>
  <w:p w14:paraId="3C6183EF" w14:textId="77777777" w:rsidR="007E59EA" w:rsidRDefault="007E59E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3E6A" w14:textId="77777777" w:rsidR="007E59EA" w:rsidRDefault="007E59E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71173" w14:textId="77777777" w:rsidR="007E59EA" w:rsidRDefault="007E59E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7E59EA" w14:paraId="54668BDD" w14:textId="77777777" w:rsidTr="00D02DCF">
      <w:trPr>
        <w:trHeight w:val="538"/>
      </w:trPr>
      <w:tc>
        <w:tcPr>
          <w:tcW w:w="1843" w:type="dxa"/>
          <w:vMerge w:val="restart"/>
          <w:vAlign w:val="center"/>
        </w:tcPr>
        <w:p w14:paraId="1B0B316D" w14:textId="77777777" w:rsidR="007E59EA" w:rsidRDefault="007E59EA" w:rsidP="00E81B6D">
          <w:pPr>
            <w:pStyle w:val="Kopfzeile"/>
            <w:tabs>
              <w:tab w:val="center" w:pos="-1843"/>
            </w:tabs>
            <w:jc w:val="center"/>
            <w:rPr>
              <w:rFonts w:cs="Arial"/>
              <w:b/>
              <w:sz w:val="28"/>
            </w:rPr>
          </w:pPr>
          <w:r>
            <w:rPr>
              <w:rFonts w:cs="Arial"/>
              <w:b/>
              <w:noProof/>
              <w:sz w:val="28"/>
            </w:rPr>
            <w:drawing>
              <wp:inline distT="0" distB="0" distL="0" distR="0" wp14:anchorId="5F55C085" wp14:editId="77C7AA3F">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1773E6B6" w14:textId="77777777" w:rsidR="007E59EA" w:rsidRPr="00010C27" w:rsidRDefault="007E59EA" w:rsidP="00E81B6D">
          <w:pPr>
            <w:pStyle w:val="Kopfzeile"/>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7E59EA" w14:paraId="34627D47" w14:textId="77777777" w:rsidTr="00D02DCF">
      <w:trPr>
        <w:trHeight w:val="554"/>
      </w:trPr>
      <w:tc>
        <w:tcPr>
          <w:tcW w:w="1843" w:type="dxa"/>
          <w:vMerge/>
        </w:tcPr>
        <w:p w14:paraId="7D107C84" w14:textId="77777777" w:rsidR="007E59EA" w:rsidRDefault="007E59EA" w:rsidP="00E81B6D">
          <w:pPr>
            <w:pStyle w:val="Kopfzeile"/>
            <w:tabs>
              <w:tab w:val="center" w:pos="-1843"/>
              <w:tab w:val="left" w:pos="1134"/>
            </w:tabs>
            <w:jc w:val="center"/>
            <w:rPr>
              <w:rFonts w:cs="Arial"/>
              <w:b/>
              <w:sz w:val="28"/>
            </w:rPr>
          </w:pPr>
        </w:p>
      </w:tc>
      <w:tc>
        <w:tcPr>
          <w:tcW w:w="7877" w:type="dxa"/>
          <w:vAlign w:val="center"/>
        </w:tcPr>
        <w:p w14:paraId="7C85CEFB" w14:textId="77777777" w:rsidR="007E59EA" w:rsidRPr="00A67435" w:rsidRDefault="007E59EA" w:rsidP="00D02DCF">
          <w:pPr>
            <w:pStyle w:val="berschrift1"/>
            <w:tabs>
              <w:tab w:val="left" w:pos="2729"/>
            </w:tabs>
            <w:spacing w:before="120" w:after="120"/>
            <w:ind w:left="0"/>
            <w:outlineLvl w:val="0"/>
            <w:rPr>
              <w:b w:val="0"/>
              <w:sz w:val="22"/>
              <w:szCs w:val="22"/>
            </w:rPr>
          </w:pPr>
          <w:r w:rsidRPr="00D02DCF">
            <w:rPr>
              <w:b w:val="0"/>
              <w:sz w:val="22"/>
              <w:szCs w:val="22"/>
            </w:rPr>
            <w:t>Fachrichtung:</w:t>
          </w:r>
          <w:r w:rsidRPr="00D02DCF">
            <w:rPr>
              <w:sz w:val="22"/>
              <w:szCs w:val="22"/>
            </w:rPr>
            <w:tab/>
            <w:t>Elektronik und Technische Informatik</w:t>
          </w:r>
        </w:p>
      </w:tc>
    </w:tr>
  </w:tbl>
  <w:p w14:paraId="416CDDA4" w14:textId="77777777" w:rsidR="007E59EA" w:rsidRDefault="007E59EA" w:rsidP="00501B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7E59EA" w14:paraId="43491B88" w14:textId="77777777" w:rsidTr="006A7DFC">
      <w:trPr>
        <w:trHeight w:val="680"/>
      </w:trPr>
      <w:tc>
        <w:tcPr>
          <w:tcW w:w="1843" w:type="dxa"/>
          <w:vMerge w:val="restart"/>
          <w:vAlign w:val="center"/>
        </w:tcPr>
        <w:p w14:paraId="14E2D2AE" w14:textId="77777777" w:rsidR="007E59EA" w:rsidRPr="0014028D" w:rsidRDefault="007E59EA" w:rsidP="00E81B6D">
          <w:pPr>
            <w:pStyle w:val="Kopfzeile"/>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41DB1D5C" wp14:editId="0E02309C">
                <wp:simplePos x="0" y="0"/>
                <wp:positionH relativeFrom="column">
                  <wp:posOffset>1905</wp:posOffset>
                </wp:positionH>
                <wp:positionV relativeFrom="paragraph">
                  <wp:posOffset>-31115</wp:posOffset>
                </wp:positionV>
                <wp:extent cx="1076960" cy="463550"/>
                <wp:effectExtent l="0" t="0" r="8890" b="0"/>
                <wp:wrapNone/>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5CB91435" w14:textId="77777777" w:rsidR="007E59EA" w:rsidRPr="003C1A3E" w:rsidRDefault="007E59EA" w:rsidP="00E81B6D">
          <w:pPr>
            <w:pStyle w:val="Kopfzeile"/>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7E59EA" w:rsidRPr="00975AD4" w14:paraId="6EA948BA" w14:textId="77777777" w:rsidTr="00EE5BFF">
      <w:trPr>
        <w:trHeight w:val="556"/>
      </w:trPr>
      <w:tc>
        <w:tcPr>
          <w:tcW w:w="1843" w:type="dxa"/>
          <w:vMerge/>
          <w:vAlign w:val="center"/>
        </w:tcPr>
        <w:p w14:paraId="66B207EC" w14:textId="77777777" w:rsidR="007E59EA" w:rsidRDefault="007E59EA" w:rsidP="00E81B6D">
          <w:pPr>
            <w:pStyle w:val="Kopfzeile"/>
            <w:tabs>
              <w:tab w:val="center" w:pos="-1843"/>
              <w:tab w:val="left" w:pos="1134"/>
            </w:tabs>
            <w:rPr>
              <w:rFonts w:cs="Arial"/>
              <w:b/>
              <w:sz w:val="28"/>
            </w:rPr>
          </w:pPr>
        </w:p>
      </w:tc>
      <w:tc>
        <w:tcPr>
          <w:tcW w:w="7877" w:type="dxa"/>
          <w:vAlign w:val="center"/>
        </w:tcPr>
        <w:p w14:paraId="56E6C891" w14:textId="77777777" w:rsidR="007E59EA" w:rsidRPr="0014028D" w:rsidRDefault="007E59EA" w:rsidP="00D02DCF">
          <w:pPr>
            <w:pStyle w:val="berschrift1"/>
            <w:tabs>
              <w:tab w:val="left" w:pos="2444"/>
            </w:tabs>
            <w:spacing w:before="120" w:after="120" w:line="240" w:lineRule="auto"/>
            <w:ind w:left="0"/>
            <w:outlineLvl w:val="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14:paraId="6F57F08B" w14:textId="77777777" w:rsidR="007E59EA" w:rsidRPr="00E53A13" w:rsidRDefault="007E59EA" w:rsidP="00112A61">
    <w:pPr>
      <w:pStyle w:val="Kopfzeile"/>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14FA" w14:textId="0416DC64" w:rsidR="007E59EA" w:rsidRPr="00144D02" w:rsidRDefault="007E59EA" w:rsidP="00144D02">
    <w:pPr>
      <w:pStyle w:val="Kopfzeile"/>
      <w:pBdr>
        <w:bottom w:val="single" w:sz="4" w:space="1" w:color="auto"/>
      </w:pBdr>
    </w:pPr>
    <w:r>
      <w:t>Camera Controlled Swarm Robots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 %1 "/>
      <w:lvlJc w:val="left"/>
      <w:pPr>
        <w:tabs>
          <w:tab w:val="num" w:pos="432"/>
        </w:tabs>
        <w:ind w:left="432" w:hanging="432"/>
      </w:pPr>
      <w:rPr>
        <w:b w:val="0"/>
        <w:bCs w:val="0"/>
      </w:rPr>
    </w:lvl>
    <w:lvl w:ilvl="1">
      <w:start w:val="1"/>
      <w:numFmt w:val="decimal"/>
      <w:lvlText w:val=" %1.%2 "/>
      <w:lvlJc w:val="left"/>
      <w:pPr>
        <w:tabs>
          <w:tab w:val="num" w:pos="576"/>
        </w:tabs>
        <w:ind w:left="576" w:hanging="576"/>
      </w:pPr>
      <w:rPr>
        <w:b w:val="0"/>
        <w:bCs w:val="0"/>
      </w:rPr>
    </w:lvl>
    <w:lvl w:ilvl="2">
      <w:start w:val="1"/>
      <w:numFmt w:val="decimal"/>
      <w:lvlText w:val=" %1.%2.%3 "/>
      <w:lvlJc w:val="left"/>
      <w:pPr>
        <w:tabs>
          <w:tab w:val="num" w:pos="720"/>
        </w:tabs>
        <w:ind w:left="720" w:hanging="720"/>
      </w:pPr>
      <w:rPr>
        <w:b w:val="0"/>
        <w:bCs w:val="0"/>
      </w:rPr>
    </w:lvl>
    <w:lvl w:ilvl="3">
      <w:start w:val="1"/>
      <w:numFmt w:val="decimal"/>
      <w:lvlText w:val=" %1.%2.%3.%4 "/>
      <w:lvlJc w:val="left"/>
      <w:pPr>
        <w:tabs>
          <w:tab w:val="num" w:pos="864"/>
        </w:tabs>
        <w:ind w:left="864" w:hanging="864"/>
      </w:pPr>
      <w:rPr>
        <w:b w:val="0"/>
        <w:bCs w:val="0"/>
      </w:rPr>
    </w:lvl>
    <w:lvl w:ilvl="4">
      <w:start w:val="1"/>
      <w:numFmt w:val="decimal"/>
      <w:lvlText w:val=" %1.%2.%3.%4.%5 "/>
      <w:lvlJc w:val="left"/>
      <w:pPr>
        <w:tabs>
          <w:tab w:val="num" w:pos="1008"/>
        </w:tabs>
        <w:ind w:left="1008" w:hanging="1008"/>
      </w:pPr>
      <w:rPr>
        <w:b w:val="0"/>
        <w:bCs w:val="0"/>
      </w:rPr>
    </w:lvl>
    <w:lvl w:ilvl="5">
      <w:start w:val="1"/>
      <w:numFmt w:val="decimal"/>
      <w:lvlText w:val=" %1.%2.%3.%4.%5.%6 "/>
      <w:lvlJc w:val="left"/>
      <w:pPr>
        <w:tabs>
          <w:tab w:val="num" w:pos="1152"/>
        </w:tabs>
        <w:ind w:left="1152" w:hanging="1152"/>
      </w:pPr>
      <w:rPr>
        <w:b w:val="0"/>
        <w:bCs w:val="0"/>
      </w:rPr>
    </w:lvl>
    <w:lvl w:ilvl="6">
      <w:start w:val="1"/>
      <w:numFmt w:val="decimal"/>
      <w:lvlText w:val=" %1.%2.%3.%4.%5.%6.%7 "/>
      <w:lvlJc w:val="left"/>
      <w:pPr>
        <w:tabs>
          <w:tab w:val="num" w:pos="1296"/>
        </w:tabs>
        <w:ind w:left="1296" w:hanging="1296"/>
      </w:pPr>
      <w:rPr>
        <w:b w:val="0"/>
        <w:bCs w:val="0"/>
      </w:rPr>
    </w:lvl>
    <w:lvl w:ilvl="7">
      <w:start w:val="1"/>
      <w:numFmt w:val="decimal"/>
      <w:lvlText w:val=" %1.%2.%3.%4.%5.%6.%7.%8 "/>
      <w:lvlJc w:val="left"/>
      <w:pPr>
        <w:tabs>
          <w:tab w:val="num" w:pos="1440"/>
        </w:tabs>
        <w:ind w:left="1440" w:hanging="1440"/>
      </w:pPr>
      <w:rPr>
        <w:b w:val="0"/>
        <w:bCs w:val="0"/>
      </w:rPr>
    </w:lvl>
    <w:lvl w:ilvl="8">
      <w:start w:val="1"/>
      <w:numFmt w:val="decimal"/>
      <w:lvlText w:val=" %1.%2.%3.%4.%5.%6.%7.%8.%9 "/>
      <w:lvlJc w:val="left"/>
      <w:pPr>
        <w:tabs>
          <w:tab w:val="num" w:pos="1584"/>
        </w:tabs>
        <w:ind w:left="1584" w:hanging="1584"/>
      </w:pPr>
      <w:rPr>
        <w:b w:val="0"/>
        <w:bCs w:val="0"/>
      </w:rPr>
    </w:lvl>
  </w:abstractNum>
  <w:abstractNum w:abstractNumId="11"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E33A86"/>
    <w:multiLevelType w:val="multilevel"/>
    <w:tmpl w:val="6832B11E"/>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1"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DB21AE"/>
    <w:multiLevelType w:val="hybridMultilevel"/>
    <w:tmpl w:val="B6821C0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27"/>
  </w:num>
  <w:num w:numId="4">
    <w:abstractNumId w:val="22"/>
  </w:num>
  <w:num w:numId="5">
    <w:abstractNumId w:val="16"/>
  </w:num>
  <w:num w:numId="6">
    <w:abstractNumId w:val="11"/>
  </w:num>
  <w:num w:numId="7">
    <w:abstractNumId w:val="19"/>
  </w:num>
  <w:num w:numId="8">
    <w:abstractNumId w:val="30"/>
  </w:num>
  <w:num w:numId="9">
    <w:abstractNumId w:val="33"/>
  </w:num>
  <w:num w:numId="10">
    <w:abstractNumId w:val="18"/>
  </w:num>
  <w:num w:numId="11">
    <w:abstractNumId w:val="17"/>
  </w:num>
  <w:num w:numId="12">
    <w:abstractNumId w:val="20"/>
  </w:num>
  <w:num w:numId="13">
    <w:abstractNumId w:val="13"/>
  </w:num>
  <w:num w:numId="14">
    <w:abstractNumId w:val="14"/>
  </w:num>
  <w:num w:numId="15">
    <w:abstractNumId w:val="13"/>
  </w:num>
  <w:num w:numId="16">
    <w:abstractNumId w:val="32"/>
  </w:num>
  <w:num w:numId="17">
    <w:abstractNumId w:val="28"/>
  </w:num>
  <w:num w:numId="18">
    <w:abstractNumId w:val="15"/>
  </w:num>
  <w:num w:numId="19">
    <w:abstractNumId w:val="26"/>
  </w:num>
  <w:num w:numId="20">
    <w:abstractNumId w:val="21"/>
  </w:num>
  <w:num w:numId="21">
    <w:abstractNumId w:val="23"/>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5"/>
  </w:num>
  <w:num w:numId="33">
    <w:abstractNumId w:val="24"/>
  </w:num>
  <w:num w:numId="34">
    <w:abstractNumId w:val="31"/>
  </w:num>
  <w:num w:numId="35">
    <w:abstractNumId w:val="12"/>
  </w:num>
  <w:num w:numId="36">
    <w:abstractNumId w:val="13"/>
  </w:num>
  <w:num w:numId="37">
    <w:abstractNumId w:val="10"/>
  </w:num>
  <w:num w:numId="38">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591"/>
    <w:rsid w:val="00003D57"/>
    <w:rsid w:val="00011C74"/>
    <w:rsid w:val="000132AC"/>
    <w:rsid w:val="00021265"/>
    <w:rsid w:val="00022398"/>
    <w:rsid w:val="00022C88"/>
    <w:rsid w:val="000269BD"/>
    <w:rsid w:val="00026E0B"/>
    <w:rsid w:val="0002789F"/>
    <w:rsid w:val="00030E2B"/>
    <w:rsid w:val="000408C4"/>
    <w:rsid w:val="00044363"/>
    <w:rsid w:val="000506F9"/>
    <w:rsid w:val="00053B71"/>
    <w:rsid w:val="00056C13"/>
    <w:rsid w:val="00067AE0"/>
    <w:rsid w:val="00075B04"/>
    <w:rsid w:val="00080E8C"/>
    <w:rsid w:val="00094FA2"/>
    <w:rsid w:val="000A18F9"/>
    <w:rsid w:val="000A490A"/>
    <w:rsid w:val="000B442A"/>
    <w:rsid w:val="000B4D1F"/>
    <w:rsid w:val="000C0920"/>
    <w:rsid w:val="000C3CC4"/>
    <w:rsid w:val="000D102E"/>
    <w:rsid w:val="000E66DB"/>
    <w:rsid w:val="000F1E6D"/>
    <w:rsid w:val="000F37C0"/>
    <w:rsid w:val="000F6DA4"/>
    <w:rsid w:val="00105484"/>
    <w:rsid w:val="00107636"/>
    <w:rsid w:val="00110F26"/>
    <w:rsid w:val="00112A61"/>
    <w:rsid w:val="00114DB2"/>
    <w:rsid w:val="00130A02"/>
    <w:rsid w:val="0013184E"/>
    <w:rsid w:val="0013217B"/>
    <w:rsid w:val="001344B3"/>
    <w:rsid w:val="00136C48"/>
    <w:rsid w:val="001403FF"/>
    <w:rsid w:val="00140FB5"/>
    <w:rsid w:val="00144D02"/>
    <w:rsid w:val="00155302"/>
    <w:rsid w:val="00172B8A"/>
    <w:rsid w:val="00181255"/>
    <w:rsid w:val="00192CDB"/>
    <w:rsid w:val="00192CEC"/>
    <w:rsid w:val="00193FD0"/>
    <w:rsid w:val="00194B55"/>
    <w:rsid w:val="001A1653"/>
    <w:rsid w:val="001A436E"/>
    <w:rsid w:val="001A5221"/>
    <w:rsid w:val="001A5691"/>
    <w:rsid w:val="001A7A81"/>
    <w:rsid w:val="001B31AD"/>
    <w:rsid w:val="001B6ABF"/>
    <w:rsid w:val="001B7F31"/>
    <w:rsid w:val="001C442E"/>
    <w:rsid w:val="001D12EF"/>
    <w:rsid w:val="001D3052"/>
    <w:rsid w:val="001D3709"/>
    <w:rsid w:val="001D4C7E"/>
    <w:rsid w:val="001E2D38"/>
    <w:rsid w:val="001F2E2D"/>
    <w:rsid w:val="00201BE2"/>
    <w:rsid w:val="00201DA0"/>
    <w:rsid w:val="00206D65"/>
    <w:rsid w:val="00211F00"/>
    <w:rsid w:val="00217279"/>
    <w:rsid w:val="00217A94"/>
    <w:rsid w:val="00223A2F"/>
    <w:rsid w:val="00224972"/>
    <w:rsid w:val="002250C7"/>
    <w:rsid w:val="002278E5"/>
    <w:rsid w:val="002328F9"/>
    <w:rsid w:val="00250A27"/>
    <w:rsid w:val="00253922"/>
    <w:rsid w:val="0025778D"/>
    <w:rsid w:val="00262ECD"/>
    <w:rsid w:val="00263384"/>
    <w:rsid w:val="00264C88"/>
    <w:rsid w:val="002704E9"/>
    <w:rsid w:val="00270A90"/>
    <w:rsid w:val="00276DE5"/>
    <w:rsid w:val="00281A1E"/>
    <w:rsid w:val="0028648A"/>
    <w:rsid w:val="0029175D"/>
    <w:rsid w:val="00293030"/>
    <w:rsid w:val="00294FCE"/>
    <w:rsid w:val="002A1072"/>
    <w:rsid w:val="002A48B9"/>
    <w:rsid w:val="002B23B8"/>
    <w:rsid w:val="002B3034"/>
    <w:rsid w:val="002C18BB"/>
    <w:rsid w:val="002C1FB4"/>
    <w:rsid w:val="002C2E30"/>
    <w:rsid w:val="002D7FAE"/>
    <w:rsid w:val="002F61FB"/>
    <w:rsid w:val="002F6B66"/>
    <w:rsid w:val="003067FF"/>
    <w:rsid w:val="00306AEA"/>
    <w:rsid w:val="0031653D"/>
    <w:rsid w:val="00317455"/>
    <w:rsid w:val="0032136E"/>
    <w:rsid w:val="00323275"/>
    <w:rsid w:val="0032413C"/>
    <w:rsid w:val="00331E6B"/>
    <w:rsid w:val="00332DC5"/>
    <w:rsid w:val="00334BAB"/>
    <w:rsid w:val="00335D4E"/>
    <w:rsid w:val="0034066C"/>
    <w:rsid w:val="003454C4"/>
    <w:rsid w:val="00345E2F"/>
    <w:rsid w:val="00362D36"/>
    <w:rsid w:val="00363731"/>
    <w:rsid w:val="00364A6B"/>
    <w:rsid w:val="00371225"/>
    <w:rsid w:val="003712C3"/>
    <w:rsid w:val="00381020"/>
    <w:rsid w:val="003903FA"/>
    <w:rsid w:val="00391C70"/>
    <w:rsid w:val="003A4161"/>
    <w:rsid w:val="003B0591"/>
    <w:rsid w:val="003C5459"/>
    <w:rsid w:val="003D47DF"/>
    <w:rsid w:val="003D7194"/>
    <w:rsid w:val="003E1435"/>
    <w:rsid w:val="003E73FF"/>
    <w:rsid w:val="003F0AB3"/>
    <w:rsid w:val="00401CA4"/>
    <w:rsid w:val="00410C3B"/>
    <w:rsid w:val="004163F1"/>
    <w:rsid w:val="004200A3"/>
    <w:rsid w:val="00427205"/>
    <w:rsid w:val="0042788F"/>
    <w:rsid w:val="004314A5"/>
    <w:rsid w:val="0043247F"/>
    <w:rsid w:val="0043369D"/>
    <w:rsid w:val="00437091"/>
    <w:rsid w:val="00441A38"/>
    <w:rsid w:val="00442A61"/>
    <w:rsid w:val="00442B43"/>
    <w:rsid w:val="00467971"/>
    <w:rsid w:val="004732A1"/>
    <w:rsid w:val="004734C4"/>
    <w:rsid w:val="00480644"/>
    <w:rsid w:val="00481086"/>
    <w:rsid w:val="004826FD"/>
    <w:rsid w:val="00486B47"/>
    <w:rsid w:val="00491F99"/>
    <w:rsid w:val="00492EF9"/>
    <w:rsid w:val="004938F6"/>
    <w:rsid w:val="00493B2C"/>
    <w:rsid w:val="0049417D"/>
    <w:rsid w:val="00494F46"/>
    <w:rsid w:val="004A6FA7"/>
    <w:rsid w:val="004A746D"/>
    <w:rsid w:val="004C1C42"/>
    <w:rsid w:val="004D07EC"/>
    <w:rsid w:val="004D1E1B"/>
    <w:rsid w:val="004D1F77"/>
    <w:rsid w:val="004D4B20"/>
    <w:rsid w:val="004D6628"/>
    <w:rsid w:val="004E14AA"/>
    <w:rsid w:val="004F1EFB"/>
    <w:rsid w:val="00501B04"/>
    <w:rsid w:val="00501EDC"/>
    <w:rsid w:val="0050592C"/>
    <w:rsid w:val="00507041"/>
    <w:rsid w:val="005100EA"/>
    <w:rsid w:val="005101BD"/>
    <w:rsid w:val="00515949"/>
    <w:rsid w:val="00520FEA"/>
    <w:rsid w:val="0052378A"/>
    <w:rsid w:val="00523F21"/>
    <w:rsid w:val="00524B94"/>
    <w:rsid w:val="00537D76"/>
    <w:rsid w:val="00540A35"/>
    <w:rsid w:val="00544C00"/>
    <w:rsid w:val="005523A4"/>
    <w:rsid w:val="00560DCD"/>
    <w:rsid w:val="00564455"/>
    <w:rsid w:val="00572EA2"/>
    <w:rsid w:val="00573172"/>
    <w:rsid w:val="00574491"/>
    <w:rsid w:val="0057565A"/>
    <w:rsid w:val="005836E6"/>
    <w:rsid w:val="005943D4"/>
    <w:rsid w:val="005A0521"/>
    <w:rsid w:val="005A4125"/>
    <w:rsid w:val="005C102B"/>
    <w:rsid w:val="005C30CB"/>
    <w:rsid w:val="005C6AC9"/>
    <w:rsid w:val="005D5A4A"/>
    <w:rsid w:val="005D6804"/>
    <w:rsid w:val="005D6A33"/>
    <w:rsid w:val="005D7C4B"/>
    <w:rsid w:val="005E2AEF"/>
    <w:rsid w:val="005F5945"/>
    <w:rsid w:val="0060411D"/>
    <w:rsid w:val="0060696A"/>
    <w:rsid w:val="006121B1"/>
    <w:rsid w:val="00612702"/>
    <w:rsid w:val="006209B8"/>
    <w:rsid w:val="006210C0"/>
    <w:rsid w:val="00623028"/>
    <w:rsid w:val="00624FCC"/>
    <w:rsid w:val="00626E95"/>
    <w:rsid w:val="00630620"/>
    <w:rsid w:val="00630A74"/>
    <w:rsid w:val="006366E1"/>
    <w:rsid w:val="00636DD4"/>
    <w:rsid w:val="0064113C"/>
    <w:rsid w:val="006424D0"/>
    <w:rsid w:val="006458B2"/>
    <w:rsid w:val="00654E35"/>
    <w:rsid w:val="00660B01"/>
    <w:rsid w:val="00675189"/>
    <w:rsid w:val="0067578F"/>
    <w:rsid w:val="00675B27"/>
    <w:rsid w:val="0068171D"/>
    <w:rsid w:val="00682AEB"/>
    <w:rsid w:val="00687967"/>
    <w:rsid w:val="00692731"/>
    <w:rsid w:val="00696C25"/>
    <w:rsid w:val="006A268E"/>
    <w:rsid w:val="006A31C2"/>
    <w:rsid w:val="006A54F7"/>
    <w:rsid w:val="006A7DFC"/>
    <w:rsid w:val="006B375B"/>
    <w:rsid w:val="006B3D1C"/>
    <w:rsid w:val="006B66BE"/>
    <w:rsid w:val="006C48E7"/>
    <w:rsid w:val="006C598B"/>
    <w:rsid w:val="006D0A5B"/>
    <w:rsid w:val="006E08B6"/>
    <w:rsid w:val="006E1E97"/>
    <w:rsid w:val="006E22E9"/>
    <w:rsid w:val="006E2BC8"/>
    <w:rsid w:val="006E5473"/>
    <w:rsid w:val="006F00DB"/>
    <w:rsid w:val="006F70F8"/>
    <w:rsid w:val="0070077C"/>
    <w:rsid w:val="00702CCA"/>
    <w:rsid w:val="007066FD"/>
    <w:rsid w:val="00711001"/>
    <w:rsid w:val="007135AD"/>
    <w:rsid w:val="00716FB9"/>
    <w:rsid w:val="0071716A"/>
    <w:rsid w:val="00721F3E"/>
    <w:rsid w:val="00733DCE"/>
    <w:rsid w:val="0073539F"/>
    <w:rsid w:val="007423F2"/>
    <w:rsid w:val="00745CB1"/>
    <w:rsid w:val="007516C8"/>
    <w:rsid w:val="00753297"/>
    <w:rsid w:val="00756841"/>
    <w:rsid w:val="00762F3B"/>
    <w:rsid w:val="00766117"/>
    <w:rsid w:val="0077536E"/>
    <w:rsid w:val="0077771E"/>
    <w:rsid w:val="0078113F"/>
    <w:rsid w:val="00783F76"/>
    <w:rsid w:val="0078594F"/>
    <w:rsid w:val="00787055"/>
    <w:rsid w:val="00787631"/>
    <w:rsid w:val="0079513B"/>
    <w:rsid w:val="00795CFB"/>
    <w:rsid w:val="007A2A36"/>
    <w:rsid w:val="007B46A2"/>
    <w:rsid w:val="007B5CA8"/>
    <w:rsid w:val="007C3047"/>
    <w:rsid w:val="007C5840"/>
    <w:rsid w:val="007C6E24"/>
    <w:rsid w:val="007C6EE8"/>
    <w:rsid w:val="007D09A5"/>
    <w:rsid w:val="007D6BAC"/>
    <w:rsid w:val="007E383A"/>
    <w:rsid w:val="007E59EA"/>
    <w:rsid w:val="007F73A3"/>
    <w:rsid w:val="0080568A"/>
    <w:rsid w:val="00811B0F"/>
    <w:rsid w:val="00822147"/>
    <w:rsid w:val="0082658D"/>
    <w:rsid w:val="00833441"/>
    <w:rsid w:val="008441AE"/>
    <w:rsid w:val="00845748"/>
    <w:rsid w:val="00852C41"/>
    <w:rsid w:val="00852F08"/>
    <w:rsid w:val="00854529"/>
    <w:rsid w:val="00857DED"/>
    <w:rsid w:val="00861546"/>
    <w:rsid w:val="00862E8E"/>
    <w:rsid w:val="008654E3"/>
    <w:rsid w:val="00891010"/>
    <w:rsid w:val="00891115"/>
    <w:rsid w:val="00891D6B"/>
    <w:rsid w:val="008944AB"/>
    <w:rsid w:val="00895D65"/>
    <w:rsid w:val="008A11D1"/>
    <w:rsid w:val="008A4F64"/>
    <w:rsid w:val="008A5769"/>
    <w:rsid w:val="008A6CF7"/>
    <w:rsid w:val="008B3D0A"/>
    <w:rsid w:val="008C02F5"/>
    <w:rsid w:val="008C5856"/>
    <w:rsid w:val="008D0335"/>
    <w:rsid w:val="008D1911"/>
    <w:rsid w:val="008D2CAB"/>
    <w:rsid w:val="008D4C16"/>
    <w:rsid w:val="008D72EE"/>
    <w:rsid w:val="008E27E8"/>
    <w:rsid w:val="008E65A2"/>
    <w:rsid w:val="008F03ED"/>
    <w:rsid w:val="008F30F5"/>
    <w:rsid w:val="008F323F"/>
    <w:rsid w:val="00905100"/>
    <w:rsid w:val="00910B8F"/>
    <w:rsid w:val="00913C65"/>
    <w:rsid w:val="0091401C"/>
    <w:rsid w:val="00914E69"/>
    <w:rsid w:val="0091691A"/>
    <w:rsid w:val="00920EF3"/>
    <w:rsid w:val="00923063"/>
    <w:rsid w:val="00923BEC"/>
    <w:rsid w:val="00924555"/>
    <w:rsid w:val="0092477A"/>
    <w:rsid w:val="009255DC"/>
    <w:rsid w:val="00927E04"/>
    <w:rsid w:val="00934EBC"/>
    <w:rsid w:val="0094230D"/>
    <w:rsid w:val="00943A13"/>
    <w:rsid w:val="00943DAA"/>
    <w:rsid w:val="00945E0B"/>
    <w:rsid w:val="00945E32"/>
    <w:rsid w:val="00952908"/>
    <w:rsid w:val="0095417B"/>
    <w:rsid w:val="009652BD"/>
    <w:rsid w:val="0097111C"/>
    <w:rsid w:val="00975AD4"/>
    <w:rsid w:val="00975AF3"/>
    <w:rsid w:val="00975E5C"/>
    <w:rsid w:val="009812D2"/>
    <w:rsid w:val="0098460A"/>
    <w:rsid w:val="009846A7"/>
    <w:rsid w:val="00984BFE"/>
    <w:rsid w:val="00990D25"/>
    <w:rsid w:val="00994243"/>
    <w:rsid w:val="00995B4F"/>
    <w:rsid w:val="009A1177"/>
    <w:rsid w:val="009A6D88"/>
    <w:rsid w:val="009B56E1"/>
    <w:rsid w:val="009D14A5"/>
    <w:rsid w:val="009D5265"/>
    <w:rsid w:val="009E0A85"/>
    <w:rsid w:val="009E284C"/>
    <w:rsid w:val="009E5D04"/>
    <w:rsid w:val="009F3694"/>
    <w:rsid w:val="009F3F78"/>
    <w:rsid w:val="009F5B06"/>
    <w:rsid w:val="00A01826"/>
    <w:rsid w:val="00A0261D"/>
    <w:rsid w:val="00A040B4"/>
    <w:rsid w:val="00A12935"/>
    <w:rsid w:val="00A13280"/>
    <w:rsid w:val="00A23DF9"/>
    <w:rsid w:val="00A304F3"/>
    <w:rsid w:val="00A3269F"/>
    <w:rsid w:val="00A35708"/>
    <w:rsid w:val="00A3684D"/>
    <w:rsid w:val="00A4245F"/>
    <w:rsid w:val="00A45765"/>
    <w:rsid w:val="00A50579"/>
    <w:rsid w:val="00A526BF"/>
    <w:rsid w:val="00A531EB"/>
    <w:rsid w:val="00A54EA8"/>
    <w:rsid w:val="00A6244E"/>
    <w:rsid w:val="00A63099"/>
    <w:rsid w:val="00A64CD3"/>
    <w:rsid w:val="00A65812"/>
    <w:rsid w:val="00A70C88"/>
    <w:rsid w:val="00A7746E"/>
    <w:rsid w:val="00A802A6"/>
    <w:rsid w:val="00A8186E"/>
    <w:rsid w:val="00A82A02"/>
    <w:rsid w:val="00A8681B"/>
    <w:rsid w:val="00A908DA"/>
    <w:rsid w:val="00A90AC9"/>
    <w:rsid w:val="00AA6867"/>
    <w:rsid w:val="00AB31D2"/>
    <w:rsid w:val="00AB3CAC"/>
    <w:rsid w:val="00AB5CBB"/>
    <w:rsid w:val="00AB6102"/>
    <w:rsid w:val="00AB6B96"/>
    <w:rsid w:val="00AC435E"/>
    <w:rsid w:val="00AE0AB8"/>
    <w:rsid w:val="00AF07CE"/>
    <w:rsid w:val="00B00FBE"/>
    <w:rsid w:val="00B06BE3"/>
    <w:rsid w:val="00B13A59"/>
    <w:rsid w:val="00B34B7F"/>
    <w:rsid w:val="00B413A4"/>
    <w:rsid w:val="00B4446A"/>
    <w:rsid w:val="00B47D2B"/>
    <w:rsid w:val="00B51C32"/>
    <w:rsid w:val="00B52B8B"/>
    <w:rsid w:val="00B53F3E"/>
    <w:rsid w:val="00B5410E"/>
    <w:rsid w:val="00B60406"/>
    <w:rsid w:val="00B606AB"/>
    <w:rsid w:val="00B61E90"/>
    <w:rsid w:val="00B645A3"/>
    <w:rsid w:val="00B64C27"/>
    <w:rsid w:val="00B64FA9"/>
    <w:rsid w:val="00B73E05"/>
    <w:rsid w:val="00B80A09"/>
    <w:rsid w:val="00B87D94"/>
    <w:rsid w:val="00B91861"/>
    <w:rsid w:val="00B95AEA"/>
    <w:rsid w:val="00BA043C"/>
    <w:rsid w:val="00BA4E50"/>
    <w:rsid w:val="00BB37A6"/>
    <w:rsid w:val="00BB6113"/>
    <w:rsid w:val="00BC00A3"/>
    <w:rsid w:val="00BC22D5"/>
    <w:rsid w:val="00BD2AD1"/>
    <w:rsid w:val="00BD49B6"/>
    <w:rsid w:val="00BE1F94"/>
    <w:rsid w:val="00BE4132"/>
    <w:rsid w:val="00BE7DEB"/>
    <w:rsid w:val="00C01091"/>
    <w:rsid w:val="00C07C54"/>
    <w:rsid w:val="00C10843"/>
    <w:rsid w:val="00C1204D"/>
    <w:rsid w:val="00C12426"/>
    <w:rsid w:val="00C213F2"/>
    <w:rsid w:val="00C22130"/>
    <w:rsid w:val="00C319DA"/>
    <w:rsid w:val="00C33752"/>
    <w:rsid w:val="00C342FD"/>
    <w:rsid w:val="00C37816"/>
    <w:rsid w:val="00C40BD2"/>
    <w:rsid w:val="00C41588"/>
    <w:rsid w:val="00C41DD9"/>
    <w:rsid w:val="00C470C5"/>
    <w:rsid w:val="00C503D9"/>
    <w:rsid w:val="00C536A7"/>
    <w:rsid w:val="00C54352"/>
    <w:rsid w:val="00C55908"/>
    <w:rsid w:val="00C634E9"/>
    <w:rsid w:val="00C67D3F"/>
    <w:rsid w:val="00C748D2"/>
    <w:rsid w:val="00C754D6"/>
    <w:rsid w:val="00C873DA"/>
    <w:rsid w:val="00C87D71"/>
    <w:rsid w:val="00C92C6C"/>
    <w:rsid w:val="00CA3D45"/>
    <w:rsid w:val="00CA4925"/>
    <w:rsid w:val="00CA7659"/>
    <w:rsid w:val="00CB2CFA"/>
    <w:rsid w:val="00CB4FB6"/>
    <w:rsid w:val="00CB5D8D"/>
    <w:rsid w:val="00CC5388"/>
    <w:rsid w:val="00CE4C7B"/>
    <w:rsid w:val="00CE5325"/>
    <w:rsid w:val="00CE59D0"/>
    <w:rsid w:val="00CE5C56"/>
    <w:rsid w:val="00CF0BC7"/>
    <w:rsid w:val="00CF1013"/>
    <w:rsid w:val="00CF3E64"/>
    <w:rsid w:val="00CF59E4"/>
    <w:rsid w:val="00CF618A"/>
    <w:rsid w:val="00D010CD"/>
    <w:rsid w:val="00D01410"/>
    <w:rsid w:val="00D02DCF"/>
    <w:rsid w:val="00D067F6"/>
    <w:rsid w:val="00D131BE"/>
    <w:rsid w:val="00D13B25"/>
    <w:rsid w:val="00D16BCB"/>
    <w:rsid w:val="00D2188F"/>
    <w:rsid w:val="00D2292C"/>
    <w:rsid w:val="00D42587"/>
    <w:rsid w:val="00D47C5F"/>
    <w:rsid w:val="00D615C3"/>
    <w:rsid w:val="00D63AE7"/>
    <w:rsid w:val="00D64D91"/>
    <w:rsid w:val="00D86C7A"/>
    <w:rsid w:val="00D9293A"/>
    <w:rsid w:val="00D94C7C"/>
    <w:rsid w:val="00D97FE1"/>
    <w:rsid w:val="00DA014E"/>
    <w:rsid w:val="00DA3EDC"/>
    <w:rsid w:val="00DA47FB"/>
    <w:rsid w:val="00DA6483"/>
    <w:rsid w:val="00DA68EF"/>
    <w:rsid w:val="00DB4FF1"/>
    <w:rsid w:val="00DC7165"/>
    <w:rsid w:val="00DC7919"/>
    <w:rsid w:val="00DD09FA"/>
    <w:rsid w:val="00DE0809"/>
    <w:rsid w:val="00DE270C"/>
    <w:rsid w:val="00DE53A8"/>
    <w:rsid w:val="00DF00D3"/>
    <w:rsid w:val="00DF0140"/>
    <w:rsid w:val="00DF09FD"/>
    <w:rsid w:val="00DF31C0"/>
    <w:rsid w:val="00DF4F22"/>
    <w:rsid w:val="00E00B1B"/>
    <w:rsid w:val="00E00B34"/>
    <w:rsid w:val="00E02D62"/>
    <w:rsid w:val="00E07EE8"/>
    <w:rsid w:val="00E1684D"/>
    <w:rsid w:val="00E176C9"/>
    <w:rsid w:val="00E22B0C"/>
    <w:rsid w:val="00E24664"/>
    <w:rsid w:val="00E27A3A"/>
    <w:rsid w:val="00E30A0A"/>
    <w:rsid w:val="00E31423"/>
    <w:rsid w:val="00E3246F"/>
    <w:rsid w:val="00E32F03"/>
    <w:rsid w:val="00E37AF1"/>
    <w:rsid w:val="00E415A3"/>
    <w:rsid w:val="00E53A13"/>
    <w:rsid w:val="00E56586"/>
    <w:rsid w:val="00E60441"/>
    <w:rsid w:val="00E64658"/>
    <w:rsid w:val="00E77303"/>
    <w:rsid w:val="00E81B6D"/>
    <w:rsid w:val="00E85C54"/>
    <w:rsid w:val="00EA2CC9"/>
    <w:rsid w:val="00EB1FC2"/>
    <w:rsid w:val="00EB3308"/>
    <w:rsid w:val="00EB6F73"/>
    <w:rsid w:val="00EC1946"/>
    <w:rsid w:val="00ED0775"/>
    <w:rsid w:val="00ED1C41"/>
    <w:rsid w:val="00ED2601"/>
    <w:rsid w:val="00ED6989"/>
    <w:rsid w:val="00EE448E"/>
    <w:rsid w:val="00EE5BFF"/>
    <w:rsid w:val="00EE5C91"/>
    <w:rsid w:val="00EF45BC"/>
    <w:rsid w:val="00F02F93"/>
    <w:rsid w:val="00F04625"/>
    <w:rsid w:val="00F05EFF"/>
    <w:rsid w:val="00F1140D"/>
    <w:rsid w:val="00F207C1"/>
    <w:rsid w:val="00F21D4D"/>
    <w:rsid w:val="00F27725"/>
    <w:rsid w:val="00F318BA"/>
    <w:rsid w:val="00F37132"/>
    <w:rsid w:val="00F425B6"/>
    <w:rsid w:val="00F43DEE"/>
    <w:rsid w:val="00F4441E"/>
    <w:rsid w:val="00F46BBE"/>
    <w:rsid w:val="00F5011D"/>
    <w:rsid w:val="00F50209"/>
    <w:rsid w:val="00F64B06"/>
    <w:rsid w:val="00F65C85"/>
    <w:rsid w:val="00F760F1"/>
    <w:rsid w:val="00F7630E"/>
    <w:rsid w:val="00F76C2C"/>
    <w:rsid w:val="00F80CCA"/>
    <w:rsid w:val="00F816C9"/>
    <w:rsid w:val="00F832A8"/>
    <w:rsid w:val="00F87778"/>
    <w:rsid w:val="00F90C73"/>
    <w:rsid w:val="00F91FB0"/>
    <w:rsid w:val="00F96176"/>
    <w:rsid w:val="00F96F33"/>
    <w:rsid w:val="00FA5933"/>
    <w:rsid w:val="00FA6EB5"/>
    <w:rsid w:val="00FB0955"/>
    <w:rsid w:val="00FB154E"/>
    <w:rsid w:val="00FB30DF"/>
    <w:rsid w:val="00FB748D"/>
    <w:rsid w:val="00FC3AA4"/>
    <w:rsid w:val="00FC3BB8"/>
    <w:rsid w:val="00FC5C4E"/>
    <w:rsid w:val="00FD2EB6"/>
    <w:rsid w:val="00FE28C5"/>
    <w:rsid w:val="00FE4775"/>
    <w:rsid w:val="00FF0E6C"/>
    <w:rsid w:val="00FF36CF"/>
    <w:rsid w:val="00FF471D"/>
    <w:rsid w:val="00FF5225"/>
    <w:rsid w:val="00FF67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4:docId w14:val="4127C223"/>
  <w15:docId w15:val="{D4B726B6-D67E-4E81-BCF3-964AF6B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E2D38"/>
    <w:pPr>
      <w:spacing w:line="300" w:lineRule="atLeast"/>
    </w:pPr>
    <w:rPr>
      <w:rFonts w:ascii="Arial" w:hAnsi="Arial"/>
      <w:sz w:val="22"/>
      <w:szCs w:val="24"/>
      <w:lang w:eastAsia="de-DE"/>
    </w:rPr>
  </w:style>
  <w:style w:type="paragraph" w:styleId="berschrift1">
    <w:name w:val="heading 1"/>
    <w:basedOn w:val="Standard"/>
    <w:next w:val="Standard"/>
    <w:qFormat/>
    <w:rsid w:val="00CB4FB6"/>
    <w:pPr>
      <w:keepNext/>
      <w:numPr>
        <w:numId w:val="1"/>
      </w:numPr>
      <w:spacing w:before="240" w:after="240"/>
      <w:outlineLvl w:val="0"/>
    </w:pPr>
    <w:rPr>
      <w:rFonts w:cs="Arial"/>
      <w:b/>
      <w:bCs/>
      <w:sz w:val="32"/>
      <w:szCs w:val="32"/>
    </w:rPr>
  </w:style>
  <w:style w:type="paragraph" w:styleId="berschrift2">
    <w:name w:val="heading 2"/>
    <w:basedOn w:val="Standard"/>
    <w:next w:val="Standard"/>
    <w:qFormat/>
    <w:rsid w:val="00DB4FF1"/>
    <w:pPr>
      <w:keepNext/>
      <w:numPr>
        <w:ilvl w:val="1"/>
        <w:numId w:val="1"/>
      </w:numPr>
      <w:spacing w:before="240" w:after="240"/>
      <w:outlineLvl w:val="1"/>
    </w:pPr>
    <w:rPr>
      <w:rFonts w:cs="Courier New"/>
      <w:b/>
      <w:bCs/>
      <w:sz w:val="28"/>
    </w:rPr>
  </w:style>
  <w:style w:type="paragraph" w:styleId="berschrift3">
    <w:name w:val="heading 3"/>
    <w:basedOn w:val="Standard"/>
    <w:next w:val="Standard"/>
    <w:qFormat/>
    <w:rsid w:val="00DB4FF1"/>
    <w:pPr>
      <w:keepNext/>
      <w:numPr>
        <w:ilvl w:val="2"/>
        <w:numId w:val="1"/>
      </w:numPr>
      <w:spacing w:before="120" w:after="120"/>
      <w:outlineLvl w:val="2"/>
    </w:pPr>
    <w:rPr>
      <w:rFonts w:cs="Arial"/>
      <w:b/>
      <w:bCs/>
      <w:sz w:val="26"/>
      <w:szCs w:val="26"/>
    </w:rPr>
  </w:style>
  <w:style w:type="paragraph" w:styleId="berschrift4">
    <w:name w:val="heading 4"/>
    <w:basedOn w:val="Standard"/>
    <w:next w:val="Standard"/>
    <w:qFormat/>
    <w:rsid w:val="00DB4FF1"/>
    <w:pPr>
      <w:keepNext/>
      <w:numPr>
        <w:ilvl w:val="3"/>
        <w:numId w:val="1"/>
      </w:numPr>
      <w:spacing w:before="60" w:after="60"/>
      <w:outlineLvl w:val="3"/>
    </w:pPr>
    <w:rPr>
      <w:bCs/>
      <w:i/>
      <w:szCs w:val="28"/>
    </w:rPr>
  </w:style>
  <w:style w:type="paragraph" w:styleId="berschrift5">
    <w:name w:val="heading 5"/>
    <w:basedOn w:val="Standard"/>
    <w:next w:val="Standard"/>
    <w:qFormat/>
    <w:rsid w:val="00DB4FF1"/>
    <w:pPr>
      <w:numPr>
        <w:ilvl w:val="4"/>
        <w:numId w:val="1"/>
      </w:numPr>
      <w:spacing w:before="240" w:after="60"/>
      <w:outlineLvl w:val="4"/>
    </w:pPr>
    <w:rPr>
      <w:b/>
      <w:bCs/>
      <w:i/>
      <w:iCs/>
      <w:sz w:val="26"/>
      <w:szCs w:val="26"/>
    </w:rPr>
  </w:style>
  <w:style w:type="paragraph" w:styleId="berschrift6">
    <w:name w:val="heading 6"/>
    <w:basedOn w:val="Standard"/>
    <w:next w:val="Standard"/>
    <w:qFormat/>
    <w:rsid w:val="00DB4FF1"/>
    <w:pPr>
      <w:numPr>
        <w:ilvl w:val="5"/>
        <w:numId w:val="1"/>
      </w:numPr>
      <w:spacing w:before="240" w:after="60"/>
      <w:outlineLvl w:val="5"/>
    </w:pPr>
    <w:rPr>
      <w:b/>
      <w:bCs/>
      <w:szCs w:val="22"/>
    </w:rPr>
  </w:style>
  <w:style w:type="paragraph" w:styleId="berschrift7">
    <w:name w:val="heading 7"/>
    <w:basedOn w:val="Standard"/>
    <w:next w:val="Standard"/>
    <w:qFormat/>
    <w:rsid w:val="00DB4FF1"/>
    <w:pPr>
      <w:numPr>
        <w:ilvl w:val="6"/>
        <w:numId w:val="1"/>
      </w:numPr>
      <w:spacing w:before="240" w:after="60"/>
      <w:outlineLvl w:val="6"/>
    </w:pPr>
  </w:style>
  <w:style w:type="paragraph" w:styleId="berschrift8">
    <w:name w:val="heading 8"/>
    <w:basedOn w:val="Standard"/>
    <w:next w:val="Standard"/>
    <w:qFormat/>
    <w:rsid w:val="00DB4FF1"/>
    <w:pPr>
      <w:numPr>
        <w:ilvl w:val="7"/>
        <w:numId w:val="1"/>
      </w:numPr>
      <w:spacing w:before="240" w:after="60"/>
      <w:outlineLvl w:val="7"/>
    </w:pPr>
    <w:rPr>
      <w:i/>
      <w:iCs/>
    </w:rPr>
  </w:style>
  <w:style w:type="paragraph" w:styleId="berschrift9">
    <w:name w:val="heading 9"/>
    <w:basedOn w:val="Standard"/>
    <w:next w:val="Standard"/>
    <w:qFormat/>
    <w:rsid w:val="00DB4FF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52B8B"/>
    <w:pPr>
      <w:tabs>
        <w:tab w:val="center" w:pos="4536"/>
        <w:tab w:val="right" w:pos="9072"/>
      </w:tabs>
    </w:pPr>
    <w:rPr>
      <w:sz w:val="18"/>
    </w:rPr>
  </w:style>
  <w:style w:type="paragraph" w:styleId="Fuzeile">
    <w:name w:val="footer"/>
    <w:basedOn w:val="Standard"/>
    <w:rsid w:val="00080E8C"/>
    <w:pPr>
      <w:tabs>
        <w:tab w:val="center" w:pos="4536"/>
        <w:tab w:val="right" w:pos="9072"/>
      </w:tabs>
    </w:pPr>
    <w:rPr>
      <w:sz w:val="18"/>
    </w:rPr>
  </w:style>
  <w:style w:type="character" w:styleId="Seitenzahl">
    <w:name w:val="page number"/>
    <w:rsid w:val="00080E8C"/>
    <w:rPr>
      <w:rFonts w:ascii="Arial" w:hAnsi="Arial"/>
      <w:sz w:val="18"/>
    </w:rPr>
  </w:style>
  <w:style w:type="paragraph" w:styleId="Beschriftung">
    <w:name w:val="caption"/>
    <w:basedOn w:val="Standard"/>
    <w:next w:val="Standard"/>
    <w:autoRedefine/>
    <w:qFormat/>
    <w:rsid w:val="00D2292C"/>
    <w:pPr>
      <w:spacing w:before="120" w:after="120"/>
    </w:pPr>
    <w:rPr>
      <w:i/>
      <w:iCs/>
      <w:sz w:val="18"/>
      <w:szCs w:val="20"/>
    </w:rPr>
  </w:style>
  <w:style w:type="paragraph" w:styleId="Abbildungsverzeichnis">
    <w:name w:val="table of figures"/>
    <w:basedOn w:val="Standard"/>
    <w:next w:val="Standard"/>
    <w:semiHidden/>
    <w:rsid w:val="001B7F31"/>
    <w:pPr>
      <w:ind w:left="480" w:hanging="480"/>
    </w:pPr>
    <w:rPr>
      <w:sz w:val="16"/>
    </w:rPr>
  </w:style>
  <w:style w:type="paragraph" w:styleId="Rechtsgrundlagenverzeichnis">
    <w:name w:val="table of authorities"/>
    <w:basedOn w:val="Standard"/>
    <w:next w:val="Standard"/>
    <w:semiHidden/>
    <w:rsid w:val="001B7F31"/>
    <w:pPr>
      <w:ind w:left="240" w:hanging="240"/>
    </w:pPr>
  </w:style>
  <w:style w:type="paragraph" w:styleId="Dokumentstruktur">
    <w:name w:val="Document Map"/>
    <w:basedOn w:val="Standard"/>
    <w:semiHidden/>
    <w:rsid w:val="001B7F31"/>
    <w:pPr>
      <w:shd w:val="clear" w:color="auto" w:fill="000080"/>
    </w:pPr>
    <w:rPr>
      <w:rFonts w:ascii="Tahoma" w:hAnsi="Tahoma" w:cs="Tahoma"/>
    </w:rPr>
  </w:style>
  <w:style w:type="paragraph" w:styleId="Verzeichnis1">
    <w:name w:val="toc 1"/>
    <w:basedOn w:val="Standard"/>
    <w:next w:val="Standard"/>
    <w:autoRedefine/>
    <w:uiPriority w:val="39"/>
    <w:rsid w:val="00BE1F94"/>
    <w:pPr>
      <w:tabs>
        <w:tab w:val="right" w:leader="dot" w:pos="9062"/>
      </w:tabs>
      <w:spacing w:before="60" w:after="60" w:line="240" w:lineRule="auto"/>
    </w:pPr>
    <w:rPr>
      <w:bCs/>
      <w:noProof/>
      <w:szCs w:val="22"/>
    </w:rPr>
  </w:style>
  <w:style w:type="paragraph" w:styleId="Verzeichnis2">
    <w:name w:val="toc 2"/>
    <w:basedOn w:val="Standard"/>
    <w:next w:val="Standard"/>
    <w:autoRedefine/>
    <w:uiPriority w:val="39"/>
    <w:rsid w:val="00F27725"/>
    <w:pPr>
      <w:tabs>
        <w:tab w:val="right" w:leader="dot" w:pos="9062"/>
      </w:tabs>
      <w:spacing w:before="60" w:after="60" w:line="240" w:lineRule="auto"/>
      <w:ind w:left="340"/>
    </w:pPr>
    <w:rPr>
      <w:bCs/>
      <w:noProof/>
      <w:szCs w:val="20"/>
    </w:rPr>
  </w:style>
  <w:style w:type="paragraph" w:styleId="Verzeichnis3">
    <w:name w:val="toc 3"/>
    <w:basedOn w:val="Standard"/>
    <w:next w:val="Standard"/>
    <w:autoRedefine/>
    <w:uiPriority w:val="39"/>
    <w:rsid w:val="00F27725"/>
    <w:pPr>
      <w:tabs>
        <w:tab w:val="right" w:leader="dot" w:pos="9062"/>
      </w:tabs>
      <w:spacing w:before="60" w:after="60" w:line="240" w:lineRule="auto"/>
      <w:ind w:left="680"/>
    </w:pPr>
    <w:rPr>
      <w:noProof/>
      <w:szCs w:val="18"/>
    </w:rPr>
  </w:style>
  <w:style w:type="paragraph" w:styleId="Verzeichnis4">
    <w:name w:val="toc 4"/>
    <w:basedOn w:val="Standard"/>
    <w:next w:val="Standard"/>
    <w:autoRedefine/>
    <w:uiPriority w:val="39"/>
    <w:rsid w:val="00F27725"/>
    <w:pPr>
      <w:spacing w:before="60" w:after="60" w:line="240" w:lineRule="auto"/>
      <w:ind w:left="964"/>
    </w:pPr>
    <w:rPr>
      <w:szCs w:val="26"/>
    </w:rPr>
  </w:style>
  <w:style w:type="paragraph" w:styleId="Verzeichnis5">
    <w:name w:val="toc 5"/>
    <w:basedOn w:val="Standard"/>
    <w:next w:val="Standard"/>
    <w:autoRedefine/>
    <w:semiHidden/>
    <w:rsid w:val="001B7F31"/>
    <w:rPr>
      <w:szCs w:val="26"/>
    </w:rPr>
  </w:style>
  <w:style w:type="paragraph" w:styleId="Verzeichnis6">
    <w:name w:val="toc 6"/>
    <w:basedOn w:val="Standard"/>
    <w:next w:val="Standard"/>
    <w:autoRedefine/>
    <w:semiHidden/>
    <w:rsid w:val="001B7F31"/>
    <w:rPr>
      <w:szCs w:val="26"/>
    </w:rPr>
  </w:style>
  <w:style w:type="paragraph" w:styleId="Verzeichnis7">
    <w:name w:val="toc 7"/>
    <w:basedOn w:val="Standard"/>
    <w:next w:val="Standard"/>
    <w:autoRedefine/>
    <w:semiHidden/>
    <w:rsid w:val="001B7F31"/>
    <w:rPr>
      <w:szCs w:val="26"/>
    </w:rPr>
  </w:style>
  <w:style w:type="paragraph" w:styleId="Verzeichnis8">
    <w:name w:val="toc 8"/>
    <w:basedOn w:val="Standard"/>
    <w:next w:val="Standard"/>
    <w:autoRedefine/>
    <w:semiHidden/>
    <w:rsid w:val="001B7F31"/>
    <w:rPr>
      <w:szCs w:val="26"/>
    </w:rPr>
  </w:style>
  <w:style w:type="paragraph" w:styleId="Verzeichnis9">
    <w:name w:val="toc 9"/>
    <w:basedOn w:val="Standard"/>
    <w:next w:val="Standard"/>
    <w:autoRedefine/>
    <w:semiHidden/>
    <w:rsid w:val="001B7F31"/>
    <w:rPr>
      <w:szCs w:val="26"/>
    </w:rPr>
  </w:style>
  <w:style w:type="paragraph" w:styleId="Titel">
    <w:name w:val="Title"/>
    <w:basedOn w:val="Standard"/>
    <w:next w:val="Standard"/>
    <w:link w:val="TitelZchn"/>
    <w:qFormat/>
    <w:rsid w:val="00CB4FB6"/>
    <w:pPr>
      <w:spacing w:before="360" w:after="7080" w:line="240" w:lineRule="auto"/>
      <w:jc w:val="center"/>
      <w:outlineLvl w:val="0"/>
    </w:pPr>
    <w:rPr>
      <w:rFonts w:cs="Arial"/>
      <w:b/>
      <w:bCs/>
      <w:kern w:val="28"/>
      <w:sz w:val="40"/>
      <w:szCs w:val="32"/>
    </w:rPr>
  </w:style>
  <w:style w:type="character" w:customStyle="1" w:styleId="TitelZchn">
    <w:name w:val="Titel Zchn"/>
    <w:link w:val="Titel"/>
    <w:rsid w:val="00CB4FB6"/>
    <w:rPr>
      <w:rFonts w:ascii="Arial" w:hAnsi="Arial" w:cs="Arial"/>
      <w:b/>
      <w:bCs/>
      <w:kern w:val="28"/>
      <w:sz w:val="40"/>
      <w:szCs w:val="32"/>
      <w:lang w:val="de-AT" w:eastAsia="de-DE" w:bidi="ar-SA"/>
    </w:rPr>
  </w:style>
  <w:style w:type="paragraph" w:customStyle="1" w:styleId="FachschuleET">
    <w:name w:val="Fachschule ET"/>
    <w:basedOn w:val="Standard"/>
    <w:rsid w:val="0064113C"/>
    <w:pPr>
      <w:spacing w:line="200" w:lineRule="atLeast"/>
      <w:jc w:val="center"/>
    </w:pPr>
    <w:rPr>
      <w:b/>
      <w:bCs/>
      <w:sz w:val="20"/>
      <w:szCs w:val="20"/>
    </w:rPr>
  </w:style>
  <w:style w:type="paragraph" w:customStyle="1" w:styleId="Einrckung">
    <w:name w:val="Einrückung"/>
    <w:basedOn w:val="Standard"/>
    <w:rsid w:val="00E22B0C"/>
    <w:pPr>
      <w:ind w:left="720"/>
    </w:pPr>
    <w:rPr>
      <w:szCs w:val="20"/>
    </w:rPr>
  </w:style>
  <w:style w:type="paragraph" w:customStyle="1" w:styleId="Verzeichnis">
    <w:name w:val="Verzeichnis"/>
    <w:basedOn w:val="Standard"/>
    <w:next w:val="Standard"/>
    <w:rsid w:val="002A48B9"/>
    <w:pPr>
      <w:numPr>
        <w:numId w:val="3"/>
      </w:numPr>
      <w:spacing w:before="320" w:after="240" w:line="240" w:lineRule="auto"/>
      <w:outlineLvl w:val="0"/>
    </w:pPr>
    <w:rPr>
      <w:sz w:val="28"/>
    </w:rPr>
  </w:style>
  <w:style w:type="paragraph" w:customStyle="1" w:styleId="Headline">
    <w:name w:val="Headline"/>
    <w:basedOn w:val="Standard"/>
    <w:next w:val="Standard"/>
    <w:rsid w:val="00A8186E"/>
    <w:pPr>
      <w:spacing w:before="240" w:after="360"/>
      <w:outlineLvl w:val="0"/>
    </w:pPr>
    <w:rPr>
      <w:b/>
      <w:sz w:val="32"/>
    </w:rPr>
  </w:style>
  <w:style w:type="paragraph" w:customStyle="1" w:styleId="Abschlussarbeit">
    <w:name w:val="Abschlussarbeit"/>
    <w:basedOn w:val="Standard"/>
    <w:next w:val="Standard"/>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unotentext">
    <w:name w:val="footnote text"/>
    <w:basedOn w:val="Standard"/>
    <w:semiHidden/>
    <w:rsid w:val="001B7F31"/>
    <w:rPr>
      <w:sz w:val="20"/>
      <w:szCs w:val="20"/>
    </w:rPr>
  </w:style>
  <w:style w:type="paragraph" w:customStyle="1" w:styleId="Listenabsatz1">
    <w:name w:val="Listenabsatz1"/>
    <w:basedOn w:val="Standard"/>
    <w:rsid w:val="00F4441E"/>
    <w:pPr>
      <w:spacing w:after="200" w:line="276" w:lineRule="auto"/>
      <w:ind w:left="720"/>
      <w:contextualSpacing/>
    </w:pPr>
    <w:rPr>
      <w:szCs w:val="22"/>
      <w:lang w:eastAsia="en-US"/>
    </w:rPr>
  </w:style>
  <w:style w:type="paragraph" w:customStyle="1" w:styleId="AutBetrNamen">
    <w:name w:val="Aut/Betr Namen"/>
    <w:basedOn w:val="Standard"/>
    <w:link w:val="AutBetrNamenZchnZchn"/>
    <w:rsid w:val="00F96F33"/>
    <w:rPr>
      <w:sz w:val="24"/>
    </w:rPr>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Standard"/>
    <w:rsid w:val="00A8186E"/>
    <w:pPr>
      <w:numPr>
        <w:numId w:val="2"/>
      </w:numPr>
      <w:spacing w:before="240" w:after="240"/>
      <w:outlineLvl w:val="0"/>
    </w:pPr>
    <w:rPr>
      <w:b/>
      <w:sz w:val="28"/>
      <w:szCs w:val="26"/>
    </w:rPr>
  </w:style>
  <w:style w:type="paragraph" w:customStyle="1" w:styleId="Ausgefhrt">
    <w:name w:val="Ausgeführt"/>
    <w:basedOn w:val="Standard"/>
    <w:next w:val="Standard"/>
    <w:rsid w:val="00F96F33"/>
    <w:rPr>
      <w:b/>
    </w:rPr>
  </w:style>
  <w:style w:type="paragraph" w:customStyle="1" w:styleId="HTBLH">
    <w:name w:val="HTBL H"/>
    <w:basedOn w:val="Standard"/>
    <w:next w:val="Standard"/>
    <w:rsid w:val="006B375B"/>
    <w:pPr>
      <w:spacing w:before="560" w:line="240" w:lineRule="auto"/>
      <w:jc w:val="center"/>
      <w:outlineLvl w:val="0"/>
    </w:pPr>
    <w:rPr>
      <w:b/>
      <w:sz w:val="40"/>
    </w:rPr>
  </w:style>
  <w:style w:type="paragraph" w:customStyle="1" w:styleId="Ausbildungsschwerpunkt">
    <w:name w:val="Ausbildungsschwerpunkt"/>
    <w:basedOn w:val="Standard"/>
    <w:rsid w:val="0064113C"/>
    <w:pPr>
      <w:spacing w:line="200" w:lineRule="atLeast"/>
      <w:jc w:val="center"/>
    </w:pPr>
    <w:rPr>
      <w:sz w:val="20"/>
      <w:szCs w:val="20"/>
    </w:rPr>
  </w:style>
  <w:style w:type="paragraph" w:customStyle="1" w:styleId="EidesstErklrung">
    <w:name w:val="Eidesst. Erklärung"/>
    <w:basedOn w:val="Standard"/>
    <w:next w:val="Standard"/>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ellenraster">
    <w:name w:val="Table Grid"/>
    <w:basedOn w:val="NormaleTabelle"/>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8944AB"/>
    <w:rPr>
      <w:b/>
      <w:bCs/>
    </w:rPr>
  </w:style>
  <w:style w:type="paragraph" w:customStyle="1" w:styleId="Standardfettgro">
    <w:name w:val="Standard fett groß"/>
    <w:basedOn w:val="Standard"/>
    <w:next w:val="Standard"/>
    <w:rsid w:val="00192CDB"/>
    <w:pPr>
      <w:spacing w:line="240" w:lineRule="auto"/>
    </w:pPr>
    <w:rPr>
      <w:b/>
      <w:sz w:val="28"/>
      <w:szCs w:val="20"/>
      <w:lang w:val="de-DE" w:eastAsia="de-AT"/>
    </w:rPr>
  </w:style>
  <w:style w:type="paragraph" w:styleId="Listenabsatz">
    <w:name w:val="List Paragraph"/>
    <w:basedOn w:val="Standard"/>
    <w:uiPriority w:val="34"/>
    <w:qFormat/>
    <w:rsid w:val="00BC22D5"/>
    <w:pPr>
      <w:ind w:left="708"/>
    </w:pPr>
  </w:style>
  <w:style w:type="character" w:styleId="Funotenzeichen">
    <w:name w:val="footnote reference"/>
    <w:rsid w:val="00F318BA"/>
    <w:rPr>
      <w:vertAlign w:val="superscript"/>
    </w:rPr>
  </w:style>
  <w:style w:type="character" w:customStyle="1" w:styleId="KopfzeileZchn">
    <w:name w:val="Kopfzeile Zchn"/>
    <w:link w:val="Kopfzeile"/>
    <w:rsid w:val="00FC3AA4"/>
    <w:rPr>
      <w:rFonts w:ascii="Arial" w:hAnsi="Arial"/>
      <w:sz w:val="18"/>
      <w:szCs w:val="24"/>
      <w:lang w:eastAsia="de-DE"/>
    </w:rPr>
  </w:style>
  <w:style w:type="paragraph" w:styleId="Sprechblasentext">
    <w:name w:val="Balloon Text"/>
    <w:basedOn w:val="Standard"/>
    <w:link w:val="SprechblasentextZchn"/>
    <w:rsid w:val="00FC3AA4"/>
    <w:pPr>
      <w:spacing w:line="240" w:lineRule="auto"/>
    </w:pPr>
    <w:rPr>
      <w:rFonts w:ascii="Tahoma" w:hAnsi="Tahoma" w:cs="Tahoma"/>
      <w:sz w:val="16"/>
      <w:szCs w:val="16"/>
    </w:rPr>
  </w:style>
  <w:style w:type="character" w:customStyle="1" w:styleId="SprechblasentextZchn">
    <w:name w:val="Sprechblasentext Zchn"/>
    <w:link w:val="Sprechblase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Standard"/>
    <w:next w:val="Standard"/>
    <w:rsid w:val="00BE4132"/>
    <w:pPr>
      <w:widowControl w:val="0"/>
      <w:suppressAutoHyphens/>
      <w:spacing w:line="240" w:lineRule="auto"/>
    </w:pPr>
    <w:rPr>
      <w:rFonts w:ascii="Times New Roman" w:eastAsia="Lucida Sans Unicode" w:hAnsi="Times New Roman"/>
      <w:b/>
      <w:kern w:val="2"/>
      <w:sz w:val="28"/>
      <w:lang w:eastAsia="de-AT"/>
    </w:rPr>
  </w:style>
  <w:style w:type="character" w:styleId="NichtaufgelsteErwhnung">
    <w:name w:val="Unresolved Mention"/>
    <w:basedOn w:val="Absatz-Standardschriftart"/>
    <w:uiPriority w:val="99"/>
    <w:semiHidden/>
    <w:unhideWhenUsed/>
    <w:rsid w:val="002328F9"/>
    <w:rPr>
      <w:color w:val="808080"/>
      <w:shd w:val="clear" w:color="auto" w:fill="E6E6E6"/>
    </w:rPr>
  </w:style>
  <w:style w:type="character" w:styleId="Platzhaltertext">
    <w:name w:val="Placeholder Text"/>
    <w:basedOn w:val="Absatz-Standardschriftart"/>
    <w:uiPriority w:val="99"/>
    <w:semiHidden/>
    <w:rsid w:val="006121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07154">
      <w:bodyDiv w:val="1"/>
      <w:marLeft w:val="0"/>
      <w:marRight w:val="0"/>
      <w:marTop w:val="0"/>
      <w:marBottom w:val="0"/>
      <w:divBdr>
        <w:top w:val="none" w:sz="0" w:space="0" w:color="auto"/>
        <w:left w:val="none" w:sz="0" w:space="0" w:color="auto"/>
        <w:bottom w:val="none" w:sz="0" w:space="0" w:color="auto"/>
        <w:right w:val="none" w:sz="0" w:space="0" w:color="auto"/>
      </w:divBdr>
      <w:divsChild>
        <w:div w:id="494759557">
          <w:marLeft w:val="0"/>
          <w:marRight w:val="0"/>
          <w:marTop w:val="0"/>
          <w:marBottom w:val="0"/>
          <w:divBdr>
            <w:top w:val="none" w:sz="0" w:space="0" w:color="auto"/>
            <w:left w:val="none" w:sz="0" w:space="0" w:color="auto"/>
            <w:bottom w:val="none" w:sz="0" w:space="0" w:color="auto"/>
            <w:right w:val="none" w:sz="0" w:space="0" w:color="auto"/>
          </w:divBdr>
          <w:divsChild>
            <w:div w:id="358744336">
              <w:marLeft w:val="0"/>
              <w:marRight w:val="0"/>
              <w:marTop w:val="0"/>
              <w:marBottom w:val="0"/>
              <w:divBdr>
                <w:top w:val="none" w:sz="0" w:space="0" w:color="auto"/>
                <w:left w:val="none" w:sz="0" w:space="0" w:color="auto"/>
                <w:bottom w:val="none" w:sz="0" w:space="0" w:color="auto"/>
                <w:right w:val="none" w:sz="0" w:space="0" w:color="auto"/>
              </w:divBdr>
            </w:div>
            <w:div w:id="1356930296">
              <w:marLeft w:val="0"/>
              <w:marRight w:val="0"/>
              <w:marTop w:val="0"/>
              <w:marBottom w:val="0"/>
              <w:divBdr>
                <w:top w:val="none" w:sz="0" w:space="0" w:color="auto"/>
                <w:left w:val="none" w:sz="0" w:space="0" w:color="auto"/>
                <w:bottom w:val="none" w:sz="0" w:space="0" w:color="auto"/>
                <w:right w:val="none" w:sz="0" w:space="0" w:color="auto"/>
              </w:divBdr>
            </w:div>
            <w:div w:id="1466237601">
              <w:marLeft w:val="0"/>
              <w:marRight w:val="0"/>
              <w:marTop w:val="0"/>
              <w:marBottom w:val="0"/>
              <w:divBdr>
                <w:top w:val="none" w:sz="0" w:space="0" w:color="auto"/>
                <w:left w:val="none" w:sz="0" w:space="0" w:color="auto"/>
                <w:bottom w:val="none" w:sz="0" w:space="0" w:color="auto"/>
                <w:right w:val="none" w:sz="0" w:space="0" w:color="auto"/>
              </w:divBdr>
            </w:div>
            <w:div w:id="14825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1220285418">
      <w:bodyDiv w:val="1"/>
      <w:marLeft w:val="0"/>
      <w:marRight w:val="0"/>
      <w:marTop w:val="0"/>
      <w:marBottom w:val="0"/>
      <w:divBdr>
        <w:top w:val="none" w:sz="0" w:space="0" w:color="auto"/>
        <w:left w:val="none" w:sz="0" w:space="0" w:color="auto"/>
        <w:bottom w:val="none" w:sz="0" w:space="0" w:color="auto"/>
        <w:right w:val="none" w:sz="0" w:space="0" w:color="auto"/>
      </w:divBdr>
      <w:divsChild>
        <w:div w:id="347564188">
          <w:marLeft w:val="0"/>
          <w:marRight w:val="0"/>
          <w:marTop w:val="0"/>
          <w:marBottom w:val="0"/>
          <w:divBdr>
            <w:top w:val="none" w:sz="0" w:space="0" w:color="auto"/>
            <w:left w:val="none" w:sz="0" w:space="0" w:color="auto"/>
            <w:bottom w:val="none" w:sz="0" w:space="0" w:color="auto"/>
            <w:right w:val="none" w:sz="0" w:space="0" w:color="auto"/>
          </w:divBdr>
          <w:divsChild>
            <w:div w:id="1215193844">
              <w:marLeft w:val="0"/>
              <w:marRight w:val="0"/>
              <w:marTop w:val="0"/>
              <w:marBottom w:val="0"/>
              <w:divBdr>
                <w:top w:val="none" w:sz="0" w:space="0" w:color="auto"/>
                <w:left w:val="none" w:sz="0" w:space="0" w:color="auto"/>
                <w:bottom w:val="none" w:sz="0" w:space="0" w:color="auto"/>
                <w:right w:val="none" w:sz="0" w:space="0" w:color="auto"/>
              </w:divBdr>
            </w:div>
            <w:div w:id="1548642381">
              <w:marLeft w:val="0"/>
              <w:marRight w:val="0"/>
              <w:marTop w:val="0"/>
              <w:marBottom w:val="0"/>
              <w:divBdr>
                <w:top w:val="none" w:sz="0" w:space="0" w:color="auto"/>
                <w:left w:val="none" w:sz="0" w:space="0" w:color="auto"/>
                <w:bottom w:val="none" w:sz="0" w:space="0" w:color="auto"/>
                <w:right w:val="none" w:sz="0" w:space="0" w:color="auto"/>
              </w:divBdr>
            </w:div>
            <w:div w:id="1829246197">
              <w:marLeft w:val="0"/>
              <w:marRight w:val="0"/>
              <w:marTop w:val="0"/>
              <w:marBottom w:val="0"/>
              <w:divBdr>
                <w:top w:val="none" w:sz="0" w:space="0" w:color="auto"/>
                <w:left w:val="none" w:sz="0" w:space="0" w:color="auto"/>
                <w:bottom w:val="none" w:sz="0" w:space="0" w:color="auto"/>
                <w:right w:val="none" w:sz="0" w:space="0" w:color="auto"/>
              </w:divBdr>
            </w:div>
            <w:div w:id="2013071527">
              <w:marLeft w:val="0"/>
              <w:marRight w:val="0"/>
              <w:marTop w:val="0"/>
              <w:marBottom w:val="0"/>
              <w:divBdr>
                <w:top w:val="none" w:sz="0" w:space="0" w:color="auto"/>
                <w:left w:val="none" w:sz="0" w:space="0" w:color="auto"/>
                <w:bottom w:val="none" w:sz="0" w:space="0" w:color="auto"/>
                <w:right w:val="none" w:sz="0" w:space="0" w:color="auto"/>
              </w:divBdr>
            </w:div>
            <w:div w:id="1717392278">
              <w:marLeft w:val="0"/>
              <w:marRight w:val="0"/>
              <w:marTop w:val="0"/>
              <w:marBottom w:val="0"/>
              <w:divBdr>
                <w:top w:val="none" w:sz="0" w:space="0" w:color="auto"/>
                <w:left w:val="none" w:sz="0" w:space="0" w:color="auto"/>
                <w:bottom w:val="none" w:sz="0" w:space="0" w:color="auto"/>
                <w:right w:val="none" w:sz="0" w:space="0" w:color="auto"/>
              </w:divBdr>
            </w:div>
            <w:div w:id="1307393530">
              <w:marLeft w:val="0"/>
              <w:marRight w:val="0"/>
              <w:marTop w:val="0"/>
              <w:marBottom w:val="0"/>
              <w:divBdr>
                <w:top w:val="none" w:sz="0" w:space="0" w:color="auto"/>
                <w:left w:val="none" w:sz="0" w:space="0" w:color="auto"/>
                <w:bottom w:val="none" w:sz="0" w:space="0" w:color="auto"/>
                <w:right w:val="none" w:sz="0" w:space="0" w:color="auto"/>
              </w:divBdr>
            </w:div>
            <w:div w:id="1297683780">
              <w:marLeft w:val="0"/>
              <w:marRight w:val="0"/>
              <w:marTop w:val="0"/>
              <w:marBottom w:val="0"/>
              <w:divBdr>
                <w:top w:val="none" w:sz="0" w:space="0" w:color="auto"/>
                <w:left w:val="none" w:sz="0" w:space="0" w:color="auto"/>
                <w:bottom w:val="none" w:sz="0" w:space="0" w:color="auto"/>
                <w:right w:val="none" w:sz="0" w:space="0" w:color="auto"/>
              </w:divBdr>
            </w:div>
            <w:div w:id="1647978667">
              <w:marLeft w:val="0"/>
              <w:marRight w:val="0"/>
              <w:marTop w:val="0"/>
              <w:marBottom w:val="0"/>
              <w:divBdr>
                <w:top w:val="none" w:sz="0" w:space="0" w:color="auto"/>
                <w:left w:val="none" w:sz="0" w:space="0" w:color="auto"/>
                <w:bottom w:val="none" w:sz="0" w:space="0" w:color="auto"/>
                <w:right w:val="none" w:sz="0" w:space="0" w:color="auto"/>
              </w:divBdr>
            </w:div>
            <w:div w:id="1079446856">
              <w:marLeft w:val="0"/>
              <w:marRight w:val="0"/>
              <w:marTop w:val="0"/>
              <w:marBottom w:val="0"/>
              <w:divBdr>
                <w:top w:val="none" w:sz="0" w:space="0" w:color="auto"/>
                <w:left w:val="none" w:sz="0" w:space="0" w:color="auto"/>
                <w:bottom w:val="none" w:sz="0" w:space="0" w:color="auto"/>
                <w:right w:val="none" w:sz="0" w:space="0" w:color="auto"/>
              </w:divBdr>
            </w:div>
            <w:div w:id="269750663">
              <w:marLeft w:val="0"/>
              <w:marRight w:val="0"/>
              <w:marTop w:val="0"/>
              <w:marBottom w:val="0"/>
              <w:divBdr>
                <w:top w:val="none" w:sz="0" w:space="0" w:color="auto"/>
                <w:left w:val="none" w:sz="0" w:space="0" w:color="auto"/>
                <w:bottom w:val="none" w:sz="0" w:space="0" w:color="auto"/>
                <w:right w:val="none" w:sz="0" w:space="0" w:color="auto"/>
              </w:divBdr>
            </w:div>
            <w:div w:id="67196970">
              <w:marLeft w:val="0"/>
              <w:marRight w:val="0"/>
              <w:marTop w:val="0"/>
              <w:marBottom w:val="0"/>
              <w:divBdr>
                <w:top w:val="none" w:sz="0" w:space="0" w:color="auto"/>
                <w:left w:val="none" w:sz="0" w:space="0" w:color="auto"/>
                <w:bottom w:val="none" w:sz="0" w:space="0" w:color="auto"/>
                <w:right w:val="none" w:sz="0" w:space="0" w:color="auto"/>
              </w:divBdr>
            </w:div>
            <w:div w:id="1513061708">
              <w:marLeft w:val="0"/>
              <w:marRight w:val="0"/>
              <w:marTop w:val="0"/>
              <w:marBottom w:val="0"/>
              <w:divBdr>
                <w:top w:val="none" w:sz="0" w:space="0" w:color="auto"/>
                <w:left w:val="none" w:sz="0" w:space="0" w:color="auto"/>
                <w:bottom w:val="none" w:sz="0" w:space="0" w:color="auto"/>
                <w:right w:val="none" w:sz="0" w:space="0" w:color="auto"/>
              </w:divBdr>
            </w:div>
            <w:div w:id="1958834497">
              <w:marLeft w:val="0"/>
              <w:marRight w:val="0"/>
              <w:marTop w:val="0"/>
              <w:marBottom w:val="0"/>
              <w:divBdr>
                <w:top w:val="none" w:sz="0" w:space="0" w:color="auto"/>
                <w:left w:val="none" w:sz="0" w:space="0" w:color="auto"/>
                <w:bottom w:val="none" w:sz="0" w:space="0" w:color="auto"/>
                <w:right w:val="none" w:sz="0" w:space="0" w:color="auto"/>
              </w:divBdr>
            </w:div>
            <w:div w:id="1978101170">
              <w:marLeft w:val="0"/>
              <w:marRight w:val="0"/>
              <w:marTop w:val="0"/>
              <w:marBottom w:val="0"/>
              <w:divBdr>
                <w:top w:val="none" w:sz="0" w:space="0" w:color="auto"/>
                <w:left w:val="none" w:sz="0" w:space="0" w:color="auto"/>
                <w:bottom w:val="none" w:sz="0" w:space="0" w:color="auto"/>
                <w:right w:val="none" w:sz="0" w:space="0" w:color="auto"/>
              </w:divBdr>
            </w:div>
            <w:div w:id="4985915">
              <w:marLeft w:val="0"/>
              <w:marRight w:val="0"/>
              <w:marTop w:val="0"/>
              <w:marBottom w:val="0"/>
              <w:divBdr>
                <w:top w:val="none" w:sz="0" w:space="0" w:color="auto"/>
                <w:left w:val="none" w:sz="0" w:space="0" w:color="auto"/>
                <w:bottom w:val="none" w:sz="0" w:space="0" w:color="auto"/>
                <w:right w:val="none" w:sz="0" w:space="0" w:color="auto"/>
              </w:divBdr>
            </w:div>
            <w:div w:id="573393322">
              <w:marLeft w:val="0"/>
              <w:marRight w:val="0"/>
              <w:marTop w:val="0"/>
              <w:marBottom w:val="0"/>
              <w:divBdr>
                <w:top w:val="none" w:sz="0" w:space="0" w:color="auto"/>
                <w:left w:val="none" w:sz="0" w:space="0" w:color="auto"/>
                <w:bottom w:val="none" w:sz="0" w:space="0" w:color="auto"/>
                <w:right w:val="none" w:sz="0" w:space="0" w:color="auto"/>
              </w:divBdr>
            </w:div>
            <w:div w:id="266892667">
              <w:marLeft w:val="0"/>
              <w:marRight w:val="0"/>
              <w:marTop w:val="0"/>
              <w:marBottom w:val="0"/>
              <w:divBdr>
                <w:top w:val="none" w:sz="0" w:space="0" w:color="auto"/>
                <w:left w:val="none" w:sz="0" w:space="0" w:color="auto"/>
                <w:bottom w:val="none" w:sz="0" w:space="0" w:color="auto"/>
                <w:right w:val="none" w:sz="0" w:space="0" w:color="auto"/>
              </w:divBdr>
            </w:div>
            <w:div w:id="617416337">
              <w:marLeft w:val="0"/>
              <w:marRight w:val="0"/>
              <w:marTop w:val="0"/>
              <w:marBottom w:val="0"/>
              <w:divBdr>
                <w:top w:val="none" w:sz="0" w:space="0" w:color="auto"/>
                <w:left w:val="none" w:sz="0" w:space="0" w:color="auto"/>
                <w:bottom w:val="none" w:sz="0" w:space="0" w:color="auto"/>
                <w:right w:val="none" w:sz="0" w:space="0" w:color="auto"/>
              </w:divBdr>
            </w:div>
            <w:div w:id="1984577335">
              <w:marLeft w:val="0"/>
              <w:marRight w:val="0"/>
              <w:marTop w:val="0"/>
              <w:marBottom w:val="0"/>
              <w:divBdr>
                <w:top w:val="none" w:sz="0" w:space="0" w:color="auto"/>
                <w:left w:val="none" w:sz="0" w:space="0" w:color="auto"/>
                <w:bottom w:val="none" w:sz="0" w:space="0" w:color="auto"/>
                <w:right w:val="none" w:sz="0" w:space="0" w:color="auto"/>
              </w:divBdr>
            </w:div>
            <w:div w:id="1029338310">
              <w:marLeft w:val="0"/>
              <w:marRight w:val="0"/>
              <w:marTop w:val="0"/>
              <w:marBottom w:val="0"/>
              <w:divBdr>
                <w:top w:val="none" w:sz="0" w:space="0" w:color="auto"/>
                <w:left w:val="none" w:sz="0" w:space="0" w:color="auto"/>
                <w:bottom w:val="none" w:sz="0" w:space="0" w:color="auto"/>
                <w:right w:val="none" w:sz="0" w:space="0" w:color="auto"/>
              </w:divBdr>
            </w:div>
            <w:div w:id="56438686">
              <w:marLeft w:val="0"/>
              <w:marRight w:val="0"/>
              <w:marTop w:val="0"/>
              <w:marBottom w:val="0"/>
              <w:divBdr>
                <w:top w:val="none" w:sz="0" w:space="0" w:color="auto"/>
                <w:left w:val="none" w:sz="0" w:space="0" w:color="auto"/>
                <w:bottom w:val="none" w:sz="0" w:space="0" w:color="auto"/>
                <w:right w:val="none" w:sz="0" w:space="0" w:color="auto"/>
              </w:divBdr>
            </w:div>
            <w:div w:id="1425036133">
              <w:marLeft w:val="0"/>
              <w:marRight w:val="0"/>
              <w:marTop w:val="0"/>
              <w:marBottom w:val="0"/>
              <w:divBdr>
                <w:top w:val="none" w:sz="0" w:space="0" w:color="auto"/>
                <w:left w:val="none" w:sz="0" w:space="0" w:color="auto"/>
                <w:bottom w:val="none" w:sz="0" w:space="0" w:color="auto"/>
                <w:right w:val="none" w:sz="0" w:space="0" w:color="auto"/>
              </w:divBdr>
            </w:div>
            <w:div w:id="1510296740">
              <w:marLeft w:val="0"/>
              <w:marRight w:val="0"/>
              <w:marTop w:val="0"/>
              <w:marBottom w:val="0"/>
              <w:divBdr>
                <w:top w:val="none" w:sz="0" w:space="0" w:color="auto"/>
                <w:left w:val="none" w:sz="0" w:space="0" w:color="auto"/>
                <w:bottom w:val="none" w:sz="0" w:space="0" w:color="auto"/>
                <w:right w:val="none" w:sz="0" w:space="0" w:color="auto"/>
              </w:divBdr>
            </w:div>
            <w:div w:id="1236404320">
              <w:marLeft w:val="0"/>
              <w:marRight w:val="0"/>
              <w:marTop w:val="0"/>
              <w:marBottom w:val="0"/>
              <w:divBdr>
                <w:top w:val="none" w:sz="0" w:space="0" w:color="auto"/>
                <w:left w:val="none" w:sz="0" w:space="0" w:color="auto"/>
                <w:bottom w:val="none" w:sz="0" w:space="0" w:color="auto"/>
                <w:right w:val="none" w:sz="0" w:space="0" w:color="auto"/>
              </w:divBdr>
            </w:div>
            <w:div w:id="1431050395">
              <w:marLeft w:val="0"/>
              <w:marRight w:val="0"/>
              <w:marTop w:val="0"/>
              <w:marBottom w:val="0"/>
              <w:divBdr>
                <w:top w:val="none" w:sz="0" w:space="0" w:color="auto"/>
                <w:left w:val="none" w:sz="0" w:space="0" w:color="auto"/>
                <w:bottom w:val="none" w:sz="0" w:space="0" w:color="auto"/>
                <w:right w:val="none" w:sz="0" w:space="0" w:color="auto"/>
              </w:divBdr>
            </w:div>
            <w:div w:id="2041979001">
              <w:marLeft w:val="0"/>
              <w:marRight w:val="0"/>
              <w:marTop w:val="0"/>
              <w:marBottom w:val="0"/>
              <w:divBdr>
                <w:top w:val="none" w:sz="0" w:space="0" w:color="auto"/>
                <w:left w:val="none" w:sz="0" w:space="0" w:color="auto"/>
                <w:bottom w:val="none" w:sz="0" w:space="0" w:color="auto"/>
                <w:right w:val="none" w:sz="0" w:space="0" w:color="auto"/>
              </w:divBdr>
            </w:div>
            <w:div w:id="1335957517">
              <w:marLeft w:val="0"/>
              <w:marRight w:val="0"/>
              <w:marTop w:val="0"/>
              <w:marBottom w:val="0"/>
              <w:divBdr>
                <w:top w:val="none" w:sz="0" w:space="0" w:color="auto"/>
                <w:left w:val="none" w:sz="0" w:space="0" w:color="auto"/>
                <w:bottom w:val="none" w:sz="0" w:space="0" w:color="auto"/>
                <w:right w:val="none" w:sz="0" w:space="0" w:color="auto"/>
              </w:divBdr>
            </w:div>
            <w:div w:id="867570743">
              <w:marLeft w:val="0"/>
              <w:marRight w:val="0"/>
              <w:marTop w:val="0"/>
              <w:marBottom w:val="0"/>
              <w:divBdr>
                <w:top w:val="none" w:sz="0" w:space="0" w:color="auto"/>
                <w:left w:val="none" w:sz="0" w:space="0" w:color="auto"/>
                <w:bottom w:val="none" w:sz="0" w:space="0" w:color="auto"/>
                <w:right w:val="none" w:sz="0" w:space="0" w:color="auto"/>
              </w:divBdr>
            </w:div>
            <w:div w:id="251205248">
              <w:marLeft w:val="0"/>
              <w:marRight w:val="0"/>
              <w:marTop w:val="0"/>
              <w:marBottom w:val="0"/>
              <w:divBdr>
                <w:top w:val="none" w:sz="0" w:space="0" w:color="auto"/>
                <w:left w:val="none" w:sz="0" w:space="0" w:color="auto"/>
                <w:bottom w:val="none" w:sz="0" w:space="0" w:color="auto"/>
                <w:right w:val="none" w:sz="0" w:space="0" w:color="auto"/>
              </w:divBdr>
            </w:div>
            <w:div w:id="73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737825851">
      <w:bodyDiv w:val="1"/>
      <w:marLeft w:val="0"/>
      <w:marRight w:val="0"/>
      <w:marTop w:val="0"/>
      <w:marBottom w:val="0"/>
      <w:divBdr>
        <w:top w:val="none" w:sz="0" w:space="0" w:color="auto"/>
        <w:left w:val="none" w:sz="0" w:space="0" w:color="auto"/>
        <w:bottom w:val="none" w:sz="0" w:space="0" w:color="auto"/>
        <w:right w:val="none" w:sz="0" w:space="0" w:color="auto"/>
      </w:divBdr>
      <w:divsChild>
        <w:div w:id="1745641872">
          <w:marLeft w:val="0"/>
          <w:marRight w:val="0"/>
          <w:marTop w:val="0"/>
          <w:marBottom w:val="0"/>
          <w:divBdr>
            <w:top w:val="none" w:sz="0" w:space="0" w:color="auto"/>
            <w:left w:val="none" w:sz="0" w:space="0" w:color="auto"/>
            <w:bottom w:val="none" w:sz="0" w:space="0" w:color="auto"/>
            <w:right w:val="none" w:sz="0" w:space="0" w:color="auto"/>
          </w:divBdr>
          <w:divsChild>
            <w:div w:id="259879412">
              <w:marLeft w:val="0"/>
              <w:marRight w:val="0"/>
              <w:marTop w:val="0"/>
              <w:marBottom w:val="0"/>
              <w:divBdr>
                <w:top w:val="none" w:sz="0" w:space="0" w:color="auto"/>
                <w:left w:val="none" w:sz="0" w:space="0" w:color="auto"/>
                <w:bottom w:val="none" w:sz="0" w:space="0" w:color="auto"/>
                <w:right w:val="none" w:sz="0" w:space="0" w:color="auto"/>
              </w:divBdr>
            </w:div>
            <w:div w:id="901795823">
              <w:marLeft w:val="0"/>
              <w:marRight w:val="0"/>
              <w:marTop w:val="0"/>
              <w:marBottom w:val="0"/>
              <w:divBdr>
                <w:top w:val="none" w:sz="0" w:space="0" w:color="auto"/>
                <w:left w:val="none" w:sz="0" w:space="0" w:color="auto"/>
                <w:bottom w:val="none" w:sz="0" w:space="0" w:color="auto"/>
                <w:right w:val="none" w:sz="0" w:space="0" w:color="auto"/>
              </w:divBdr>
            </w:div>
            <w:div w:id="815336998">
              <w:marLeft w:val="0"/>
              <w:marRight w:val="0"/>
              <w:marTop w:val="0"/>
              <w:marBottom w:val="0"/>
              <w:divBdr>
                <w:top w:val="none" w:sz="0" w:space="0" w:color="auto"/>
                <w:left w:val="none" w:sz="0" w:space="0" w:color="auto"/>
                <w:bottom w:val="none" w:sz="0" w:space="0" w:color="auto"/>
                <w:right w:val="none" w:sz="0" w:space="0" w:color="auto"/>
              </w:divBdr>
            </w:div>
            <w:div w:id="1130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5.wmf"/></Relationships>
</file>

<file path=word/_rels/header5.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7F42-0556-42CD-8ABE-63FDE783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22</Pages>
  <Words>2098</Words>
  <Characters>13218</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HTBL Hollabrunn</vt:lpstr>
    </vt:vector>
  </TitlesOfParts>
  <Company/>
  <LinksUpToDate>false</LinksUpToDate>
  <CharactersWithSpaces>15286</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cp:lastModifiedBy>Reim Michael</cp:lastModifiedBy>
  <cp:revision>128</cp:revision>
  <cp:lastPrinted>2019-03-18T17:27:00Z</cp:lastPrinted>
  <dcterms:created xsi:type="dcterms:W3CDTF">2021-02-12T08:50:00Z</dcterms:created>
  <dcterms:modified xsi:type="dcterms:W3CDTF">2021-02-22T08:38:00Z</dcterms:modified>
</cp:coreProperties>
</file>